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62E7F" w14:textId="6E3DCE1A" w:rsidR="00A41FDE" w:rsidRPr="00D02775" w:rsidRDefault="00054EBA" w:rsidP="00A41FDE">
      <w:pPr>
        <w:pStyle w:val="Heading1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x</w:t>
      </w:r>
      <w:r w:rsidR="00BE6A19" w:rsidRPr="00D02775">
        <w:rPr>
          <w:rFonts w:ascii="Times New Roman" w:hAnsi="Times New Roman"/>
          <w:noProof/>
        </w:rPr>
        <w:t>x</w:t>
      </w:r>
      <w:r w:rsidR="00C704F3" w:rsidRPr="00D02775">
        <w:rPr>
          <w:rFonts w:ascii="Times New Roman" w:hAnsi="Times New Roman"/>
          <w:noProof/>
        </w:rPr>
        <w:t xml:space="preserve"> </w:t>
      </w:r>
      <w:r w:rsidR="00FB27A0" w:rsidRPr="00D02775">
        <w:rPr>
          <w:rFonts w:ascii="Times New Roman" w:hAnsi="Times New Roman"/>
          <w:noProof/>
        </w:rPr>
        <w:t xml:space="preserve">Details </w:t>
      </w:r>
      <w:r w:rsidR="00A41FDE" w:rsidRPr="00D02775">
        <w:rPr>
          <w:rFonts w:ascii="Times New Roman" w:hAnsi="Times New Roman"/>
          <w:noProof/>
        </w:rPr>
        <w:t>Unavailable</w:t>
      </w:r>
    </w:p>
    <w:p w14:paraId="551C08CC" w14:textId="5F344BE3" w:rsidR="00FB27A0" w:rsidRPr="008E7269" w:rsidRDefault="00FB27A0" w:rsidP="00A41FDE">
      <w:pPr>
        <w:rPr>
          <w:sz w:val="24"/>
          <w:szCs w:val="24"/>
        </w:rPr>
      </w:pPr>
    </w:p>
    <w:p w14:paraId="77117D7D" w14:textId="68ED7E72" w:rsidR="00525CE1" w:rsidRDefault="007C31C4" w:rsidP="00567F77">
      <w:pPr>
        <w:rPr>
          <w:sz w:val="24"/>
          <w:szCs w:val="24"/>
        </w:rPr>
      </w:pPr>
      <w:r>
        <w:rPr>
          <w:sz w:val="24"/>
          <w:szCs w:val="24"/>
        </w:rPr>
        <w:t>&lt;Company Name&gt;</w:t>
      </w:r>
    </w:p>
    <w:p w14:paraId="06BC17F3" w14:textId="77777777" w:rsidR="00B175BF" w:rsidRPr="00525CE1" w:rsidRDefault="00B175BF" w:rsidP="00567F77">
      <w:pPr>
        <w:rPr>
          <w:sz w:val="24"/>
          <w:szCs w:val="24"/>
        </w:rPr>
      </w:pPr>
    </w:p>
    <w:sectPr w:rsidR="00B175BF" w:rsidRPr="00525CE1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261E1" w14:textId="77777777" w:rsidR="00AD7B6B" w:rsidRDefault="00AD7B6B">
      <w:pPr>
        <w:spacing w:after="0" w:line="240" w:lineRule="auto"/>
      </w:pPr>
      <w:r>
        <w:separator/>
      </w:r>
    </w:p>
  </w:endnote>
  <w:endnote w:type="continuationSeparator" w:id="0">
    <w:p w14:paraId="15DE4882" w14:textId="77777777" w:rsidR="00AD7B6B" w:rsidRDefault="00AD7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13C5F" w14:textId="77777777" w:rsidR="00AA1F13" w:rsidRDefault="000F1DCE"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6C2F5B3" wp14:editId="4058A8EC">
              <wp:simplePos x="0" y="0"/>
              <wp:positionH relativeFrom="leftMargin">
                <wp:posOffset>6890035</wp:posOffset>
              </wp:positionH>
              <wp:positionV relativeFrom="bottomMargin">
                <wp:posOffset>218364</wp:posOffset>
              </wp:positionV>
              <wp:extent cx="520700" cy="520700"/>
              <wp:effectExtent l="0" t="0" r="0" b="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roundRect">
                        <a:avLst/>
                      </a:prstGeom>
                      <a:ln w="76200">
                        <a:noFill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DD1493" w14:textId="77777777" w:rsidR="00AA1F13" w:rsidRPr="00C77D65" w:rsidRDefault="00616989">
                          <w:pPr>
                            <w:pStyle w:val="NoSpacing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C77D65"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 w:rsidRPr="00C77D65">
                            <w:rPr>
                              <w:sz w:val="36"/>
                              <w:szCs w:val="36"/>
                            </w:rPr>
                            <w:instrText xml:space="preserve"> PAGE  \* Arabic  \* MERGEFORMAT </w:instrText>
                          </w:r>
                          <w:r w:rsidRPr="00C77D65"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BC5723">
                            <w:rPr>
                              <w:noProof/>
                              <w:sz w:val="36"/>
                              <w:szCs w:val="36"/>
                            </w:rPr>
                            <w:t>1</w:t>
                          </w:r>
                          <w:r w:rsidRPr="00C77D65">
                            <w:rPr>
                              <w:noProof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C2F5B3" id="Oval 19" o:spid="_x0000_s1026" style="position:absolute;margin-left:542.5pt;margin-top:17.2pt;width:41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" o:allowincell="f" fillcolor="white [3201]" stroked="f" strokeweight="6pt">
              <v:textbox inset="0,0,0,0">
                <w:txbxContent>
                  <w:p w14:paraId="40DD1493" w14:textId="77777777" w:rsidR="00AA1F13" w:rsidRPr="00C77D65" w:rsidRDefault="00616989">
                    <w:pPr>
                      <w:pStyle w:val="NoSpacing"/>
                      <w:jc w:val="center"/>
                      <w:rPr>
                        <w:sz w:val="36"/>
                        <w:szCs w:val="36"/>
                      </w:rPr>
                    </w:pPr>
                    <w:r w:rsidRPr="00C77D65">
                      <w:rPr>
                        <w:sz w:val="36"/>
                        <w:szCs w:val="36"/>
                      </w:rPr>
                      <w:fldChar w:fldCharType="begin"/>
                    </w:r>
                    <w:r w:rsidRPr="00C77D65">
                      <w:rPr>
                        <w:sz w:val="36"/>
                        <w:szCs w:val="36"/>
                      </w:rPr>
                      <w:instrText xml:space="preserve"> PAGE  \* Arabic  \* MERGEFORMAT </w:instrText>
                    </w:r>
                    <w:r w:rsidRPr="00C77D65">
                      <w:rPr>
                        <w:sz w:val="36"/>
                        <w:szCs w:val="36"/>
                      </w:rPr>
                      <w:fldChar w:fldCharType="separate"/>
                    </w:r>
                    <w:r w:rsidR="00BC5723">
                      <w:rPr>
                        <w:noProof/>
                        <w:sz w:val="36"/>
                        <w:szCs w:val="36"/>
                      </w:rPr>
                      <w:t>1</w:t>
                    </w:r>
                    <w:r w:rsidRPr="00C77D65">
                      <w:rPr>
                        <w:noProof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  <w10:wrap anchorx="margin" anchory="margin"/>
            </v:roundrect>
          </w:pict>
        </mc:Fallback>
      </mc:AlternateContent>
    </w:r>
  </w:p>
  <w:p w14:paraId="0A35D5EB" w14:textId="77777777" w:rsidR="00AA1F13" w:rsidRDefault="00AA1F1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D9281" w14:textId="77777777" w:rsidR="00AD7B6B" w:rsidRDefault="00AD7B6B">
      <w:pPr>
        <w:spacing w:after="0" w:line="240" w:lineRule="auto"/>
      </w:pPr>
      <w:r>
        <w:separator/>
      </w:r>
    </w:p>
  </w:footnote>
  <w:footnote w:type="continuationSeparator" w:id="0">
    <w:p w14:paraId="32FA823F" w14:textId="77777777" w:rsidR="00AD7B6B" w:rsidRDefault="00AD7B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5AB81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5AB81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BED3E4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94B6D2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48AB7" w:themeColor="accent1" w:themeShade="BF"/>
      </w:rPr>
    </w:lvl>
  </w:abstractNum>
  <w:abstractNum w:abstractNumId="5" w15:restartNumberingAfterBreak="0">
    <w:nsid w:val="3C4553E1"/>
    <w:multiLevelType w:val="hybridMultilevel"/>
    <w:tmpl w:val="DE5AE3A8"/>
    <w:lvl w:ilvl="0" w:tplc="F16E99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MTGwtDCzNDMFIiUdpeDU4uLM/DyQAkPzWgA9cc66LQAAAA=="/>
  </w:docVars>
  <w:rsids>
    <w:rsidRoot w:val="0075404D"/>
    <w:rsid w:val="0000403D"/>
    <w:rsid w:val="00004F53"/>
    <w:rsid w:val="00054EBA"/>
    <w:rsid w:val="00074E8B"/>
    <w:rsid w:val="000E2106"/>
    <w:rsid w:val="000F1DCE"/>
    <w:rsid w:val="0016270C"/>
    <w:rsid w:val="00180403"/>
    <w:rsid w:val="00184D66"/>
    <w:rsid w:val="001E13F3"/>
    <w:rsid w:val="00203C63"/>
    <w:rsid w:val="0033156F"/>
    <w:rsid w:val="003B3056"/>
    <w:rsid w:val="003D2F00"/>
    <w:rsid w:val="004154B5"/>
    <w:rsid w:val="00452E6C"/>
    <w:rsid w:val="004E4D8D"/>
    <w:rsid w:val="004F07ED"/>
    <w:rsid w:val="0051615D"/>
    <w:rsid w:val="00524BAA"/>
    <w:rsid w:val="00525CE1"/>
    <w:rsid w:val="005645EC"/>
    <w:rsid w:val="00567F77"/>
    <w:rsid w:val="005A00BB"/>
    <w:rsid w:val="005C5BDA"/>
    <w:rsid w:val="00616989"/>
    <w:rsid w:val="00621DAE"/>
    <w:rsid w:val="007378DD"/>
    <w:rsid w:val="0075404D"/>
    <w:rsid w:val="007B346A"/>
    <w:rsid w:val="007C31C4"/>
    <w:rsid w:val="008D6825"/>
    <w:rsid w:val="008E7269"/>
    <w:rsid w:val="00942CE0"/>
    <w:rsid w:val="00962160"/>
    <w:rsid w:val="009960DC"/>
    <w:rsid w:val="00A362E1"/>
    <w:rsid w:val="00A41FDE"/>
    <w:rsid w:val="00AA1F13"/>
    <w:rsid w:val="00AC7259"/>
    <w:rsid w:val="00AD5635"/>
    <w:rsid w:val="00AD7B6B"/>
    <w:rsid w:val="00B042E2"/>
    <w:rsid w:val="00B175BF"/>
    <w:rsid w:val="00B70300"/>
    <w:rsid w:val="00B93FDF"/>
    <w:rsid w:val="00BB0743"/>
    <w:rsid w:val="00BB4869"/>
    <w:rsid w:val="00BC5723"/>
    <w:rsid w:val="00BE6A19"/>
    <w:rsid w:val="00C113CB"/>
    <w:rsid w:val="00C14BDE"/>
    <w:rsid w:val="00C1517F"/>
    <w:rsid w:val="00C34D86"/>
    <w:rsid w:val="00C704F3"/>
    <w:rsid w:val="00C77D65"/>
    <w:rsid w:val="00C80AFE"/>
    <w:rsid w:val="00CB4A4D"/>
    <w:rsid w:val="00D02775"/>
    <w:rsid w:val="00D04810"/>
    <w:rsid w:val="00D124E2"/>
    <w:rsid w:val="00D73345"/>
    <w:rsid w:val="00DA7C93"/>
    <w:rsid w:val="00DE6F3F"/>
    <w:rsid w:val="00E0736E"/>
    <w:rsid w:val="00E26D44"/>
    <w:rsid w:val="00E43673"/>
    <w:rsid w:val="00E707C0"/>
    <w:rsid w:val="00E918BD"/>
    <w:rsid w:val="00EC68A6"/>
    <w:rsid w:val="00EF0E81"/>
    <w:rsid w:val="00F03AA0"/>
    <w:rsid w:val="00F07B0B"/>
    <w:rsid w:val="00F07EB5"/>
    <w:rsid w:val="00F13C14"/>
    <w:rsid w:val="00F32599"/>
    <w:rsid w:val="00F40A4C"/>
    <w:rsid w:val="00FA7F52"/>
    <w:rsid w:val="00FB27A0"/>
    <w:rsid w:val="00FC7DDE"/>
    <w:rsid w:val="00FD71E8"/>
    <w:rsid w:val="00FE66D3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EB8224E"/>
  <w15:docId w15:val="{60784D80-B4D4-4931-8408-44B18542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160"/>
    <w:pPr>
      <w:spacing w:after="160"/>
    </w:pPr>
    <w:rPr>
      <w:rFonts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548AB7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0865A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0865A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5593B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5593B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94B6D2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94B6D2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CE"/>
    <w:rPr>
      <w:rFonts w:ascii="Franklin Gothic Book" w:hAnsi="Franklin Gothic Book" w:cs="Times New Roman"/>
      <w:color w:val="548AB7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Title">
    <w:name w:val="Title"/>
    <w:basedOn w:val="Normal"/>
    <w:link w:val="TitleChar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94B6D2" w:themeColor="accent1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346A"/>
    <w:rPr>
      <w:rFonts w:ascii="Franklin Gothic Demi Cond" w:hAnsi="Franklin Gothic Demi Cond" w:cs="Times New Roman"/>
      <w:b/>
      <w:bCs/>
      <w:color w:val="94B6D2" w:themeColor="accent1"/>
      <w:sz w:val="96"/>
      <w:szCs w:val="48"/>
    </w:rPr>
  </w:style>
  <w:style w:type="paragraph" w:styleId="Subtitle">
    <w:name w:val="Subtitle"/>
    <w:basedOn w:val="Normal"/>
    <w:link w:val="SubtitleChar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B85A22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968C8C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80865A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80865A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5593B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5593B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94B6D2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94B6D2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DD8047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BED3E4" w:themeColor="accent1" w:themeTint="99"/>
        <w:left w:val="single" w:sz="24" w:space="10" w:color="94B6D2" w:themeColor="accent1"/>
        <w:bottom w:val="single" w:sz="36" w:space="10" w:color="A5AB81" w:themeColor="accent3"/>
        <w:right w:val="single" w:sz="24" w:space="10" w:color="94B6D2" w:themeColor="accent1"/>
      </w:pBdr>
      <w:shd w:val="clear" w:color="auto" w:fill="94B6D2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94B6D2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94B6D2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rsid w:val="00C77D65"/>
    <w:pPr>
      <w:spacing w:after="0" w:line="240" w:lineRule="auto"/>
    </w:pPr>
    <w:rPr>
      <w:b/>
      <w:color w:val="355D7E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D8047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table" w:styleId="PlainTable4">
    <w:name w:val="Plain Table 4"/>
    <w:basedOn w:val="TableNormal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04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ia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151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sonia</dc:creator>
  <cp:keywords/>
  <dc:description/>
  <cp:lastModifiedBy>Sonia Wang</cp:lastModifiedBy>
  <cp:revision>26</cp:revision>
  <dcterms:created xsi:type="dcterms:W3CDTF">2021-09-30T02:54:00Z</dcterms:created>
  <dcterms:modified xsi:type="dcterms:W3CDTF">2021-10-07T22:18:00Z</dcterms:modified>
</cp:coreProperties>
</file>