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PlainTable4"/>
        <w:tblpPr w:leftFromText="180" w:rightFromText="180" w:vertAnchor="text" w:horzAnchor="page" w:tblpX="841" w:tblpY="10467"/>
        <w:tblW w:w="9499" w:type="dxa"/>
        <w:tblLook w:val="04A0" w:firstRow="1" w:lastRow="0" w:firstColumn="1" w:lastColumn="0" w:noHBand="0" w:noVBand="1"/>
      </w:tblPr>
      <w:tblGrid>
        <w:gridCol w:w="9499"/>
      </w:tblGrid>
      <w:tr w:rsidR="000F1DCE" w14:paraId="7F8EEADE" w14:textId="77777777" w:rsidTr="00CB4A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99" w:type="dxa"/>
            <w:shd w:val="clear" w:color="auto" w:fill="auto"/>
            <w:vAlign w:val="bottom"/>
          </w:tcPr>
          <w:p w14:paraId="59647FFD" w14:textId="77777777" w:rsidR="000F1DCE" w:rsidRPr="00616989" w:rsidRDefault="000F1DCE" w:rsidP="00CB4A4D">
            <w:pPr>
              <w:spacing w:after="200"/>
              <w:rPr>
                <w:smallCaps/>
              </w:rPr>
            </w:pPr>
            <w:r w:rsidRPr="00616989">
              <w:rPr>
                <w:smallCaps/>
                <w:noProof/>
              </w:rPr>
              <mc:AlternateContent>
                <mc:Choice Requires="wps">
                  <w:drawing>
                    <wp:inline distT="0" distB="0" distL="0" distR="0" wp14:anchorId="35A3B5ED" wp14:editId="6487254E">
                      <wp:extent cx="5819775" cy="804125"/>
                      <wp:effectExtent l="0" t="0" r="0" b="0"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19775" cy="8041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EC7D34" w14:textId="0D8F61FF" w:rsidR="000F1DCE" w:rsidRPr="009A73C6" w:rsidRDefault="009A73C6" w:rsidP="000F1DCE">
                                  <w:pPr>
                                    <w:pStyle w:val="Title"/>
                                    <w:rPr>
                                      <w:rFonts w:ascii="Times New Roman" w:hAnsi="Times New Roman"/>
                                      <w:b w:val="0"/>
                                      <w:color w:val="FFFFFF" w:themeColor="background1"/>
                                      <w:sz w:val="84"/>
                                      <w:szCs w:val="84"/>
                                      <w:lang w:val="en-NZ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 w:val="0"/>
                                      <w:color w:val="FFFFFF" w:themeColor="background1"/>
                                      <w:sz w:val="84"/>
                                      <w:szCs w:val="84"/>
                                      <w:lang w:val="en-NZ"/>
                                    </w:rPr>
                                    <w:t>NZSX: Company Details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5A3B5E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" o:spid="_x0000_s1026" type="#_x0000_t202" style="width:458.25pt;height:6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" filled="f" stroked="f">
                      <v:textbox>
                        <w:txbxContent>
                          <w:p w14:paraId="57EC7D34" w14:textId="0D8F61FF" w:rsidR="000F1DCE" w:rsidRPr="009A73C6" w:rsidRDefault="009A73C6" w:rsidP="000F1DCE">
                            <w:pPr>
                              <w:pStyle w:val="Title"/>
                              <w:rPr>
                                <w:rFonts w:ascii="Times New Roman" w:hAnsi="Times New Roman"/>
                                <w:b w:val="0"/>
                                <w:color w:val="FFFFFF" w:themeColor="background1"/>
                                <w:sz w:val="84"/>
                                <w:szCs w:val="84"/>
                                <w:lang w:val="en-NZ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 w:val="0"/>
                                <w:color w:val="FFFFFF" w:themeColor="background1"/>
                                <w:sz w:val="84"/>
                                <w:szCs w:val="84"/>
                                <w:lang w:val="en-NZ"/>
                              </w:rPr>
                              <w:t>NZSX: Company Details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0F1DCE" w14:paraId="17C439B0" w14:textId="77777777" w:rsidTr="00CB4A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99" w:type="dxa"/>
            <w:shd w:val="clear" w:color="auto" w:fill="auto"/>
          </w:tcPr>
          <w:p w14:paraId="28D53E50" w14:textId="77777777" w:rsidR="000F1DCE" w:rsidRPr="00616989" w:rsidRDefault="000F1DCE" w:rsidP="00CB4A4D">
            <w:pPr>
              <w:spacing w:after="200"/>
              <w:rPr>
                <w:smallCaps/>
              </w:rPr>
            </w:pPr>
            <w:r w:rsidRPr="00616989">
              <w:rPr>
                <w:smallCaps/>
                <w:noProof/>
              </w:rPr>
              <mc:AlternateContent>
                <mc:Choice Requires="wps">
                  <w:drawing>
                    <wp:inline distT="0" distB="0" distL="0" distR="0" wp14:anchorId="2FAF03DE" wp14:editId="68343004">
                      <wp:extent cx="5284520" cy="439387"/>
                      <wp:effectExtent l="0" t="0" r="0" b="0"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84520" cy="43938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89FE7F" w14:textId="55F7EF38" w:rsidR="000F1DCE" w:rsidRPr="009A73C6" w:rsidRDefault="009A73C6" w:rsidP="000F1DCE">
                                  <w:pPr>
                                    <w:pStyle w:val="Subtitle"/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lang w:val="en-NZ"/>
                                    </w:rPr>
                                  </w:pPr>
                                  <w:r w:rsidRPr="009A73C6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lang w:val="en-NZ"/>
                                    </w:rPr>
                                    <w:t>INSERT DATE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AF03DE" id="Text Box 13" o:spid="_x0000_s1027" type="#_x0000_t202" style="width:416.1pt;height:3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" filled="f" stroked="f">
                      <v:textbox>
                        <w:txbxContent>
                          <w:p w14:paraId="6789FE7F" w14:textId="55F7EF38" w:rsidR="000F1DCE" w:rsidRPr="009A73C6" w:rsidRDefault="009A73C6" w:rsidP="000F1DCE">
                            <w:pPr>
                              <w:pStyle w:val="Subtitle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NZ"/>
                              </w:rPr>
                            </w:pPr>
                            <w:r w:rsidRPr="009A73C6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lang w:val="en-NZ"/>
                              </w:rPr>
                              <w:t>INSERT DATE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Style w:val="PlainTable4"/>
        <w:tblpPr w:leftFromText="180" w:rightFromText="180" w:vertAnchor="text" w:horzAnchor="margin" w:tblpY="-669"/>
        <w:tblW w:w="9499" w:type="dxa"/>
        <w:tblLook w:val="04A0" w:firstRow="1" w:lastRow="0" w:firstColumn="1" w:lastColumn="0" w:noHBand="0" w:noVBand="1"/>
      </w:tblPr>
      <w:tblGrid>
        <w:gridCol w:w="9499"/>
      </w:tblGrid>
      <w:tr w:rsidR="00CB4A4D" w14:paraId="55AAA0A2" w14:textId="77777777" w:rsidTr="00CB4A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99" w:type="dxa"/>
            <w:shd w:val="clear" w:color="auto" w:fill="auto"/>
          </w:tcPr>
          <w:p w14:paraId="5DE5D85F" w14:textId="77777777" w:rsidR="00CB4A4D" w:rsidRPr="00616989" w:rsidRDefault="00CB4A4D" w:rsidP="00CB4A4D">
            <w:pPr>
              <w:spacing w:after="200"/>
              <w:rPr>
                <w:smallCaps/>
              </w:rPr>
            </w:pPr>
            <w:r w:rsidRPr="00616989">
              <w:rPr>
                <w:smallCaps/>
                <w:noProof/>
              </w:rPr>
              <mc:AlternateContent>
                <mc:Choice Requires="wps">
                  <w:drawing>
                    <wp:inline distT="0" distB="0" distL="0" distR="0" wp14:anchorId="3522F786" wp14:editId="197EA301">
                      <wp:extent cx="5284520" cy="439387"/>
                      <wp:effectExtent l="0" t="0" r="0" b="0"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84520" cy="43938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8074A3" w14:textId="17515654" w:rsidR="00CB4A4D" w:rsidRPr="00C746BB" w:rsidRDefault="009A73C6" w:rsidP="00CB4A4D">
                                  <w:pPr>
                                    <w:pStyle w:val="Subtitle"/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40"/>
                                      <w:szCs w:val="22"/>
                                    </w:rPr>
                                  </w:pPr>
                                  <w:r w:rsidRPr="00C746BB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40"/>
                                      <w:szCs w:val="22"/>
                                    </w:rPr>
                                    <w:t>Published B</w:t>
                                  </w:r>
                                  <w:r w:rsidR="00CB4A4D" w:rsidRPr="00C746BB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40"/>
                                      <w:szCs w:val="22"/>
                                    </w:rPr>
                                    <w:t xml:space="preserve">y: </w:t>
                                  </w:r>
                                  <w:r w:rsidRPr="00C746BB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40"/>
                                      <w:szCs w:val="22"/>
                                    </w:rPr>
                                    <w:t>Group 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522F786" id="Text Box 16" o:spid="_x0000_s1028" type="#_x0000_t202" style="width:416.1pt;height:3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" filled="f" stroked="f">
                      <v:textbox>
                        <w:txbxContent>
                          <w:p w14:paraId="648074A3" w14:textId="17515654" w:rsidR="00CB4A4D" w:rsidRPr="00C746BB" w:rsidRDefault="009A73C6" w:rsidP="00CB4A4D">
                            <w:pPr>
                              <w:pStyle w:val="Subtitle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40"/>
                                <w:szCs w:val="22"/>
                              </w:rPr>
                            </w:pPr>
                            <w:r w:rsidRPr="00C746BB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40"/>
                                <w:szCs w:val="22"/>
                              </w:rPr>
                              <w:t>Published B</w:t>
                            </w:r>
                            <w:r w:rsidR="00CB4A4D" w:rsidRPr="00C746BB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40"/>
                                <w:szCs w:val="22"/>
                              </w:rPr>
                              <w:t xml:space="preserve">y: </w:t>
                            </w:r>
                            <w:r w:rsidRPr="00C746BB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40"/>
                                <w:szCs w:val="22"/>
                              </w:rPr>
                              <w:t>Group 7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sdt>
      <w:sdtPr>
        <w:rPr>
          <w:b/>
        </w:rPr>
        <w:id w:val="805429490"/>
        <w:docPartObj>
          <w:docPartGallery w:val="Cover Pages"/>
          <w:docPartUnique/>
        </w:docPartObj>
      </w:sdtPr>
      <w:sdtEndPr>
        <w:rPr>
          <w:rFonts w:ascii="Times New Roman" w:hAnsi="Times New Roman"/>
          <w:b w:val="0"/>
        </w:rPr>
      </w:sdtEndPr>
      <w:sdtContent>
        <w:p w14:paraId="0DE144D1" w14:textId="77777777" w:rsidR="00CB4A4D" w:rsidRDefault="00CB4A4D">
          <w:pPr>
            <w:spacing w:after="200"/>
            <w:rPr>
              <w:b/>
              <w:noProof/>
            </w:rPr>
          </w:pPr>
          <w:r>
            <w:rPr>
              <w:b/>
              <w:noProof/>
            </w:rPr>
            <w:drawing>
              <wp:anchor distT="0" distB="0" distL="114300" distR="114300" simplePos="0" relativeHeight="251658240" behindDoc="1" locked="0" layoutInCell="1" allowOverlap="1" wp14:anchorId="2A40103E" wp14:editId="76BBDACF">
                <wp:simplePos x="0" y="0"/>
                <wp:positionH relativeFrom="column">
                  <wp:posOffset>-898525</wp:posOffset>
                </wp:positionH>
                <wp:positionV relativeFrom="paragraph">
                  <wp:posOffset>155421</wp:posOffset>
                </wp:positionV>
                <wp:extent cx="7776544" cy="5186855"/>
                <wp:effectExtent l="0" t="0" r="0" b="0"/>
                <wp:wrapNone/>
                <wp:docPr id="6" name="Picture 6" descr="table hands report" title="table hands re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 for report.jpg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6544" cy="5186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b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1FC6318F" wp14:editId="0391A946">
                    <wp:simplePos x="0" y="0"/>
                    <wp:positionH relativeFrom="column">
                      <wp:posOffset>-898634</wp:posOffset>
                    </wp:positionH>
                    <wp:positionV relativeFrom="paragraph">
                      <wp:posOffset>-961696</wp:posOffset>
                    </wp:positionV>
                    <wp:extent cx="7776210" cy="1119352"/>
                    <wp:effectExtent l="0" t="0" r="0" b="5080"/>
                    <wp:wrapNone/>
                    <wp:docPr id="10" name="Rectangle 10" descr="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6210" cy="1119352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8A5901F" id="Rectangle 10" o:spid="_x0000_s1026" alt="rectangle" style="position:absolute;margin-left:-70.75pt;margin-top:-75.7pt;width:612.3pt;height:88.15pt;z-index:-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" fillcolor="#94b6d2 [3204]" stroked="f" strokeweight="1pt"/>
                </w:pict>
              </mc:Fallback>
            </mc:AlternateContent>
          </w:r>
        </w:p>
        <w:p w14:paraId="110DB6DF" w14:textId="77777777" w:rsidR="001A4F7E" w:rsidRDefault="00CB4A4D" w:rsidP="006E0A79">
          <w:pPr>
            <w:spacing w:after="200"/>
            <w:rPr>
              <w:b/>
            </w:rPr>
          </w:pPr>
          <w:r>
            <w:rPr>
              <w:b/>
              <w:noProof/>
            </w:rPr>
            <mc:AlternateContent>
              <mc:Choice Requires="wps">
                <w:drawing>
                  <wp:anchor distT="0" distB="0" distL="114300" distR="114300" simplePos="0" relativeHeight="251657215" behindDoc="1" locked="0" layoutInCell="1" allowOverlap="1" wp14:anchorId="5EC4B424" wp14:editId="3B3FC2B0">
                    <wp:simplePos x="0" y="0"/>
                    <wp:positionH relativeFrom="column">
                      <wp:posOffset>-898634</wp:posOffset>
                    </wp:positionH>
                    <wp:positionV relativeFrom="paragraph">
                      <wp:posOffset>4872530</wp:posOffset>
                    </wp:positionV>
                    <wp:extent cx="7776210" cy="4272762"/>
                    <wp:effectExtent l="0" t="0" r="0" b="0"/>
                    <wp:wrapNone/>
                    <wp:docPr id="8" name="Rectangle 8" descr="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6210" cy="4272762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F1C5A32" id="Rectangle 8" o:spid="_x0000_s1026" alt="rectangle" style="position:absolute;margin-left:-70.75pt;margin-top:383.65pt;width:612.3pt;height:336.45pt;z-index:-25165926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" fillcolor="#404040 [2429]" stroked="f" strokeweight="1pt"/>
                </w:pict>
              </mc:Fallback>
            </mc:AlternateContent>
          </w:r>
          <w:r w:rsidR="00D73345">
            <w:rPr>
              <w:b/>
            </w:rPr>
            <w:t xml:space="preserve"> </w:t>
          </w:r>
        </w:p>
        <w:p w14:paraId="23113B15" w14:textId="77777777" w:rsidR="001A4F7E" w:rsidRDefault="001A4F7E">
          <w:pPr>
            <w:spacing w:after="200"/>
            <w:rPr>
              <w:b/>
            </w:rPr>
          </w:pPr>
          <w:r>
            <w:rPr>
              <w:b/>
            </w:rPr>
            <w:br w:type="page"/>
          </w:r>
        </w:p>
        <w:p w14:paraId="1080C116" w14:textId="77777777" w:rsidR="001A4F7E" w:rsidRDefault="00F51947" w:rsidP="006E0A79">
          <w:pPr>
            <w:spacing w:after="200"/>
            <w:rPr>
              <w:rFonts w:ascii="Times New Roman" w:hAnsi="Times New Roman"/>
            </w:rPr>
          </w:pPr>
        </w:p>
      </w:sdtContent>
    </w:sdt>
    <w:p w14:paraId="571BE210" w14:textId="77777777" w:rsidR="00F51947" w:rsidRDefault="001A4F7E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 w:rsidR="00F51947">
        <w:rPr>
          <w:rFonts w:ascii="Times New Roman" w:hAnsi="Times New Roman"/>
        </w:rPr>
        <w:t>Accordant Group Limited</w:t>
      </w:r>
    </w:p>
    <w:p w14:paraId="63BC71A0" w14:textId="77777777" w:rsidR="00F51947" w:rsidRDefault="00F51947" w:rsidP="009F635A"/>
    <w:p w14:paraId="4F6003F4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E98E71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184990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6EEB4B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Jason Cherrington</w:t>
            </w:r>
          </w:p>
        </w:tc>
      </w:tr>
      <w:tr w:rsidR="00F51947" w14:paraId="0E26388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AE73AA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3C2AAF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+64 9 526 8775</w:t>
            </w:r>
          </w:p>
        </w:tc>
      </w:tr>
      <w:tr w:rsidR="00F51947" w14:paraId="2A54D77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B524DC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F7DDB5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Deloitte, Auckland</w:t>
            </w:r>
          </w:p>
        </w:tc>
      </w:tr>
      <w:tr w:rsidR="00F51947" w14:paraId="2D08D92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3DA22C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327426F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MinterEllisonRuddWatts</w:t>
            </w:r>
          </w:p>
        </w:tc>
      </w:tr>
      <w:tr w:rsidR="00F51947" w14:paraId="518CA59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77FA92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0789EE6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Tony Staub</w:t>
            </w:r>
          </w:p>
        </w:tc>
      </w:tr>
      <w:tr w:rsidR="00F51947" w14:paraId="7114973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BB94B1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2E82F59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https://accordant.nz/</w:t>
            </w:r>
          </w:p>
        </w:tc>
      </w:tr>
    </w:tbl>
    <w:p w14:paraId="3DF91DE0" w14:textId="77777777" w:rsidR="00F51947" w:rsidRDefault="00F51947" w:rsidP="009F635A">
      <w:pPr>
        <w:spacing w:after="200"/>
      </w:pPr>
    </w:p>
    <w:p w14:paraId="18FBE395" w14:textId="77777777" w:rsidR="00F51947" w:rsidRDefault="00F51947">
      <w:r>
        <w:rPr>
          <w:noProof/>
        </w:rPr>
        <w:drawing>
          <wp:inline distT="0" distB="0" distL="0" distR="0" wp14:anchorId="31A96AB2" wp14:editId="4B6EEF54">
            <wp:extent cx="5731510" cy="3037205"/>
            <wp:effectExtent l="0" t="0" r="2540" b="0"/>
            <wp:docPr id="2" name="Picture 2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905E" w14:textId="77777777" w:rsidR="00F51947" w:rsidRDefault="00F51947"/>
    <w:p w14:paraId="1DED1355" w14:textId="77777777" w:rsidR="00F51947" w:rsidRDefault="00F51947">
      <w:pPr>
        <w:spacing w:line="259" w:lineRule="auto"/>
      </w:pPr>
      <w:r>
        <w:br w:type="page"/>
      </w:r>
    </w:p>
    <w:p w14:paraId="2B0B6BA9" w14:textId="77777777" w:rsidR="00F51947" w:rsidRDefault="00F51947"/>
    <w:p w14:paraId="2E2229C2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AFC Group Holdings Limited</w:t>
      </w:r>
    </w:p>
    <w:p w14:paraId="6FA8C925" w14:textId="77777777" w:rsidR="00F51947" w:rsidRDefault="00F51947" w:rsidP="009F635A"/>
    <w:p w14:paraId="39399032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3BC97F7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05D9C7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524853F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F9AFA5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C2D0C6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27414FB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6499300245</w:t>
            </w:r>
          </w:p>
        </w:tc>
      </w:tr>
      <w:tr w:rsidR="00F51947" w14:paraId="7E29082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782A88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7A893E5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William Buck</w:t>
            </w:r>
          </w:p>
        </w:tc>
      </w:tr>
      <w:tr w:rsidR="00F51947" w14:paraId="1DADFD6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72BF40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3C3D7B3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0395C62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6DEFFE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240C368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Hao Long</w:t>
            </w:r>
          </w:p>
        </w:tc>
      </w:tr>
      <w:tr w:rsidR="00F51947" w14:paraId="715252F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3E03EA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6CCF8C9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http://www.afcnz.com</w:t>
            </w:r>
          </w:p>
        </w:tc>
      </w:tr>
    </w:tbl>
    <w:p w14:paraId="7E46290B" w14:textId="77777777" w:rsidR="00F51947" w:rsidRDefault="00F51947" w:rsidP="009F635A">
      <w:pPr>
        <w:spacing w:after="200"/>
      </w:pPr>
    </w:p>
    <w:p w14:paraId="64A17E4F" w14:textId="77777777" w:rsidR="00F51947" w:rsidRDefault="00F51947">
      <w:r>
        <w:rPr>
          <w:noProof/>
        </w:rPr>
        <w:drawing>
          <wp:inline distT="0" distB="0" distL="0" distR="0" wp14:anchorId="1E541513" wp14:editId="1AB92AAF">
            <wp:extent cx="5731510" cy="3037205"/>
            <wp:effectExtent l="0" t="0" r="2540" b="0"/>
            <wp:docPr id="1" name="Picture 1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8B85" w14:textId="77777777" w:rsidR="00F51947" w:rsidRDefault="00F51947"/>
    <w:p w14:paraId="5F303998" w14:textId="77777777" w:rsidR="00F51947" w:rsidRDefault="00F51947">
      <w:pPr>
        <w:spacing w:line="259" w:lineRule="auto"/>
      </w:pPr>
      <w:r>
        <w:br w:type="page"/>
      </w:r>
    </w:p>
    <w:p w14:paraId="581E529C" w14:textId="77777777" w:rsidR="00F51947" w:rsidRDefault="00F51947"/>
    <w:p w14:paraId="62AACB2C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AFT Pharmaceuticals Limited</w:t>
      </w:r>
    </w:p>
    <w:p w14:paraId="4D41414F" w14:textId="77777777" w:rsidR="00F51947" w:rsidRDefault="00F51947" w:rsidP="009F635A"/>
    <w:p w14:paraId="5B7343DF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6B4B252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FFFA97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3E15F45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458A68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CDC9BC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6505EF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+64 9 488 0232</w:t>
            </w:r>
          </w:p>
        </w:tc>
      </w:tr>
      <w:tr w:rsidR="00F51947" w14:paraId="59EF9A4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7F9D09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5C38C7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</w:t>
            </w:r>
          </w:p>
        </w:tc>
      </w:tr>
      <w:tr w:rsidR="00F51947" w14:paraId="1445174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7FD62D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2EC69B6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Harmos Horton Lusk Limited</w:t>
            </w:r>
          </w:p>
        </w:tc>
      </w:tr>
      <w:tr w:rsidR="00F51947" w14:paraId="3F24CC9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99A327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B8DEF5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7130366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1C9251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CA1406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http://www.aftpharm.com</w:t>
            </w:r>
          </w:p>
        </w:tc>
      </w:tr>
    </w:tbl>
    <w:p w14:paraId="61A360AF" w14:textId="77777777" w:rsidR="00F51947" w:rsidRDefault="00F51947" w:rsidP="009F635A">
      <w:pPr>
        <w:spacing w:after="200"/>
      </w:pPr>
    </w:p>
    <w:p w14:paraId="53C108FE" w14:textId="77777777" w:rsidR="00F51947" w:rsidRDefault="00F51947">
      <w:r>
        <w:rPr>
          <w:noProof/>
        </w:rPr>
        <w:drawing>
          <wp:inline distT="0" distB="0" distL="0" distR="0" wp14:anchorId="29FCF882" wp14:editId="68D66B31">
            <wp:extent cx="5731510" cy="3037205"/>
            <wp:effectExtent l="0" t="0" r="2540" b="0"/>
            <wp:docPr id="3" name="Picture 3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D5EF" w14:textId="77777777" w:rsidR="00F51947" w:rsidRDefault="00F51947"/>
    <w:p w14:paraId="49560D9C" w14:textId="77777777" w:rsidR="00F51947" w:rsidRDefault="00F51947">
      <w:pPr>
        <w:spacing w:line="259" w:lineRule="auto"/>
      </w:pPr>
      <w:r>
        <w:br w:type="page"/>
      </w:r>
    </w:p>
    <w:p w14:paraId="05550712" w14:textId="77777777" w:rsidR="00F51947" w:rsidRDefault="00F51947"/>
    <w:p w14:paraId="4488E115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Air New Zealand Limited (NS)</w:t>
      </w:r>
    </w:p>
    <w:p w14:paraId="522FBB0B" w14:textId="77777777" w:rsidR="00F51947" w:rsidRDefault="00F51947" w:rsidP="009F635A"/>
    <w:p w14:paraId="0C277BBA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7B3178A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1C2432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497B61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Greg Foran</w:t>
            </w:r>
          </w:p>
        </w:tc>
      </w:tr>
      <w:tr w:rsidR="00F51947" w14:paraId="34DCB59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3EE98E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36BAD1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027 909 0691</w:t>
            </w:r>
          </w:p>
        </w:tc>
      </w:tr>
      <w:tr w:rsidR="00F51947" w14:paraId="2F2EBC4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22EE7A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C78BE7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Deloitte, Auckland</w:t>
            </w:r>
          </w:p>
        </w:tc>
      </w:tr>
      <w:tr w:rsidR="00F51947" w14:paraId="57B7B3C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EFAF29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C38BD0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Gully, Auckland</w:t>
            </w:r>
          </w:p>
        </w:tc>
      </w:tr>
      <w:tr w:rsidR="00F51947" w14:paraId="3FD8563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D784F5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4B881D4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Richard Thomson</w:t>
            </w:r>
          </w:p>
        </w:tc>
      </w:tr>
      <w:tr w:rsidR="00F51947" w14:paraId="18AEA41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96FFD2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850A3F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http://www.airnewzealand.com/</w:t>
            </w:r>
          </w:p>
        </w:tc>
      </w:tr>
    </w:tbl>
    <w:p w14:paraId="7EDA58D3" w14:textId="77777777" w:rsidR="00F51947" w:rsidRDefault="00F51947" w:rsidP="009F635A">
      <w:pPr>
        <w:spacing w:after="200"/>
      </w:pPr>
    </w:p>
    <w:p w14:paraId="198E9FA0" w14:textId="77777777" w:rsidR="00F51947" w:rsidRDefault="00F51947">
      <w:r>
        <w:rPr>
          <w:noProof/>
        </w:rPr>
        <w:drawing>
          <wp:inline distT="0" distB="0" distL="0" distR="0" wp14:anchorId="34D202AA" wp14:editId="77BD05CD">
            <wp:extent cx="5731510" cy="3037205"/>
            <wp:effectExtent l="0" t="0" r="2540" b="0"/>
            <wp:docPr id="4" name="Picture 4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721A" w14:textId="77777777" w:rsidR="00F51947" w:rsidRDefault="00F51947"/>
    <w:p w14:paraId="66BC1307" w14:textId="77777777" w:rsidR="00F51947" w:rsidRDefault="00F51947">
      <w:pPr>
        <w:spacing w:line="259" w:lineRule="auto"/>
      </w:pPr>
      <w:r>
        <w:br w:type="page"/>
      </w:r>
    </w:p>
    <w:p w14:paraId="5832ED9A" w14:textId="77777777" w:rsidR="00F51947" w:rsidRDefault="00F51947"/>
    <w:p w14:paraId="416959C9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Allied Farmers Limited</w:t>
      </w:r>
    </w:p>
    <w:p w14:paraId="01A64ADE" w14:textId="77777777" w:rsidR="00F51947" w:rsidRDefault="00F51947" w:rsidP="009F635A"/>
    <w:p w14:paraId="6392C7C4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48388C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1068EF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3A8244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Steve Morrison</w:t>
            </w:r>
          </w:p>
        </w:tc>
      </w:tr>
      <w:tr w:rsidR="00F51947" w14:paraId="344926F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5226EB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4FD4B9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+646278 0800</w:t>
            </w:r>
          </w:p>
        </w:tc>
      </w:tr>
      <w:tr w:rsidR="00F51947" w14:paraId="0EFFE8F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56970A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912BD9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67115F1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A989AB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1B74B35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3C4AB8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07A7FB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1682D22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Brian Lee</w:t>
            </w:r>
          </w:p>
        </w:tc>
      </w:tr>
      <w:tr w:rsidR="00F51947" w14:paraId="35653DD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AF5754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5A1A5D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http://www.alliedfarmers.co.nz/</w:t>
            </w:r>
          </w:p>
        </w:tc>
      </w:tr>
    </w:tbl>
    <w:p w14:paraId="08035008" w14:textId="77777777" w:rsidR="00F51947" w:rsidRDefault="00F51947" w:rsidP="009F635A">
      <w:pPr>
        <w:spacing w:after="200"/>
      </w:pPr>
    </w:p>
    <w:p w14:paraId="02220958" w14:textId="77777777" w:rsidR="00F51947" w:rsidRDefault="00F51947">
      <w:r>
        <w:rPr>
          <w:noProof/>
        </w:rPr>
        <w:drawing>
          <wp:inline distT="0" distB="0" distL="0" distR="0" wp14:anchorId="45DA133B" wp14:editId="5A208B62">
            <wp:extent cx="5731510" cy="3037205"/>
            <wp:effectExtent l="0" t="0" r="2540" b="0"/>
            <wp:docPr id="5" name="Picture 5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1E8D" w14:textId="77777777" w:rsidR="00F51947" w:rsidRDefault="00F51947"/>
    <w:p w14:paraId="4E1A0029" w14:textId="77777777" w:rsidR="00F51947" w:rsidRDefault="00F51947">
      <w:pPr>
        <w:spacing w:line="259" w:lineRule="auto"/>
      </w:pPr>
      <w:r>
        <w:br w:type="page"/>
      </w:r>
    </w:p>
    <w:p w14:paraId="5684F5E4" w14:textId="77777777" w:rsidR="00F51947" w:rsidRDefault="00F51947"/>
    <w:p w14:paraId="5E3B61E6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AMP Limited</w:t>
      </w:r>
    </w:p>
    <w:p w14:paraId="2727AC84" w14:textId="77777777" w:rsidR="00F51947" w:rsidRDefault="00F51947" w:rsidP="009F635A"/>
    <w:p w14:paraId="38121660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619C647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8F1333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846DD1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33D91C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7C804E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5F70BE3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+61 2 9257 5000</w:t>
            </w:r>
          </w:p>
        </w:tc>
      </w:tr>
      <w:tr w:rsidR="00F51947" w14:paraId="45A06CC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C0E64A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7F38EB1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Ernst and Young</w:t>
            </w:r>
          </w:p>
        </w:tc>
      </w:tr>
      <w:tr w:rsidR="00F51947" w14:paraId="1AD0996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67B20B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2CA3967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1E57322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F9A623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0B657E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James Georgeson</w:t>
            </w:r>
          </w:p>
        </w:tc>
      </w:tr>
      <w:tr w:rsidR="00F51947" w14:paraId="44E2422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22BD81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370E912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</w:tbl>
    <w:p w14:paraId="370FCD19" w14:textId="77777777" w:rsidR="00F51947" w:rsidRDefault="00F51947" w:rsidP="009F635A">
      <w:pPr>
        <w:spacing w:after="200"/>
      </w:pPr>
    </w:p>
    <w:p w14:paraId="743BFB24" w14:textId="77777777" w:rsidR="00F51947" w:rsidRDefault="00F51947">
      <w:r>
        <w:rPr>
          <w:noProof/>
        </w:rPr>
        <w:drawing>
          <wp:inline distT="0" distB="0" distL="0" distR="0" wp14:anchorId="01A1F821" wp14:editId="3DB8C927">
            <wp:extent cx="5731510" cy="3037205"/>
            <wp:effectExtent l="0" t="0" r="2540" b="0"/>
            <wp:docPr id="7" name="Picture 7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83B9" w14:textId="77777777" w:rsidR="00F51947" w:rsidRDefault="00F51947"/>
    <w:p w14:paraId="79B01C8E" w14:textId="77777777" w:rsidR="00F51947" w:rsidRDefault="00F51947">
      <w:pPr>
        <w:spacing w:line="259" w:lineRule="auto"/>
      </w:pPr>
      <w:r>
        <w:br w:type="page"/>
      </w:r>
    </w:p>
    <w:p w14:paraId="7444774F" w14:textId="77777777" w:rsidR="00F51947" w:rsidRDefault="00F51947"/>
    <w:p w14:paraId="1DE24862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ArborGen Holdings Limited</w:t>
      </w:r>
    </w:p>
    <w:p w14:paraId="0CFFA8D4" w14:textId="77777777" w:rsidR="00F51947" w:rsidRDefault="00F51947" w:rsidP="009F635A"/>
    <w:p w14:paraId="46FC7C98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1D7E38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F44BA2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AA6F37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Andrew Baum</w:t>
            </w:r>
          </w:p>
        </w:tc>
      </w:tr>
      <w:tr w:rsidR="00F51947" w14:paraId="6C20ECA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240286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2259DA8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6493569800</w:t>
            </w:r>
          </w:p>
        </w:tc>
      </w:tr>
      <w:tr w:rsidR="00F51947" w14:paraId="7396B99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624397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76BE0A1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</w:t>
            </w:r>
          </w:p>
        </w:tc>
      </w:tr>
      <w:tr w:rsidR="00F51947" w14:paraId="3C4E3CD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85C06D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D80411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D0BE5C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07FE49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5710CF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Alex Brown</w:t>
            </w:r>
          </w:p>
        </w:tc>
      </w:tr>
      <w:tr w:rsidR="00F51947" w14:paraId="32BD5D6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C79FE8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3F26134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</w:tbl>
    <w:p w14:paraId="25B552D9" w14:textId="77777777" w:rsidR="00F51947" w:rsidRDefault="00F51947" w:rsidP="009F635A">
      <w:pPr>
        <w:spacing w:after="200"/>
      </w:pPr>
    </w:p>
    <w:p w14:paraId="3838102C" w14:textId="77777777" w:rsidR="00F51947" w:rsidRDefault="00F51947">
      <w:r>
        <w:rPr>
          <w:noProof/>
        </w:rPr>
        <w:drawing>
          <wp:inline distT="0" distB="0" distL="0" distR="0" wp14:anchorId="32979D76" wp14:editId="7D8075D4">
            <wp:extent cx="5731510" cy="3037205"/>
            <wp:effectExtent l="0" t="0" r="2540" b="0"/>
            <wp:docPr id="9" name="Picture 9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2A72" w14:textId="77777777" w:rsidR="00F51947" w:rsidRDefault="00F51947"/>
    <w:p w14:paraId="485635AC" w14:textId="77777777" w:rsidR="00F51947" w:rsidRDefault="00F51947">
      <w:pPr>
        <w:spacing w:line="259" w:lineRule="auto"/>
      </w:pPr>
      <w:r>
        <w:br w:type="page"/>
      </w:r>
    </w:p>
    <w:p w14:paraId="2E55F4A8" w14:textId="77777777" w:rsidR="00F51947" w:rsidRDefault="00F51947"/>
    <w:p w14:paraId="48692CC8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Argosy Property Limited</w:t>
      </w:r>
    </w:p>
    <w:p w14:paraId="05E7C835" w14:textId="77777777" w:rsidR="00F51947" w:rsidRDefault="00F51947" w:rsidP="009F635A"/>
    <w:p w14:paraId="27F83AAC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142526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8EFB2C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EAA2B0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Peter Mence</w:t>
            </w:r>
          </w:p>
        </w:tc>
      </w:tr>
      <w:tr w:rsidR="00F51947" w14:paraId="54089CB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85F707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306955A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6493043400</w:t>
            </w:r>
          </w:p>
        </w:tc>
      </w:tr>
      <w:tr w:rsidR="00F51947" w14:paraId="51E4446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9722F7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5C94C20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Deloitte, Auckland</w:t>
            </w:r>
          </w:p>
        </w:tc>
      </w:tr>
      <w:tr w:rsidR="00F51947" w14:paraId="1584D1E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D22318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3D24A9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Harmos Horton Lusk, Auckland</w:t>
            </w:r>
          </w:p>
        </w:tc>
      </w:tr>
      <w:tr w:rsidR="00F51947" w14:paraId="0F1E183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374A01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4C2DABA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David Fraser</w:t>
            </w:r>
          </w:p>
        </w:tc>
      </w:tr>
      <w:tr w:rsidR="00F51947" w14:paraId="4450A73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0935F2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0B53F7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</w:tbl>
    <w:p w14:paraId="652B29BD" w14:textId="77777777" w:rsidR="00F51947" w:rsidRDefault="00F51947" w:rsidP="009F635A">
      <w:pPr>
        <w:spacing w:after="200"/>
      </w:pPr>
    </w:p>
    <w:p w14:paraId="43ED37A3" w14:textId="77777777" w:rsidR="00F51947" w:rsidRDefault="00F51947">
      <w:r>
        <w:rPr>
          <w:noProof/>
        </w:rPr>
        <w:drawing>
          <wp:inline distT="0" distB="0" distL="0" distR="0" wp14:anchorId="14BC0EC3" wp14:editId="0D8F0F22">
            <wp:extent cx="5731510" cy="3037205"/>
            <wp:effectExtent l="0" t="0" r="2540" b="0"/>
            <wp:docPr id="11" name="Picture 11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4B57" w14:textId="77777777" w:rsidR="00F51947" w:rsidRDefault="00F51947"/>
    <w:p w14:paraId="016354BA" w14:textId="77777777" w:rsidR="00F51947" w:rsidRDefault="00F51947">
      <w:pPr>
        <w:spacing w:line="259" w:lineRule="auto"/>
      </w:pPr>
      <w:r>
        <w:br w:type="page"/>
      </w:r>
    </w:p>
    <w:p w14:paraId="5AB60A75" w14:textId="77777777" w:rsidR="00F51947" w:rsidRDefault="00F51947"/>
    <w:p w14:paraId="70D146FE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Arvida Group Limited</w:t>
      </w:r>
    </w:p>
    <w:p w14:paraId="279D6C92" w14:textId="77777777" w:rsidR="00F51947" w:rsidRDefault="00F51947" w:rsidP="009F635A"/>
    <w:p w14:paraId="5D5ADEE6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1E2951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22610C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095F238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Bill McDonald</w:t>
            </w:r>
          </w:p>
        </w:tc>
      </w:tr>
      <w:tr w:rsidR="00F51947" w14:paraId="17E94DF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C7F444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96C399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+64 9 972 1180</w:t>
            </w:r>
          </w:p>
        </w:tc>
      </w:tr>
      <w:tr w:rsidR="00F51947" w14:paraId="5B336F5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C6126E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61F560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Ernst and Young</w:t>
            </w:r>
          </w:p>
        </w:tc>
      </w:tr>
      <w:tr w:rsidR="00F51947" w14:paraId="4F2F97A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F43CDB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7381FF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</w:t>
            </w:r>
          </w:p>
        </w:tc>
      </w:tr>
      <w:tr w:rsidR="00F51947" w14:paraId="5C8EC0C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FD8E53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EDE2DC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Jeremy Nicoll</w:t>
            </w:r>
          </w:p>
        </w:tc>
      </w:tr>
      <w:tr w:rsidR="00F51947" w14:paraId="6269966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B87310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3C71522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</w:tbl>
    <w:p w14:paraId="07BAFCE1" w14:textId="77777777" w:rsidR="00F51947" w:rsidRDefault="00F51947" w:rsidP="009F635A">
      <w:pPr>
        <w:spacing w:after="200"/>
      </w:pPr>
    </w:p>
    <w:p w14:paraId="2B83FDF6" w14:textId="77777777" w:rsidR="00F51947" w:rsidRDefault="00F51947">
      <w:r>
        <w:rPr>
          <w:noProof/>
        </w:rPr>
        <w:drawing>
          <wp:inline distT="0" distB="0" distL="0" distR="0" wp14:anchorId="3E7411D0" wp14:editId="05DC34CE">
            <wp:extent cx="5731510" cy="3037205"/>
            <wp:effectExtent l="0" t="0" r="2540" b="0"/>
            <wp:docPr id="14" name="Picture 14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7F04" w14:textId="77777777" w:rsidR="00F51947" w:rsidRDefault="00F51947"/>
    <w:p w14:paraId="37BF7C38" w14:textId="77777777" w:rsidR="00F51947" w:rsidRDefault="00F51947">
      <w:pPr>
        <w:spacing w:line="259" w:lineRule="auto"/>
      </w:pPr>
      <w:r>
        <w:br w:type="page"/>
      </w:r>
    </w:p>
    <w:p w14:paraId="480D39ED" w14:textId="77777777" w:rsidR="00F51947" w:rsidRDefault="00F51947"/>
    <w:p w14:paraId="634B0941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Ascension Capital Limited</w:t>
      </w:r>
    </w:p>
    <w:p w14:paraId="50AEF986" w14:textId="77777777" w:rsidR="00F51947" w:rsidRDefault="00F51947" w:rsidP="009F635A"/>
    <w:p w14:paraId="63A76DA2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E0F609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925C58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2917B88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012252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EF8A41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23BC0B8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+64 9 520 1020</w:t>
            </w:r>
          </w:p>
        </w:tc>
      </w:tr>
      <w:tr w:rsidR="00F51947" w14:paraId="2D9D16A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32872C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51C92BA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BDO Wellington</w:t>
            </w:r>
          </w:p>
        </w:tc>
      </w:tr>
      <w:tr w:rsidR="00F51947" w14:paraId="2A43324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E7A4B0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349DF16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Duncan Cotterill</w:t>
            </w:r>
          </w:p>
        </w:tc>
      </w:tr>
      <w:tr w:rsidR="00F51947" w14:paraId="6355B3F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EEC54D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B7F726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BD60C7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9E5C1A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2E4302F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</w:tbl>
    <w:p w14:paraId="3DA8C3F7" w14:textId="77777777" w:rsidR="00F51947" w:rsidRDefault="00F51947" w:rsidP="009F635A">
      <w:pPr>
        <w:spacing w:after="200"/>
      </w:pPr>
    </w:p>
    <w:p w14:paraId="0E729DF2" w14:textId="77777777" w:rsidR="00F51947" w:rsidRDefault="00F51947">
      <w:r>
        <w:rPr>
          <w:noProof/>
        </w:rPr>
        <w:drawing>
          <wp:inline distT="0" distB="0" distL="0" distR="0" wp14:anchorId="4C226675" wp14:editId="5EC16A6C">
            <wp:extent cx="5731510" cy="3037205"/>
            <wp:effectExtent l="0" t="0" r="2540" b="0"/>
            <wp:docPr id="15" name="Picture 15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FDC4" w14:textId="77777777" w:rsidR="00F51947" w:rsidRDefault="00F51947"/>
    <w:p w14:paraId="59113286" w14:textId="77777777" w:rsidR="00F51947" w:rsidRDefault="00F51947">
      <w:pPr>
        <w:spacing w:line="259" w:lineRule="auto"/>
      </w:pPr>
      <w:r>
        <w:br w:type="page"/>
      </w:r>
    </w:p>
    <w:p w14:paraId="03CC3538" w14:textId="77777777" w:rsidR="00F51947" w:rsidRDefault="00F51947"/>
    <w:p w14:paraId="0132F0DE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Asset Plus Limited</w:t>
      </w:r>
    </w:p>
    <w:p w14:paraId="1A4F34A4" w14:textId="77777777" w:rsidR="00F51947" w:rsidRDefault="00F51947" w:rsidP="009F635A"/>
    <w:p w14:paraId="6BA32FB3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7A3F5DA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E69CD3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BF3924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75414A0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BF96C0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5AB1E23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6493006161</w:t>
            </w:r>
          </w:p>
        </w:tc>
      </w:tr>
      <w:tr w:rsidR="00F51947" w14:paraId="5E59BAC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4C2B34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1C64B3F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Grant Thornton, New Zealand</w:t>
            </w:r>
          </w:p>
        </w:tc>
      </w:tr>
      <w:tr w:rsidR="00F51947" w14:paraId="3215762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35FB4F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9AE62E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David Stock</w:t>
            </w:r>
          </w:p>
        </w:tc>
      </w:tr>
      <w:tr w:rsidR="00F51947" w14:paraId="33165E2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C62E3E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8CEDD8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Simon Woollams</w:t>
            </w:r>
          </w:p>
        </w:tc>
      </w:tr>
      <w:tr w:rsidR="00F51947" w14:paraId="7DFC808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C263E8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623A9F4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</w:tbl>
    <w:p w14:paraId="5ADB241D" w14:textId="77777777" w:rsidR="00F51947" w:rsidRDefault="00F51947" w:rsidP="009F635A">
      <w:pPr>
        <w:spacing w:after="200"/>
      </w:pPr>
    </w:p>
    <w:p w14:paraId="24055690" w14:textId="77777777" w:rsidR="00F51947" w:rsidRDefault="00F51947">
      <w:r>
        <w:rPr>
          <w:noProof/>
        </w:rPr>
        <w:drawing>
          <wp:inline distT="0" distB="0" distL="0" distR="0" wp14:anchorId="3BABFAB9" wp14:editId="4FBE5982">
            <wp:extent cx="5731510" cy="3037205"/>
            <wp:effectExtent l="0" t="0" r="2540" b="0"/>
            <wp:docPr id="17" name="Picture 17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869C" w14:textId="77777777" w:rsidR="00F51947" w:rsidRDefault="00F51947"/>
    <w:p w14:paraId="6FF706A1" w14:textId="77777777" w:rsidR="00F51947" w:rsidRDefault="00F51947">
      <w:pPr>
        <w:spacing w:line="259" w:lineRule="auto"/>
      </w:pPr>
      <w:r>
        <w:br w:type="page"/>
      </w:r>
    </w:p>
    <w:p w14:paraId="72C64758" w14:textId="77777777" w:rsidR="00F51947" w:rsidRDefault="00F51947"/>
    <w:p w14:paraId="2F781186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Auckland International Airport Limited</w:t>
      </w:r>
    </w:p>
    <w:p w14:paraId="2C451A22" w14:textId="77777777" w:rsidR="00F51947" w:rsidRDefault="00F51947" w:rsidP="009F635A"/>
    <w:p w14:paraId="72086161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35708C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68CB25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EA1E19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Adrian Littlewood</w:t>
            </w:r>
          </w:p>
        </w:tc>
      </w:tr>
      <w:tr w:rsidR="00F51947" w14:paraId="3BE8BE7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CF7E43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CFA5DA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+64 9 257 7059</w:t>
            </w:r>
          </w:p>
        </w:tc>
      </w:tr>
      <w:tr w:rsidR="00F51947" w14:paraId="6A0D08A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ADED3E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017469D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Deloitte, Auckland</w:t>
            </w:r>
          </w:p>
        </w:tc>
      </w:tr>
      <w:tr w:rsidR="00F51947" w14:paraId="68508D3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111438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E57C5E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Russell McVeagh, Auckland</w:t>
            </w:r>
          </w:p>
        </w:tc>
      </w:tr>
      <w:tr w:rsidR="00F51947" w14:paraId="7D84DDF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546E77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3C2BF5E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Phil Neutze</w:t>
            </w:r>
          </w:p>
        </w:tc>
      </w:tr>
      <w:tr w:rsidR="00F51947" w14:paraId="1226E48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D43C75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C43051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http://www.aucklandairport.co.nz/</w:t>
            </w:r>
          </w:p>
        </w:tc>
      </w:tr>
    </w:tbl>
    <w:p w14:paraId="791ABA9A" w14:textId="77777777" w:rsidR="00F51947" w:rsidRDefault="00F51947" w:rsidP="009F635A">
      <w:pPr>
        <w:spacing w:after="200"/>
      </w:pPr>
    </w:p>
    <w:p w14:paraId="1175ADCB" w14:textId="77777777" w:rsidR="00F51947" w:rsidRDefault="00F51947">
      <w:r>
        <w:rPr>
          <w:noProof/>
        </w:rPr>
        <w:drawing>
          <wp:inline distT="0" distB="0" distL="0" distR="0" wp14:anchorId="465C5D90" wp14:editId="607E2E02">
            <wp:extent cx="5731510" cy="3037205"/>
            <wp:effectExtent l="0" t="0" r="2540" b="0"/>
            <wp:docPr id="18" name="Picture 18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045C" w14:textId="77777777" w:rsidR="00F51947" w:rsidRDefault="00F51947"/>
    <w:p w14:paraId="0B491F6E" w14:textId="77777777" w:rsidR="00F51947" w:rsidRDefault="00F51947">
      <w:pPr>
        <w:spacing w:line="259" w:lineRule="auto"/>
      </w:pPr>
      <w:r>
        <w:br w:type="page"/>
      </w:r>
    </w:p>
    <w:p w14:paraId="0F4788EB" w14:textId="77777777" w:rsidR="00F51947" w:rsidRDefault="00F51947"/>
    <w:p w14:paraId="457BC586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Auckland Real Estate Trust</w:t>
      </w:r>
    </w:p>
    <w:p w14:paraId="38558836" w14:textId="77777777" w:rsidR="00F51947" w:rsidRDefault="00F51947" w:rsidP="009F635A"/>
    <w:p w14:paraId="445753FD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3071841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53DD89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0ABF8B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DE8096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DE5004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25489E2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+64 9 375 5998</w:t>
            </w:r>
          </w:p>
        </w:tc>
      </w:tr>
      <w:tr w:rsidR="00F51947" w14:paraId="2CFF0C0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9BD4F9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EA437D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Pitcher Partners</w:t>
            </w:r>
          </w:p>
        </w:tc>
      </w:tr>
      <w:tr w:rsidR="00F51947" w14:paraId="436E33C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F7DF33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2DE84A1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PwC Legal (NZ)</w:t>
            </w:r>
          </w:p>
        </w:tc>
      </w:tr>
      <w:tr w:rsidR="00F51947" w14:paraId="60672D0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5C5760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334E5D8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Kate Baguley</w:t>
            </w:r>
          </w:p>
        </w:tc>
      </w:tr>
      <w:tr w:rsidR="00F51947" w14:paraId="2998F73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136703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07B69D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https://aucklandrealestate.co</w:t>
            </w:r>
          </w:p>
        </w:tc>
      </w:tr>
    </w:tbl>
    <w:p w14:paraId="6C50A7BC" w14:textId="77777777" w:rsidR="00F51947" w:rsidRDefault="00F51947" w:rsidP="009F635A">
      <w:pPr>
        <w:spacing w:after="200"/>
      </w:pPr>
    </w:p>
    <w:p w14:paraId="6D3FBE52" w14:textId="77777777" w:rsidR="00F51947" w:rsidRDefault="00F51947">
      <w:r>
        <w:rPr>
          <w:noProof/>
        </w:rPr>
        <w:drawing>
          <wp:inline distT="0" distB="0" distL="0" distR="0" wp14:anchorId="6F9FCC4E" wp14:editId="606DCD83">
            <wp:extent cx="5731510" cy="3037205"/>
            <wp:effectExtent l="0" t="0" r="2540" b="0"/>
            <wp:docPr id="19" name="Picture 19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46B3" w14:textId="77777777" w:rsidR="00F51947" w:rsidRDefault="00F51947"/>
    <w:p w14:paraId="4B26250E" w14:textId="77777777" w:rsidR="00F51947" w:rsidRDefault="00F51947">
      <w:pPr>
        <w:spacing w:line="259" w:lineRule="auto"/>
      </w:pPr>
      <w:r>
        <w:br w:type="page"/>
      </w:r>
    </w:p>
    <w:p w14:paraId="116876BC" w14:textId="77777777" w:rsidR="00F51947" w:rsidRDefault="00F51947"/>
    <w:p w14:paraId="5EC1F954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Australia and New Zealand Banking Group Limited</w:t>
      </w:r>
    </w:p>
    <w:p w14:paraId="5286FC6F" w14:textId="77777777" w:rsidR="00F51947" w:rsidRDefault="00F51947" w:rsidP="009F635A"/>
    <w:p w14:paraId="1F8EFDE6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12048A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BAF36A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BD04CD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F241F4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E8F9D6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16978DB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61386547597</w:t>
            </w:r>
          </w:p>
        </w:tc>
      </w:tr>
      <w:tr w:rsidR="00F51947" w14:paraId="29C8244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7D0244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70BC66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KPMG, Wellington</w:t>
            </w:r>
          </w:p>
        </w:tc>
      </w:tr>
      <w:tr w:rsidR="00F51947" w14:paraId="2D85D13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E23B79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3B46FDD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3D9363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1B8F5B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2FB73E2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BB1E01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F02B69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623EFC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</w:tbl>
    <w:p w14:paraId="61ED7F95" w14:textId="77777777" w:rsidR="00F51947" w:rsidRDefault="00F51947" w:rsidP="009F635A">
      <w:pPr>
        <w:spacing w:after="200"/>
      </w:pPr>
    </w:p>
    <w:p w14:paraId="6F4452B0" w14:textId="77777777" w:rsidR="00F51947" w:rsidRDefault="00F51947">
      <w:r>
        <w:rPr>
          <w:noProof/>
        </w:rPr>
        <w:drawing>
          <wp:inline distT="0" distB="0" distL="0" distR="0" wp14:anchorId="5567F48B" wp14:editId="101D5DA7">
            <wp:extent cx="5731510" cy="3037205"/>
            <wp:effectExtent l="0" t="0" r="2540" b="0"/>
            <wp:docPr id="20" name="Picture 20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28CB" w14:textId="77777777" w:rsidR="00F51947" w:rsidRDefault="00F51947"/>
    <w:p w14:paraId="4B9ABB27" w14:textId="77777777" w:rsidR="00F51947" w:rsidRDefault="00F51947">
      <w:pPr>
        <w:spacing w:line="259" w:lineRule="auto"/>
      </w:pPr>
      <w:r>
        <w:br w:type="page"/>
      </w:r>
    </w:p>
    <w:p w14:paraId="0A0AA4FB" w14:textId="77777777" w:rsidR="00F51947" w:rsidRDefault="00F51947"/>
    <w:p w14:paraId="51BDCD7E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Australian Foundation Investment Company Limited</w:t>
      </w:r>
    </w:p>
    <w:p w14:paraId="798149F7" w14:textId="77777777" w:rsidR="00F51947" w:rsidRDefault="00F51947" w:rsidP="009F635A"/>
    <w:p w14:paraId="6FFF8ED9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1B3F13F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A18206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AA0F0B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60940F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DECC34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5F0BE2D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+6139650 9911</w:t>
            </w:r>
          </w:p>
        </w:tc>
      </w:tr>
      <w:tr w:rsidR="00F51947" w14:paraId="7054AB7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C0E4A2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1B3F8EC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</w:t>
            </w:r>
          </w:p>
        </w:tc>
      </w:tr>
      <w:tr w:rsidR="00F51947" w14:paraId="5510EE7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B42481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38D4C18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B77CE8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598712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443A4BB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07EFC4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E3ACE1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101E37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</w:tbl>
    <w:p w14:paraId="62A21427" w14:textId="77777777" w:rsidR="00F51947" w:rsidRDefault="00F51947" w:rsidP="009F635A">
      <w:pPr>
        <w:spacing w:after="200"/>
      </w:pPr>
    </w:p>
    <w:p w14:paraId="7EEBFCF9" w14:textId="77777777" w:rsidR="00F51947" w:rsidRDefault="00F51947">
      <w:r>
        <w:rPr>
          <w:noProof/>
        </w:rPr>
        <w:drawing>
          <wp:inline distT="0" distB="0" distL="0" distR="0" wp14:anchorId="76E79B89" wp14:editId="2E46CB5C">
            <wp:extent cx="5731510" cy="3037205"/>
            <wp:effectExtent l="0" t="0" r="2540" b="0"/>
            <wp:docPr id="21" name="Picture 21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D05F" w14:textId="77777777" w:rsidR="00F51947" w:rsidRDefault="00F51947"/>
    <w:p w14:paraId="56CAA65A" w14:textId="77777777" w:rsidR="00F51947" w:rsidRDefault="00F51947">
      <w:pPr>
        <w:spacing w:line="259" w:lineRule="auto"/>
      </w:pPr>
      <w:r>
        <w:br w:type="page"/>
      </w:r>
    </w:p>
    <w:p w14:paraId="375C9C5E" w14:textId="77777777" w:rsidR="00F51947" w:rsidRDefault="00F51947"/>
    <w:p w14:paraId="17B306C1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Barramundi Limited</w:t>
      </w:r>
    </w:p>
    <w:p w14:paraId="4A16E8CA" w14:textId="77777777" w:rsidR="00F51947" w:rsidRDefault="00F51947" w:rsidP="009F635A"/>
    <w:p w14:paraId="6BED5C94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61B4AE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C0599B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DE7F12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0FAD6E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0160CD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18F7441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+64 9 489 7074</w:t>
            </w:r>
          </w:p>
        </w:tc>
      </w:tr>
      <w:tr w:rsidR="00F51947" w14:paraId="7D9B27F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212510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3BA4FF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PricewaterhouseCoopers, Auckland</w:t>
            </w:r>
          </w:p>
        </w:tc>
      </w:tr>
      <w:tr w:rsidR="00F51947" w14:paraId="14F2281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45A5D5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9BBCE9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Gully, Auckland</w:t>
            </w:r>
          </w:p>
        </w:tc>
      </w:tr>
      <w:tr w:rsidR="00F51947" w14:paraId="2AAD960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8F9BA8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0F75864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F7885B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0617FE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773C5D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http://www.barramundi.co.nz/</w:t>
            </w:r>
          </w:p>
        </w:tc>
      </w:tr>
    </w:tbl>
    <w:p w14:paraId="5DADBBEE" w14:textId="77777777" w:rsidR="00F51947" w:rsidRDefault="00F51947" w:rsidP="009F635A">
      <w:pPr>
        <w:spacing w:after="200"/>
      </w:pPr>
    </w:p>
    <w:p w14:paraId="6D0F7120" w14:textId="77777777" w:rsidR="00F51947" w:rsidRDefault="00F51947">
      <w:r>
        <w:rPr>
          <w:noProof/>
        </w:rPr>
        <w:drawing>
          <wp:inline distT="0" distB="0" distL="0" distR="0" wp14:anchorId="57836FC0" wp14:editId="6862FB34">
            <wp:extent cx="5731510" cy="3037205"/>
            <wp:effectExtent l="0" t="0" r="2540" b="0"/>
            <wp:docPr id="22" name="Picture 22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C666" w14:textId="77777777" w:rsidR="00F51947" w:rsidRDefault="00F51947"/>
    <w:p w14:paraId="688EEE93" w14:textId="77777777" w:rsidR="00F51947" w:rsidRDefault="00F51947">
      <w:pPr>
        <w:spacing w:line="259" w:lineRule="auto"/>
      </w:pPr>
      <w:r>
        <w:br w:type="page"/>
      </w:r>
    </w:p>
    <w:p w14:paraId="4E636E18" w14:textId="77777777" w:rsidR="00F51947" w:rsidRDefault="00F51947"/>
    <w:p w14:paraId="6AAF7D09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Blackwell Global Holdings Limited</w:t>
      </w:r>
    </w:p>
    <w:p w14:paraId="695CBAC1" w14:textId="77777777" w:rsidR="00F51947" w:rsidRDefault="00F51947" w:rsidP="009F635A"/>
    <w:p w14:paraId="25755AF4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30371B7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22EF82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EF24B1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8C0E54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D25EFA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368062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+64 21 865 704</w:t>
            </w:r>
          </w:p>
        </w:tc>
      </w:tr>
      <w:tr w:rsidR="00F51947" w14:paraId="517719E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B27B55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D64DCC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William Buck (NZ) Limited</w:t>
            </w:r>
          </w:p>
        </w:tc>
      </w:tr>
      <w:tr w:rsidR="00F51947" w14:paraId="4EF3CD5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129C21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1A08641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</w:t>
            </w:r>
          </w:p>
        </w:tc>
      </w:tr>
      <w:tr w:rsidR="00F51947" w14:paraId="1E77D21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A199BC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437945C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B0D6AC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5C2B50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49A7F27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</w:tbl>
    <w:p w14:paraId="5CC5A922" w14:textId="77777777" w:rsidR="00F51947" w:rsidRDefault="00F51947" w:rsidP="009F635A">
      <w:pPr>
        <w:spacing w:after="200"/>
      </w:pPr>
    </w:p>
    <w:p w14:paraId="25F66594" w14:textId="77777777" w:rsidR="00F51947" w:rsidRDefault="00F51947">
      <w:r>
        <w:rPr>
          <w:noProof/>
        </w:rPr>
        <w:drawing>
          <wp:inline distT="0" distB="0" distL="0" distR="0" wp14:anchorId="4ACA9B6B" wp14:editId="59B9414B">
            <wp:extent cx="5731510" cy="3037205"/>
            <wp:effectExtent l="0" t="0" r="2540" b="0"/>
            <wp:docPr id="23" name="Picture 23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ABA4" w14:textId="77777777" w:rsidR="00F51947" w:rsidRDefault="00F51947"/>
    <w:p w14:paraId="39FC9A5B" w14:textId="77777777" w:rsidR="00F51947" w:rsidRDefault="00F51947">
      <w:pPr>
        <w:spacing w:line="259" w:lineRule="auto"/>
      </w:pPr>
      <w:r>
        <w:br w:type="page"/>
      </w:r>
    </w:p>
    <w:p w14:paraId="2ABA5E91" w14:textId="77777777" w:rsidR="00F51947" w:rsidRDefault="00F51947"/>
    <w:p w14:paraId="411AFF1D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Blis Technologies Limited</w:t>
      </w:r>
    </w:p>
    <w:p w14:paraId="43B9C304" w14:textId="77777777" w:rsidR="00F51947" w:rsidRDefault="00F51947" w:rsidP="009F635A"/>
    <w:p w14:paraId="487B553B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33F704A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E819E0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0D98A4C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Brian Watson</w:t>
            </w:r>
          </w:p>
        </w:tc>
      </w:tr>
      <w:tr w:rsidR="00F51947" w14:paraId="7B06D01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67AF6C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565AF8C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+64 3 474 0988</w:t>
            </w:r>
          </w:p>
        </w:tc>
      </w:tr>
      <w:tr w:rsidR="00F51947" w14:paraId="5647807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F6B095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5851D43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Deloitte, Dunedin</w:t>
            </w:r>
          </w:p>
        </w:tc>
      </w:tr>
      <w:tr w:rsidR="00F51947" w14:paraId="26BB970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0178B4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246F1E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Anderson Lloyd, Dunedin</w:t>
            </w:r>
          </w:p>
        </w:tc>
      </w:tr>
      <w:tr w:rsidR="00F51947" w14:paraId="4B9BD91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59D5BC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00D6CDA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Richard Wingham</w:t>
            </w:r>
          </w:p>
        </w:tc>
      </w:tr>
      <w:tr w:rsidR="00F51947" w14:paraId="41155BD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4E3BF9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2038E0D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http://www.blis.co.nz/</w:t>
            </w:r>
          </w:p>
        </w:tc>
      </w:tr>
    </w:tbl>
    <w:p w14:paraId="6B7002A4" w14:textId="77777777" w:rsidR="00F51947" w:rsidRDefault="00F51947" w:rsidP="009F635A">
      <w:pPr>
        <w:spacing w:after="200"/>
      </w:pPr>
    </w:p>
    <w:p w14:paraId="432243BD" w14:textId="77777777" w:rsidR="00F51947" w:rsidRDefault="00F51947">
      <w:r>
        <w:rPr>
          <w:noProof/>
        </w:rPr>
        <w:drawing>
          <wp:inline distT="0" distB="0" distL="0" distR="0" wp14:anchorId="24BCDBBD" wp14:editId="7C46A910">
            <wp:extent cx="5731510" cy="3037205"/>
            <wp:effectExtent l="0" t="0" r="2540" b="0"/>
            <wp:docPr id="24" name="Picture 24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94BC" w14:textId="77777777" w:rsidR="00F51947" w:rsidRDefault="00F51947"/>
    <w:p w14:paraId="168FB96E" w14:textId="77777777" w:rsidR="00F51947" w:rsidRDefault="00F51947">
      <w:pPr>
        <w:spacing w:line="259" w:lineRule="auto"/>
      </w:pPr>
      <w:r>
        <w:br w:type="page"/>
      </w:r>
    </w:p>
    <w:p w14:paraId="22C96F3A" w14:textId="77777777" w:rsidR="00F51947" w:rsidRDefault="00F51947"/>
    <w:p w14:paraId="3B453F85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Bremworth Limited</w:t>
      </w:r>
    </w:p>
    <w:p w14:paraId="6AA2B1BF" w14:textId="77777777" w:rsidR="00F51947" w:rsidRDefault="00F51947" w:rsidP="009F635A"/>
    <w:p w14:paraId="7E89E3D2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24C0AB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AF5DDA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545654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Greg Smith</w:t>
            </w:r>
          </w:p>
        </w:tc>
      </w:tr>
      <w:tr w:rsidR="00F51947" w14:paraId="1C1DD84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A4332B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5EFC9CF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0800 808 303</w:t>
            </w:r>
          </w:p>
        </w:tc>
      </w:tr>
      <w:tr w:rsidR="00F51947" w14:paraId="7E48BBB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FFF69B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486B13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PWC</w:t>
            </w:r>
          </w:p>
        </w:tc>
      </w:tr>
      <w:tr w:rsidR="00F51947" w14:paraId="01AA09E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755E1D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4C62C9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Russell McVeagh, Auckland</w:t>
            </w:r>
          </w:p>
        </w:tc>
      </w:tr>
      <w:tr w:rsidR="00F51947" w14:paraId="40B1470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34BBE3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3BCCF3C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2796E7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BFFA02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48B0D21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https://bremworth.co.nz/investor-centre</w:t>
            </w:r>
          </w:p>
        </w:tc>
      </w:tr>
    </w:tbl>
    <w:p w14:paraId="478E989A" w14:textId="77777777" w:rsidR="00F51947" w:rsidRDefault="00F51947" w:rsidP="009F635A">
      <w:pPr>
        <w:spacing w:after="200"/>
      </w:pPr>
    </w:p>
    <w:p w14:paraId="44812496" w14:textId="77777777" w:rsidR="00F51947" w:rsidRDefault="00F51947">
      <w:r>
        <w:rPr>
          <w:noProof/>
        </w:rPr>
        <w:drawing>
          <wp:inline distT="0" distB="0" distL="0" distR="0" wp14:anchorId="0F8A90E5" wp14:editId="51E55DA8">
            <wp:extent cx="5731510" cy="3037205"/>
            <wp:effectExtent l="0" t="0" r="2540" b="0"/>
            <wp:docPr id="25" name="Picture 25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63C3" w14:textId="77777777" w:rsidR="00F51947" w:rsidRDefault="00F51947"/>
    <w:p w14:paraId="31B0FE71" w14:textId="77777777" w:rsidR="00F51947" w:rsidRDefault="00F51947">
      <w:pPr>
        <w:spacing w:line="259" w:lineRule="auto"/>
      </w:pPr>
      <w:r>
        <w:br w:type="page"/>
      </w:r>
    </w:p>
    <w:p w14:paraId="6E1DFD47" w14:textId="77777777" w:rsidR="00F51947" w:rsidRDefault="00F51947"/>
    <w:p w14:paraId="0002482A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Briscoe Group Limited</w:t>
      </w:r>
    </w:p>
    <w:p w14:paraId="72972F59" w14:textId="77777777" w:rsidR="00F51947" w:rsidRDefault="00F51947" w:rsidP="009F635A"/>
    <w:p w14:paraId="2D005D19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7EF3D76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20061C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3B3ACA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7AF430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B9AFBC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33BAFE0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+64 9 815 3737</w:t>
            </w:r>
          </w:p>
        </w:tc>
      </w:tr>
      <w:tr w:rsidR="00F51947" w14:paraId="4DC9121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9AC4FF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3285B04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PricewaterhouseCoopers, Auckland</w:t>
            </w:r>
          </w:p>
        </w:tc>
      </w:tr>
      <w:tr w:rsidR="00F51947" w14:paraId="2C979CD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5C835A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CBF291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Simpson Grierson, Auckland</w:t>
            </w:r>
          </w:p>
        </w:tc>
      </w:tr>
      <w:tr w:rsidR="00F51947" w14:paraId="7D8EF01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F689CE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B58179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127244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F9DD7E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570BD9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</w:tbl>
    <w:p w14:paraId="75A67A85" w14:textId="77777777" w:rsidR="00F51947" w:rsidRDefault="00F51947" w:rsidP="009F635A">
      <w:pPr>
        <w:spacing w:after="200"/>
      </w:pPr>
    </w:p>
    <w:p w14:paraId="0EB74744" w14:textId="77777777" w:rsidR="00F51947" w:rsidRDefault="00F51947">
      <w:r>
        <w:rPr>
          <w:noProof/>
        </w:rPr>
        <w:drawing>
          <wp:inline distT="0" distB="0" distL="0" distR="0" wp14:anchorId="01DD85B2" wp14:editId="2A5EB915">
            <wp:extent cx="5731510" cy="3037205"/>
            <wp:effectExtent l="0" t="0" r="2540" b="0"/>
            <wp:docPr id="26" name="Picture 26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B46D" w14:textId="77777777" w:rsidR="00F51947" w:rsidRDefault="00F51947"/>
    <w:p w14:paraId="2F578055" w14:textId="77777777" w:rsidR="00F51947" w:rsidRDefault="00F51947">
      <w:pPr>
        <w:spacing w:line="259" w:lineRule="auto"/>
      </w:pPr>
      <w:r>
        <w:br w:type="page"/>
      </w:r>
    </w:p>
    <w:p w14:paraId="4AE30256" w14:textId="77777777" w:rsidR="00F51947" w:rsidRDefault="00F51947"/>
    <w:p w14:paraId="1A7045AB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Burger Fuel Group Limited</w:t>
      </w:r>
    </w:p>
    <w:p w14:paraId="602D6B6A" w14:textId="77777777" w:rsidR="00F51947" w:rsidRDefault="00F51947" w:rsidP="009F635A"/>
    <w:p w14:paraId="497EA77C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7BA98D2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AEC220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FE33D0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1856D09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29A3B4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1E1390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+64 9 376 6007</w:t>
            </w:r>
          </w:p>
        </w:tc>
      </w:tr>
      <w:tr w:rsidR="00F51947" w14:paraId="0644C95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58DDA8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3E05F99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Staples Rodway</w:t>
            </w:r>
          </w:p>
        </w:tc>
      </w:tr>
      <w:tr w:rsidR="00F51947" w14:paraId="1FDE924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7EC938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9E5619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Kensington Swan</w:t>
            </w:r>
          </w:p>
        </w:tc>
      </w:tr>
      <w:tr w:rsidR="00F51947" w14:paraId="0148C18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89DE01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1BAAC4B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8A626A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F35EC6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32BA1AE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</w:tbl>
    <w:p w14:paraId="092559EB" w14:textId="77777777" w:rsidR="00F51947" w:rsidRDefault="00F51947" w:rsidP="009F635A">
      <w:pPr>
        <w:spacing w:after="200"/>
      </w:pPr>
    </w:p>
    <w:p w14:paraId="78F734E7" w14:textId="77777777" w:rsidR="00F51947" w:rsidRDefault="00F51947">
      <w:r>
        <w:rPr>
          <w:noProof/>
        </w:rPr>
        <w:drawing>
          <wp:inline distT="0" distB="0" distL="0" distR="0" wp14:anchorId="54C4E9FC" wp14:editId="21514490">
            <wp:extent cx="5731510" cy="3037205"/>
            <wp:effectExtent l="0" t="0" r="2540" b="0"/>
            <wp:docPr id="27" name="Picture 27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8C63" w14:textId="77777777" w:rsidR="00F51947" w:rsidRDefault="00F51947"/>
    <w:p w14:paraId="55D77F37" w14:textId="77777777" w:rsidR="00F51947" w:rsidRDefault="00F51947">
      <w:pPr>
        <w:spacing w:line="259" w:lineRule="auto"/>
      </w:pPr>
      <w:r>
        <w:br w:type="page"/>
      </w:r>
    </w:p>
    <w:p w14:paraId="4738453C" w14:textId="77777777" w:rsidR="00F51947" w:rsidRDefault="00F51947"/>
    <w:p w14:paraId="583992D0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Cannasouth Limited</w:t>
      </w:r>
    </w:p>
    <w:p w14:paraId="33C22249" w14:textId="77777777" w:rsidR="00F51947" w:rsidRDefault="00F51947" w:rsidP="009F635A"/>
    <w:p w14:paraId="39AA1380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4A953C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CBAEC3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3A03F3B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Mark Lucas</w:t>
            </w:r>
          </w:p>
        </w:tc>
      </w:tr>
      <w:tr w:rsidR="00F51947" w14:paraId="118A727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EFFB7C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233A603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+64 7 949 8393</w:t>
            </w:r>
          </w:p>
        </w:tc>
      </w:tr>
      <w:tr w:rsidR="00F51947" w14:paraId="288DFEA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756914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1F0F49C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</w:t>
            </w:r>
          </w:p>
        </w:tc>
      </w:tr>
      <w:tr w:rsidR="00F51947" w14:paraId="1F71989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A6E4E3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24BA704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Corporate Counsel</w:t>
            </w:r>
          </w:p>
        </w:tc>
      </w:tr>
      <w:tr w:rsidR="00F51947" w14:paraId="3BA98C7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3F812C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3EF4428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7FE29E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27E6D0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7729571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https://cannasouth.co.nz/</w:t>
            </w:r>
          </w:p>
        </w:tc>
      </w:tr>
    </w:tbl>
    <w:p w14:paraId="3C9B4197" w14:textId="77777777" w:rsidR="00F51947" w:rsidRDefault="00F51947" w:rsidP="009F635A">
      <w:pPr>
        <w:spacing w:after="200"/>
      </w:pPr>
    </w:p>
    <w:p w14:paraId="2B300530" w14:textId="77777777" w:rsidR="00F51947" w:rsidRDefault="00F51947">
      <w:r>
        <w:rPr>
          <w:noProof/>
        </w:rPr>
        <w:drawing>
          <wp:inline distT="0" distB="0" distL="0" distR="0" wp14:anchorId="5636389E" wp14:editId="7926F9C2">
            <wp:extent cx="5731510" cy="3037205"/>
            <wp:effectExtent l="0" t="0" r="2540" b="0"/>
            <wp:docPr id="28" name="Picture 28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D947" w14:textId="77777777" w:rsidR="00F51947" w:rsidRDefault="00F51947"/>
    <w:p w14:paraId="01F366A4" w14:textId="77777777" w:rsidR="00F51947" w:rsidRDefault="00F51947">
      <w:pPr>
        <w:spacing w:line="259" w:lineRule="auto"/>
      </w:pPr>
      <w:r>
        <w:br w:type="page"/>
      </w:r>
    </w:p>
    <w:p w14:paraId="71B56024" w14:textId="77777777" w:rsidR="00F51947" w:rsidRDefault="00F51947"/>
    <w:p w14:paraId="6827F16E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Carbon Fund</w:t>
      </w:r>
    </w:p>
    <w:p w14:paraId="5F65FBC0" w14:textId="77777777" w:rsidR="00F51947" w:rsidRDefault="00F51947" w:rsidP="009F635A"/>
    <w:p w14:paraId="6677D914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181B18F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ECFB66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2196252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7D2CFA9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29880A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F8BB1B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+64 9 967 7276</w:t>
            </w:r>
          </w:p>
        </w:tc>
      </w:tr>
      <w:tr w:rsidR="00F51947" w14:paraId="6638AEF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1974A0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3FFC51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</w:t>
            </w:r>
          </w:p>
        </w:tc>
      </w:tr>
      <w:tr w:rsidR="00F51947" w14:paraId="7761507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79D08A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E60EC9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Kensington Swan</w:t>
            </w:r>
          </w:p>
        </w:tc>
      </w:tr>
      <w:tr w:rsidR="00F51947" w14:paraId="7915E2A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B58EFD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4DF6332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7B1F37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7A4AE9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63CB420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http://www.carbonfund.co.nz</w:t>
            </w:r>
          </w:p>
        </w:tc>
      </w:tr>
    </w:tbl>
    <w:p w14:paraId="50D52684" w14:textId="77777777" w:rsidR="00F51947" w:rsidRDefault="00F51947" w:rsidP="009F635A">
      <w:pPr>
        <w:spacing w:after="200"/>
      </w:pPr>
    </w:p>
    <w:p w14:paraId="1C338872" w14:textId="77777777" w:rsidR="00F51947" w:rsidRDefault="00F51947">
      <w:r>
        <w:rPr>
          <w:noProof/>
        </w:rPr>
        <w:drawing>
          <wp:inline distT="0" distB="0" distL="0" distR="0" wp14:anchorId="43E2167C" wp14:editId="538564A5">
            <wp:extent cx="5731510" cy="3037205"/>
            <wp:effectExtent l="0" t="0" r="2540" b="0"/>
            <wp:docPr id="29" name="Picture 29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45E0" w14:textId="77777777" w:rsidR="00F51947" w:rsidRDefault="00F51947"/>
    <w:p w14:paraId="0BB3484B" w14:textId="77777777" w:rsidR="00F51947" w:rsidRDefault="00F51947">
      <w:pPr>
        <w:spacing w:line="259" w:lineRule="auto"/>
      </w:pPr>
      <w:r>
        <w:br w:type="page"/>
      </w:r>
    </w:p>
    <w:p w14:paraId="77E91546" w14:textId="77777777" w:rsidR="00F51947" w:rsidRDefault="00F51947"/>
    <w:p w14:paraId="3531B773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CDL Investments New Zealand Limited</w:t>
      </w:r>
    </w:p>
    <w:p w14:paraId="4F57896C" w14:textId="77777777" w:rsidR="00F51947" w:rsidRDefault="00F51947" w:rsidP="009F635A"/>
    <w:p w14:paraId="6C3FDB7C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8730E2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8D4096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297A6B4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F7FCB1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0F2322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67AC90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+64 9 353 5077</w:t>
            </w:r>
          </w:p>
        </w:tc>
      </w:tr>
      <w:tr w:rsidR="00F51947" w14:paraId="5BB84BD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4A01E2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DB2B43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KPMG, Auckland</w:t>
            </w:r>
          </w:p>
        </w:tc>
      </w:tr>
      <w:tr w:rsidR="00F51947" w14:paraId="68D134E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8434BB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8BD14B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Gully, Auckland</w:t>
            </w:r>
          </w:p>
        </w:tc>
      </w:tr>
      <w:tr w:rsidR="00F51947" w14:paraId="7DAB5CE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CE876F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3D298A4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CBE49F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217D4D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74D54E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http://www.cdlinvestments.co.nz/</w:t>
            </w:r>
          </w:p>
        </w:tc>
      </w:tr>
    </w:tbl>
    <w:p w14:paraId="3B27E60A" w14:textId="77777777" w:rsidR="00F51947" w:rsidRDefault="00F51947" w:rsidP="009F635A">
      <w:pPr>
        <w:spacing w:after="200"/>
      </w:pPr>
    </w:p>
    <w:p w14:paraId="04B0E3A8" w14:textId="77777777" w:rsidR="00F51947" w:rsidRDefault="00F51947">
      <w:r>
        <w:rPr>
          <w:noProof/>
        </w:rPr>
        <w:drawing>
          <wp:inline distT="0" distB="0" distL="0" distR="0" wp14:anchorId="53780FAA" wp14:editId="3FFDC7CC">
            <wp:extent cx="5731510" cy="3037205"/>
            <wp:effectExtent l="0" t="0" r="2540" b="0"/>
            <wp:docPr id="30" name="Picture 30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453A" w14:textId="77777777" w:rsidR="00F51947" w:rsidRDefault="00F51947"/>
    <w:p w14:paraId="37DE8774" w14:textId="77777777" w:rsidR="00F51947" w:rsidRDefault="00F51947">
      <w:pPr>
        <w:spacing w:line="259" w:lineRule="auto"/>
      </w:pPr>
      <w:r>
        <w:br w:type="page"/>
      </w:r>
    </w:p>
    <w:p w14:paraId="6EFF4E9F" w14:textId="77777777" w:rsidR="00F51947" w:rsidRDefault="00F51947"/>
    <w:p w14:paraId="54875B27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Chatham Rock Phosphate Limited</w:t>
      </w:r>
    </w:p>
    <w:p w14:paraId="67C0BFA8" w14:textId="77777777" w:rsidR="00F51947" w:rsidRDefault="00F51947" w:rsidP="009F635A"/>
    <w:p w14:paraId="68857DB9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3C4A8AB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4351F6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502ECF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43577F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2B7678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210BFEA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+64 21 558 185</w:t>
            </w:r>
          </w:p>
        </w:tc>
      </w:tr>
      <w:tr w:rsidR="00F51947" w14:paraId="277B188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247AE5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2F7621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Grant Thornton</w:t>
            </w:r>
          </w:p>
        </w:tc>
      </w:tr>
      <w:tr w:rsidR="00F51947" w14:paraId="5AF352D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86986E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36A2AA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Duncan Cotterill</w:t>
            </w:r>
          </w:p>
        </w:tc>
      </w:tr>
      <w:tr w:rsidR="00F51947" w14:paraId="684E8AE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3BDB37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F9B6A6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Robyn Hamilton</w:t>
            </w:r>
          </w:p>
        </w:tc>
      </w:tr>
      <w:tr w:rsidR="00F51947" w14:paraId="3A6D2A9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83469D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7DCCF20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http://www.rockphosphate.co.nz</w:t>
            </w:r>
          </w:p>
        </w:tc>
      </w:tr>
    </w:tbl>
    <w:p w14:paraId="0906CFA0" w14:textId="77777777" w:rsidR="00F51947" w:rsidRDefault="00F51947" w:rsidP="009F635A">
      <w:pPr>
        <w:spacing w:after="200"/>
      </w:pPr>
    </w:p>
    <w:p w14:paraId="6557E385" w14:textId="77777777" w:rsidR="00F51947" w:rsidRDefault="00F51947">
      <w:r>
        <w:rPr>
          <w:noProof/>
        </w:rPr>
        <w:drawing>
          <wp:inline distT="0" distB="0" distL="0" distR="0" wp14:anchorId="0B3171D2" wp14:editId="02E82CEE">
            <wp:extent cx="5731510" cy="3037205"/>
            <wp:effectExtent l="0" t="0" r="2540" b="0"/>
            <wp:docPr id="31" name="Picture 31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6092" w14:textId="77777777" w:rsidR="00F51947" w:rsidRDefault="00F51947"/>
    <w:p w14:paraId="2A45B987" w14:textId="77777777" w:rsidR="00F51947" w:rsidRDefault="00F51947">
      <w:pPr>
        <w:spacing w:line="259" w:lineRule="auto"/>
      </w:pPr>
      <w:r>
        <w:br w:type="page"/>
      </w:r>
    </w:p>
    <w:p w14:paraId="4FEB2684" w14:textId="77777777" w:rsidR="00F51947" w:rsidRDefault="00F51947"/>
    <w:p w14:paraId="009423AE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Chorus Limited (NS)</w:t>
      </w:r>
    </w:p>
    <w:p w14:paraId="4E29693B" w14:textId="77777777" w:rsidR="00F51947" w:rsidRDefault="00F51947" w:rsidP="009F635A"/>
    <w:p w14:paraId="25B6DDEB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65558E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36C4B5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C9474E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Jean-Baptiste Rousselot</w:t>
            </w:r>
          </w:p>
        </w:tc>
      </w:tr>
      <w:tr w:rsidR="00F51947" w14:paraId="5287618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341268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56F1BB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+64 9 975 2983</w:t>
            </w:r>
          </w:p>
        </w:tc>
      </w:tr>
      <w:tr w:rsidR="00F51947" w14:paraId="0039546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EB518F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748A7F0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KPMG, Wellington</w:t>
            </w:r>
          </w:p>
        </w:tc>
      </w:tr>
      <w:tr w:rsidR="00F51947" w14:paraId="4BA6929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2684AF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61195A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Tripp, Wellington</w:t>
            </w:r>
          </w:p>
        </w:tc>
      </w:tr>
      <w:tr w:rsidR="00F51947" w14:paraId="0E94270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053694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2AFB87C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David Collins</w:t>
            </w:r>
          </w:p>
        </w:tc>
      </w:tr>
      <w:tr w:rsidR="00F51947" w14:paraId="10EEE95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4AABDB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53D04D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http://www.chorus.co.nz</w:t>
            </w:r>
          </w:p>
        </w:tc>
      </w:tr>
    </w:tbl>
    <w:p w14:paraId="387AB4E1" w14:textId="77777777" w:rsidR="00F51947" w:rsidRDefault="00F51947" w:rsidP="009F635A">
      <w:pPr>
        <w:spacing w:after="200"/>
      </w:pPr>
    </w:p>
    <w:p w14:paraId="5679E265" w14:textId="77777777" w:rsidR="00F51947" w:rsidRDefault="00F51947">
      <w:r>
        <w:rPr>
          <w:noProof/>
        </w:rPr>
        <w:drawing>
          <wp:inline distT="0" distB="0" distL="0" distR="0" wp14:anchorId="075CFA11" wp14:editId="14F216F9">
            <wp:extent cx="5731510" cy="3037205"/>
            <wp:effectExtent l="0" t="0" r="2540" b="0"/>
            <wp:docPr id="32" name="Picture 32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218C" w14:textId="77777777" w:rsidR="00F51947" w:rsidRDefault="00F51947"/>
    <w:p w14:paraId="1CE6BE12" w14:textId="77777777" w:rsidR="00F51947" w:rsidRDefault="00F51947">
      <w:pPr>
        <w:spacing w:line="259" w:lineRule="auto"/>
      </w:pPr>
      <w:r>
        <w:br w:type="page"/>
      </w:r>
    </w:p>
    <w:p w14:paraId="5B167395" w14:textId="77777777" w:rsidR="00F51947" w:rsidRDefault="00F51947"/>
    <w:p w14:paraId="014B95F9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Comvita Limited</w:t>
      </w:r>
    </w:p>
    <w:p w14:paraId="4BC534D1" w14:textId="77777777" w:rsidR="00F51947" w:rsidRDefault="00F51947" w:rsidP="009F635A"/>
    <w:p w14:paraId="67881B14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30CB426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B83BBC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37C8E37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1767769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0BEE15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35D715A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+64 7 533 1426</w:t>
            </w:r>
          </w:p>
        </w:tc>
      </w:tr>
      <w:tr w:rsidR="00F51947" w14:paraId="42AB63B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73DAE5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1456028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KPMG, Tauranga</w:t>
            </w:r>
          </w:p>
        </w:tc>
      </w:tr>
      <w:tr w:rsidR="00F51947" w14:paraId="0D26D41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41DFEB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DC156A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Sharp Tudhope</w:t>
            </w:r>
          </w:p>
        </w:tc>
      </w:tr>
      <w:tr w:rsidR="00F51947" w14:paraId="54327F7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5A2198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6BAB80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Nigel Greenwood</w:t>
            </w:r>
          </w:p>
        </w:tc>
      </w:tr>
      <w:tr w:rsidR="00F51947" w14:paraId="5046593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04FF3E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64CEDA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http://www.comvita.co.nz/</w:t>
            </w:r>
          </w:p>
        </w:tc>
      </w:tr>
    </w:tbl>
    <w:p w14:paraId="35D87CC0" w14:textId="77777777" w:rsidR="00F51947" w:rsidRDefault="00F51947" w:rsidP="009F635A">
      <w:pPr>
        <w:spacing w:after="200"/>
      </w:pPr>
    </w:p>
    <w:p w14:paraId="4D36A452" w14:textId="77777777" w:rsidR="00F51947" w:rsidRDefault="00F51947">
      <w:r>
        <w:rPr>
          <w:noProof/>
        </w:rPr>
        <w:drawing>
          <wp:inline distT="0" distB="0" distL="0" distR="0" wp14:anchorId="0C6E8B30" wp14:editId="07DE70E1">
            <wp:extent cx="5731510" cy="3037205"/>
            <wp:effectExtent l="0" t="0" r="2540" b="0"/>
            <wp:docPr id="33" name="Picture 33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BE12" w14:textId="77777777" w:rsidR="00F51947" w:rsidRDefault="00F51947"/>
    <w:p w14:paraId="026AA20B" w14:textId="77777777" w:rsidR="00F51947" w:rsidRDefault="00F51947">
      <w:pPr>
        <w:spacing w:line="259" w:lineRule="auto"/>
      </w:pPr>
      <w:r>
        <w:br w:type="page"/>
      </w:r>
    </w:p>
    <w:p w14:paraId="4FD729E1" w14:textId="77777777" w:rsidR="00F51947" w:rsidRDefault="00F51947"/>
    <w:p w14:paraId="1452573C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Contact Energy Limited</w:t>
      </w:r>
    </w:p>
    <w:p w14:paraId="35E9653A" w14:textId="77777777" w:rsidR="00F51947" w:rsidRDefault="00F51947" w:rsidP="009F635A"/>
    <w:p w14:paraId="55DD2009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C73E3B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F22DB6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748BC7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Mike Fuge</w:t>
            </w:r>
          </w:p>
        </w:tc>
      </w:tr>
      <w:tr w:rsidR="00F51947" w14:paraId="4100F88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4F401A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FF04E8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+64 4 499 4001</w:t>
            </w:r>
          </w:p>
        </w:tc>
      </w:tr>
      <w:tr w:rsidR="00F51947" w14:paraId="2C5B367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D4BB73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3CBFFD0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KPMG, Wellington</w:t>
            </w:r>
          </w:p>
        </w:tc>
      </w:tr>
      <w:tr w:rsidR="00F51947" w14:paraId="65ECEF8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246025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12D3E46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Gully, Wellington</w:t>
            </w:r>
          </w:p>
        </w:tc>
      </w:tr>
      <w:tr w:rsidR="00F51947" w14:paraId="2EA3BD5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DADA77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19FD89F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Dorian Devers</w:t>
            </w:r>
          </w:p>
        </w:tc>
      </w:tr>
      <w:tr w:rsidR="00F51947" w14:paraId="43B8D5B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AA3E4A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C870AD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http://www.contactenergy.co.nz/</w:t>
            </w:r>
          </w:p>
        </w:tc>
      </w:tr>
    </w:tbl>
    <w:p w14:paraId="24EAC87C" w14:textId="77777777" w:rsidR="00F51947" w:rsidRDefault="00F51947" w:rsidP="009F635A">
      <w:pPr>
        <w:spacing w:after="200"/>
      </w:pPr>
    </w:p>
    <w:p w14:paraId="5E1A0713" w14:textId="77777777" w:rsidR="00F51947" w:rsidRDefault="00F51947">
      <w:r>
        <w:rPr>
          <w:noProof/>
        </w:rPr>
        <w:drawing>
          <wp:inline distT="0" distB="0" distL="0" distR="0" wp14:anchorId="1224D02B" wp14:editId="2952B3E6">
            <wp:extent cx="5731510" cy="3037205"/>
            <wp:effectExtent l="0" t="0" r="2540" b="0"/>
            <wp:docPr id="34" name="Picture 34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4F6D" w14:textId="77777777" w:rsidR="00F51947" w:rsidRDefault="00F51947"/>
    <w:p w14:paraId="1989D52D" w14:textId="77777777" w:rsidR="00F51947" w:rsidRDefault="00F51947">
      <w:pPr>
        <w:spacing w:line="259" w:lineRule="auto"/>
      </w:pPr>
      <w:r>
        <w:br w:type="page"/>
      </w:r>
    </w:p>
    <w:p w14:paraId="57C3EB40" w14:textId="77777777" w:rsidR="00F51947" w:rsidRDefault="00F51947"/>
    <w:p w14:paraId="4585CAB9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Cooks Global Foods Limited</w:t>
      </w:r>
    </w:p>
    <w:p w14:paraId="38BEE516" w14:textId="77777777" w:rsidR="00F51947" w:rsidRDefault="00F51947" w:rsidP="009F635A"/>
    <w:p w14:paraId="0E675A95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C7EFFE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E0AB49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BBEA9A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9BAEEB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F2BF63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5490954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6421702509</w:t>
            </w:r>
          </w:p>
        </w:tc>
      </w:tr>
      <w:tr w:rsidR="00F51947" w14:paraId="725C48A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3642E2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554C7CC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William Buck</w:t>
            </w:r>
          </w:p>
        </w:tc>
      </w:tr>
      <w:tr w:rsidR="00F51947" w14:paraId="6FE39B4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95CA88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2BB20B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Duncan Cotterill</w:t>
            </w:r>
          </w:p>
        </w:tc>
      </w:tr>
      <w:tr w:rsidR="00F51947" w14:paraId="140D44C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9C8912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E74DB4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Richard Chew</w:t>
            </w:r>
          </w:p>
        </w:tc>
      </w:tr>
      <w:tr w:rsidR="00F51947" w14:paraId="1419B2A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C1373A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7148E22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http://www.cooksglobalfoods.com</w:t>
            </w:r>
          </w:p>
        </w:tc>
      </w:tr>
    </w:tbl>
    <w:p w14:paraId="38E6EC69" w14:textId="77777777" w:rsidR="00F51947" w:rsidRDefault="00F51947" w:rsidP="009F635A">
      <w:pPr>
        <w:spacing w:after="200"/>
      </w:pPr>
    </w:p>
    <w:p w14:paraId="0E083FC8" w14:textId="77777777" w:rsidR="00F51947" w:rsidRDefault="00F51947">
      <w:r>
        <w:rPr>
          <w:noProof/>
        </w:rPr>
        <w:drawing>
          <wp:inline distT="0" distB="0" distL="0" distR="0" wp14:anchorId="00F4F283" wp14:editId="50083CD1">
            <wp:extent cx="5731510" cy="3037205"/>
            <wp:effectExtent l="0" t="0" r="2540" b="0"/>
            <wp:docPr id="35" name="Picture 35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81A4" w14:textId="77777777" w:rsidR="00F51947" w:rsidRDefault="00F51947"/>
    <w:p w14:paraId="6911744D" w14:textId="77777777" w:rsidR="00F51947" w:rsidRDefault="00F51947">
      <w:pPr>
        <w:spacing w:line="259" w:lineRule="auto"/>
      </w:pPr>
      <w:r>
        <w:br w:type="page"/>
      </w:r>
    </w:p>
    <w:p w14:paraId="5DA79466" w14:textId="77777777" w:rsidR="00F51947" w:rsidRDefault="00F51947"/>
    <w:p w14:paraId="2E7CEB93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Delegat Group Limited</w:t>
      </w:r>
    </w:p>
    <w:p w14:paraId="096633CF" w14:textId="77777777" w:rsidR="00F51947" w:rsidRDefault="00F51947" w:rsidP="009F635A"/>
    <w:p w14:paraId="30DE31AA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1B1C0C1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72419B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EFAEB2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DFC734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E0793F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23C314A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+64 9 359 7300</w:t>
            </w:r>
          </w:p>
        </w:tc>
      </w:tr>
      <w:tr w:rsidR="00F51947" w14:paraId="5212C73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8DE78F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79D3EC0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</w:t>
            </w:r>
          </w:p>
        </w:tc>
      </w:tr>
      <w:tr w:rsidR="00F51947" w14:paraId="331D852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5729BB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08CCC7E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Heimsath Alexander</w:t>
            </w:r>
          </w:p>
        </w:tc>
      </w:tr>
      <w:tr w:rsidR="00F51947" w14:paraId="1CC612B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E8A887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3A1AF1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Murray Annabell</w:t>
            </w:r>
          </w:p>
        </w:tc>
      </w:tr>
      <w:tr w:rsidR="00F51947" w14:paraId="46AE822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5C8D3E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3476A54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http://www.delegat.co.nz/</w:t>
            </w:r>
          </w:p>
        </w:tc>
      </w:tr>
    </w:tbl>
    <w:p w14:paraId="2FC426AD" w14:textId="77777777" w:rsidR="00F51947" w:rsidRDefault="00F51947" w:rsidP="009F635A">
      <w:pPr>
        <w:spacing w:after="200"/>
      </w:pPr>
    </w:p>
    <w:p w14:paraId="130C9524" w14:textId="77777777" w:rsidR="00F51947" w:rsidRDefault="00F51947">
      <w:r>
        <w:rPr>
          <w:noProof/>
        </w:rPr>
        <w:drawing>
          <wp:inline distT="0" distB="0" distL="0" distR="0" wp14:anchorId="53318E99" wp14:editId="2F386D62">
            <wp:extent cx="5731510" cy="3037205"/>
            <wp:effectExtent l="0" t="0" r="2540" b="0"/>
            <wp:docPr id="36" name="Picture 36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34D5" w14:textId="77777777" w:rsidR="00F51947" w:rsidRDefault="00F51947"/>
    <w:p w14:paraId="0971B669" w14:textId="77777777" w:rsidR="00F51947" w:rsidRDefault="00F51947">
      <w:pPr>
        <w:spacing w:line="259" w:lineRule="auto"/>
      </w:pPr>
      <w:r>
        <w:br w:type="page"/>
      </w:r>
    </w:p>
    <w:p w14:paraId="6A6F8441" w14:textId="77777777" w:rsidR="00F51947" w:rsidRDefault="00F51947"/>
    <w:p w14:paraId="21A36D10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DGL Group Limited</w:t>
      </w:r>
    </w:p>
    <w:p w14:paraId="159BC8B2" w14:textId="77777777" w:rsidR="00F51947" w:rsidRDefault="00F51947" w:rsidP="009F635A"/>
    <w:p w14:paraId="146F0BE4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5482E7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327D84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2AA133A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147A97E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D2A978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260477F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+64 9 309 9254</w:t>
            </w:r>
          </w:p>
        </w:tc>
      </w:tr>
      <w:tr w:rsidR="00F51947" w14:paraId="6146DA4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E22E8C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5C486B3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PKF Melbourne Audit &amp; Assurance Pty Ltd</w:t>
            </w:r>
          </w:p>
        </w:tc>
      </w:tr>
      <w:tr w:rsidR="00F51947" w14:paraId="497C456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6319F5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8BA2DC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MinterEllison, and Cavell Leitch Limited</w:t>
            </w:r>
          </w:p>
        </w:tc>
      </w:tr>
      <w:tr w:rsidR="00F51947" w14:paraId="44AFE7E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F7E524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C278F4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CA9107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B5FD4B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66F735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http://www.dglgroup.com</w:t>
            </w:r>
          </w:p>
        </w:tc>
      </w:tr>
    </w:tbl>
    <w:p w14:paraId="0CEAB8F3" w14:textId="77777777" w:rsidR="00F51947" w:rsidRDefault="00F51947" w:rsidP="009F635A">
      <w:pPr>
        <w:spacing w:after="200"/>
      </w:pPr>
    </w:p>
    <w:p w14:paraId="23C5E978" w14:textId="77777777" w:rsidR="00F51947" w:rsidRDefault="00F51947">
      <w:r>
        <w:rPr>
          <w:noProof/>
        </w:rPr>
        <w:drawing>
          <wp:inline distT="0" distB="0" distL="0" distR="0" wp14:anchorId="6C6B7F9E" wp14:editId="730BC1E9">
            <wp:extent cx="5731510" cy="3037205"/>
            <wp:effectExtent l="0" t="0" r="2540" b="0"/>
            <wp:docPr id="37" name="Picture 37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53FE" w14:textId="77777777" w:rsidR="00F51947" w:rsidRDefault="00F51947"/>
    <w:p w14:paraId="0D952858" w14:textId="77777777" w:rsidR="00F51947" w:rsidRDefault="00F51947">
      <w:pPr>
        <w:spacing w:line="259" w:lineRule="auto"/>
      </w:pPr>
      <w:r>
        <w:br w:type="page"/>
      </w:r>
    </w:p>
    <w:p w14:paraId="2E396F31" w14:textId="77777777" w:rsidR="00F51947" w:rsidRDefault="00F51947"/>
    <w:p w14:paraId="0ACB197D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Downer EDI Limited</w:t>
      </w:r>
    </w:p>
    <w:p w14:paraId="2C9D834A" w14:textId="77777777" w:rsidR="00F51947" w:rsidRDefault="00F51947" w:rsidP="009F635A"/>
    <w:p w14:paraId="31C26E2C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6DD6951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B0961F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0200A56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Grant Fenn</w:t>
            </w:r>
          </w:p>
        </w:tc>
      </w:tr>
      <w:tr w:rsidR="00F51947" w14:paraId="1606FCD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C21AAE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12A66F4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+61 2 9468 9700</w:t>
            </w:r>
          </w:p>
        </w:tc>
      </w:tr>
      <w:tr w:rsidR="00F51947" w14:paraId="011F318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51D762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76499D2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686488C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4BC80E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EA91A5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21C58C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3E13F8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234FA93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Michael Ferguson</w:t>
            </w:r>
          </w:p>
        </w:tc>
      </w:tr>
      <w:tr w:rsidR="00F51947" w14:paraId="26888F0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487DA4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7ACD06B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http://www.downergroup.com/</w:t>
            </w:r>
          </w:p>
        </w:tc>
      </w:tr>
    </w:tbl>
    <w:p w14:paraId="5FE3B783" w14:textId="77777777" w:rsidR="00F51947" w:rsidRDefault="00F51947" w:rsidP="009F635A">
      <w:pPr>
        <w:spacing w:after="200"/>
      </w:pPr>
    </w:p>
    <w:p w14:paraId="3E0410BB" w14:textId="77777777" w:rsidR="00F51947" w:rsidRDefault="00F51947">
      <w:r>
        <w:rPr>
          <w:noProof/>
        </w:rPr>
        <w:drawing>
          <wp:inline distT="0" distB="0" distL="0" distR="0" wp14:anchorId="44FE0B05" wp14:editId="60F99D26">
            <wp:extent cx="5731510" cy="3037205"/>
            <wp:effectExtent l="0" t="0" r="2540" b="0"/>
            <wp:docPr id="38" name="Picture 38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9E3D" w14:textId="77777777" w:rsidR="00F51947" w:rsidRDefault="00F51947"/>
    <w:p w14:paraId="287D6EDE" w14:textId="77777777" w:rsidR="00F51947" w:rsidRDefault="00F51947">
      <w:pPr>
        <w:spacing w:line="259" w:lineRule="auto"/>
      </w:pPr>
      <w:r>
        <w:br w:type="page"/>
      </w:r>
    </w:p>
    <w:p w14:paraId="6F12F2EB" w14:textId="77777777" w:rsidR="00F51947" w:rsidRDefault="00F51947"/>
    <w:p w14:paraId="52B156EC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Ebos Group Limited</w:t>
      </w:r>
    </w:p>
    <w:p w14:paraId="78607A11" w14:textId="77777777" w:rsidR="00F51947" w:rsidRDefault="00F51947" w:rsidP="009F635A"/>
    <w:p w14:paraId="2837D251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6481BEA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08C35E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DFBEB6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John Cullity</w:t>
            </w:r>
          </w:p>
        </w:tc>
      </w:tr>
      <w:tr w:rsidR="00F51947" w14:paraId="1A524AF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07B1C6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DFCE7B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+64 3 338 0999</w:t>
            </w:r>
          </w:p>
        </w:tc>
      </w:tr>
      <w:tr w:rsidR="00F51947" w14:paraId="651FD17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211FC4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70926B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Deloitte, Christchurch</w:t>
            </w:r>
          </w:p>
        </w:tc>
      </w:tr>
      <w:tr w:rsidR="00F51947" w14:paraId="33A570F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0B2990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2EA60F4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Tripp, Christchurch</w:t>
            </w:r>
          </w:p>
        </w:tc>
      </w:tr>
      <w:tr w:rsidR="00F51947" w14:paraId="338F2A4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CEC4AF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4005A4C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Leonard Hansen</w:t>
            </w:r>
          </w:p>
        </w:tc>
      </w:tr>
      <w:tr w:rsidR="00F51947" w14:paraId="730E910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654CFC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4EB4397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http://www.ebos.co.nz/</w:t>
            </w:r>
          </w:p>
        </w:tc>
      </w:tr>
    </w:tbl>
    <w:p w14:paraId="10DFB0B6" w14:textId="77777777" w:rsidR="00F51947" w:rsidRDefault="00F51947" w:rsidP="009F635A">
      <w:pPr>
        <w:spacing w:after="200"/>
      </w:pPr>
    </w:p>
    <w:p w14:paraId="708AFBDF" w14:textId="77777777" w:rsidR="00F51947" w:rsidRDefault="00F51947">
      <w:r>
        <w:rPr>
          <w:noProof/>
        </w:rPr>
        <w:drawing>
          <wp:inline distT="0" distB="0" distL="0" distR="0" wp14:anchorId="5293459B" wp14:editId="76E23C4C">
            <wp:extent cx="5731510" cy="3037205"/>
            <wp:effectExtent l="0" t="0" r="2540" b="0"/>
            <wp:docPr id="39" name="Picture 39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9E56" w14:textId="77777777" w:rsidR="00F51947" w:rsidRDefault="00F51947"/>
    <w:p w14:paraId="1CE01AB1" w14:textId="77777777" w:rsidR="00F51947" w:rsidRDefault="00F51947">
      <w:pPr>
        <w:spacing w:line="259" w:lineRule="auto"/>
      </w:pPr>
      <w:r>
        <w:br w:type="page"/>
      </w:r>
    </w:p>
    <w:p w14:paraId="5C6CBCC9" w14:textId="77777777" w:rsidR="00F51947" w:rsidRDefault="00F51947"/>
    <w:p w14:paraId="4C8F537A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Enprise Group Limited</w:t>
      </w:r>
    </w:p>
    <w:p w14:paraId="3182500E" w14:textId="77777777" w:rsidR="00F51947" w:rsidRDefault="00F51947" w:rsidP="009F635A"/>
    <w:p w14:paraId="6F45EFAA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6A91CDF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908510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F18842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3F6D13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698413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A0BDBA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+64 9 829 5500</w:t>
            </w:r>
          </w:p>
        </w:tc>
      </w:tr>
      <w:tr w:rsidR="00F51947" w14:paraId="7DF9819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EC4F74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154E755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RSM Hayes</w:t>
            </w:r>
          </w:p>
        </w:tc>
      </w:tr>
      <w:tr w:rsidR="00F51947" w14:paraId="0506A58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7EE8ED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5EBE03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Roger Wallis</w:t>
            </w:r>
          </w:p>
        </w:tc>
      </w:tr>
      <w:tr w:rsidR="00F51947" w14:paraId="306C433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B0A1C2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DE7607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08173A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45C7A2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2AC7728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http://www.enprisegroup.com</w:t>
            </w:r>
          </w:p>
        </w:tc>
      </w:tr>
    </w:tbl>
    <w:p w14:paraId="413E492C" w14:textId="77777777" w:rsidR="00F51947" w:rsidRDefault="00F51947" w:rsidP="009F635A">
      <w:pPr>
        <w:spacing w:after="200"/>
      </w:pPr>
    </w:p>
    <w:p w14:paraId="0D89FAB9" w14:textId="77777777" w:rsidR="00F51947" w:rsidRDefault="00F51947">
      <w:r>
        <w:rPr>
          <w:noProof/>
        </w:rPr>
        <w:drawing>
          <wp:inline distT="0" distB="0" distL="0" distR="0" wp14:anchorId="14D180B0" wp14:editId="4442AD90">
            <wp:extent cx="5731510" cy="3037205"/>
            <wp:effectExtent l="0" t="0" r="2540" b="0"/>
            <wp:docPr id="40" name="Picture 40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479A" w14:textId="77777777" w:rsidR="00F51947" w:rsidRDefault="00F51947"/>
    <w:p w14:paraId="7F1BA1DA" w14:textId="77777777" w:rsidR="00F51947" w:rsidRDefault="00F51947">
      <w:pPr>
        <w:spacing w:line="259" w:lineRule="auto"/>
      </w:pPr>
      <w:r>
        <w:br w:type="page"/>
      </w:r>
    </w:p>
    <w:p w14:paraId="621D3044" w14:textId="77777777" w:rsidR="00F51947" w:rsidRDefault="00F51947"/>
    <w:p w14:paraId="42B85C5B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EROAD Limited</w:t>
      </w:r>
    </w:p>
    <w:p w14:paraId="35BBED65" w14:textId="77777777" w:rsidR="00F51947" w:rsidRDefault="00F51947" w:rsidP="009F635A"/>
    <w:p w14:paraId="058F0979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6E4769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B6B08E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3441444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1FE5C9A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5A7285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38C2AFF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+64 09 927 4747</w:t>
            </w:r>
          </w:p>
        </w:tc>
      </w:tr>
      <w:tr w:rsidR="00F51947" w14:paraId="2760FF8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D7628F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90D898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2FEC1E2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F383DA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3BA123E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</w:t>
            </w:r>
          </w:p>
        </w:tc>
      </w:tr>
      <w:tr w:rsidR="00F51947" w14:paraId="4D9FAD3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04D9CF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0C8B0DD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Alex Ball</w:t>
            </w:r>
          </w:p>
        </w:tc>
      </w:tr>
      <w:tr w:rsidR="00F51947" w14:paraId="6E8C66A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1C5710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E8DBCB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http://www.eroad.co.nz</w:t>
            </w:r>
          </w:p>
        </w:tc>
      </w:tr>
    </w:tbl>
    <w:p w14:paraId="1B4C21A4" w14:textId="77777777" w:rsidR="00F51947" w:rsidRDefault="00F51947" w:rsidP="009F635A">
      <w:pPr>
        <w:spacing w:after="200"/>
      </w:pPr>
    </w:p>
    <w:p w14:paraId="52B350F1" w14:textId="77777777" w:rsidR="00F51947" w:rsidRDefault="00F51947">
      <w:r>
        <w:rPr>
          <w:noProof/>
        </w:rPr>
        <w:drawing>
          <wp:inline distT="0" distB="0" distL="0" distR="0" wp14:anchorId="11E13399" wp14:editId="078531F4">
            <wp:extent cx="5731510" cy="3037205"/>
            <wp:effectExtent l="0" t="0" r="2540" b="0"/>
            <wp:docPr id="41" name="Picture 41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0884" w14:textId="77777777" w:rsidR="00F51947" w:rsidRDefault="00F51947"/>
    <w:p w14:paraId="4194770F" w14:textId="77777777" w:rsidR="00F51947" w:rsidRDefault="00F51947">
      <w:pPr>
        <w:spacing w:line="259" w:lineRule="auto"/>
      </w:pPr>
      <w:r>
        <w:br w:type="page"/>
      </w:r>
    </w:p>
    <w:p w14:paraId="77A862BF" w14:textId="77777777" w:rsidR="00F51947" w:rsidRDefault="00F51947"/>
    <w:p w14:paraId="7AF98E9D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Evolve Education Group Limited</w:t>
      </w:r>
    </w:p>
    <w:p w14:paraId="52E115F8" w14:textId="77777777" w:rsidR="00F51947" w:rsidRDefault="00F51947" w:rsidP="009F635A"/>
    <w:p w14:paraId="2014AB87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EA7BE1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4052B1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553E5E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726612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435274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6312A0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+64 9 377 8700</w:t>
            </w:r>
          </w:p>
        </w:tc>
      </w:tr>
      <w:tr w:rsidR="00F51947" w14:paraId="6E340F3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66AE73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E3624F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Grant Thornton New Zealand</w:t>
            </w:r>
          </w:p>
        </w:tc>
      </w:tr>
      <w:tr w:rsidR="00F51947" w14:paraId="61BA6EC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E38666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34BD6AE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</w:t>
            </w:r>
          </w:p>
        </w:tc>
      </w:tr>
      <w:tr w:rsidR="00F51947" w14:paraId="5EE0844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838290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2D8B950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070ADA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63EAE9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DBCD62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http://www.evolveeducation.co.nz</w:t>
            </w:r>
          </w:p>
        </w:tc>
      </w:tr>
    </w:tbl>
    <w:p w14:paraId="1DC383F7" w14:textId="77777777" w:rsidR="00F51947" w:rsidRDefault="00F51947" w:rsidP="009F635A">
      <w:pPr>
        <w:spacing w:after="200"/>
      </w:pPr>
    </w:p>
    <w:p w14:paraId="70AA6475" w14:textId="77777777" w:rsidR="00F51947" w:rsidRDefault="00F51947">
      <w:r>
        <w:rPr>
          <w:noProof/>
        </w:rPr>
        <w:drawing>
          <wp:inline distT="0" distB="0" distL="0" distR="0" wp14:anchorId="18D5C174" wp14:editId="5B6B377C">
            <wp:extent cx="5731510" cy="3037205"/>
            <wp:effectExtent l="0" t="0" r="2540" b="0"/>
            <wp:docPr id="42" name="Picture 42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D284" w14:textId="77777777" w:rsidR="00F51947" w:rsidRDefault="00F51947"/>
    <w:p w14:paraId="5984EF16" w14:textId="77777777" w:rsidR="00F51947" w:rsidRDefault="00F51947">
      <w:pPr>
        <w:spacing w:line="259" w:lineRule="auto"/>
      </w:pPr>
      <w:r>
        <w:br w:type="page"/>
      </w:r>
    </w:p>
    <w:p w14:paraId="5BD516BA" w14:textId="77777777" w:rsidR="00F51947" w:rsidRDefault="00F51947"/>
    <w:p w14:paraId="2020D633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F&amp;C Investment Trust PLC</w:t>
      </w:r>
    </w:p>
    <w:p w14:paraId="26C623B8" w14:textId="77777777" w:rsidR="00F51947" w:rsidRDefault="00F51947" w:rsidP="009F635A"/>
    <w:p w14:paraId="1A54FE5F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1080A10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9AF42A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39CC6B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7AAEE76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1AEE3C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1D665A9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+44 20 7628 8000</w:t>
            </w:r>
          </w:p>
        </w:tc>
      </w:tr>
      <w:tr w:rsidR="00F51947" w14:paraId="1817A41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2F0B80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07D1D65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Ernst &amp; Young LLP</w:t>
            </w:r>
          </w:p>
        </w:tc>
      </w:tr>
      <w:tr w:rsidR="00F51947" w14:paraId="66E0354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DFFB95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3675F90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Norton Rose Fulbright</w:t>
            </w:r>
          </w:p>
        </w:tc>
      </w:tr>
      <w:tr w:rsidR="00F51947" w14:paraId="3893A22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268983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41A380D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38355F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2C0CCC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97B8AA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http://www.foreignandcolonial.com/</w:t>
            </w:r>
          </w:p>
        </w:tc>
      </w:tr>
    </w:tbl>
    <w:p w14:paraId="408636D4" w14:textId="77777777" w:rsidR="00F51947" w:rsidRDefault="00F51947" w:rsidP="009F635A">
      <w:pPr>
        <w:spacing w:after="200"/>
      </w:pPr>
    </w:p>
    <w:p w14:paraId="77F24924" w14:textId="77777777" w:rsidR="00F51947" w:rsidRDefault="00F51947">
      <w:r>
        <w:rPr>
          <w:noProof/>
        </w:rPr>
        <w:drawing>
          <wp:inline distT="0" distB="0" distL="0" distR="0" wp14:anchorId="300AE6CA" wp14:editId="2D449CE4">
            <wp:extent cx="5731510" cy="3037205"/>
            <wp:effectExtent l="0" t="0" r="2540" b="0"/>
            <wp:docPr id="43" name="Picture 43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DA06" w14:textId="77777777" w:rsidR="00F51947" w:rsidRDefault="00F51947"/>
    <w:p w14:paraId="2D74DA0B" w14:textId="77777777" w:rsidR="00F51947" w:rsidRDefault="00F51947">
      <w:pPr>
        <w:spacing w:line="259" w:lineRule="auto"/>
      </w:pPr>
      <w:r>
        <w:br w:type="page"/>
      </w:r>
    </w:p>
    <w:p w14:paraId="76DDA4DF" w14:textId="77777777" w:rsidR="00F51947" w:rsidRDefault="00F51947"/>
    <w:p w14:paraId="43CF352C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Fisher &amp; Paykel Healthcare Corporation Limited</w:t>
      </w:r>
    </w:p>
    <w:p w14:paraId="7F37B824" w14:textId="77777777" w:rsidR="00F51947" w:rsidRDefault="00F51947" w:rsidP="009F635A"/>
    <w:p w14:paraId="17A03125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3682570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78A19D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080EAFF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7F02E2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15254E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E90113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+64 9 574 0100</w:t>
            </w:r>
          </w:p>
        </w:tc>
      </w:tr>
      <w:tr w:rsidR="00F51947" w14:paraId="631C819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427BEE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3D4506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PricewaterhouseCoopers, Auckland</w:t>
            </w:r>
          </w:p>
        </w:tc>
      </w:tr>
      <w:tr w:rsidR="00F51947" w14:paraId="48F3E25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7A53ED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968EA5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2C4F6F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F3E83C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2C51A21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Lyndal York</w:t>
            </w:r>
          </w:p>
        </w:tc>
      </w:tr>
      <w:tr w:rsidR="00F51947" w14:paraId="698FDF7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942758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35A3D78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http://www.fphcare.co.nz/</w:t>
            </w:r>
          </w:p>
        </w:tc>
      </w:tr>
    </w:tbl>
    <w:p w14:paraId="4F7D6D8A" w14:textId="77777777" w:rsidR="00F51947" w:rsidRDefault="00F51947" w:rsidP="009F635A">
      <w:pPr>
        <w:spacing w:after="200"/>
      </w:pPr>
    </w:p>
    <w:p w14:paraId="19E02AA4" w14:textId="77777777" w:rsidR="00F51947" w:rsidRDefault="00F51947">
      <w:r>
        <w:rPr>
          <w:noProof/>
        </w:rPr>
        <w:drawing>
          <wp:inline distT="0" distB="0" distL="0" distR="0" wp14:anchorId="383FEF96" wp14:editId="07D70E75">
            <wp:extent cx="5731510" cy="3037205"/>
            <wp:effectExtent l="0" t="0" r="2540" b="0"/>
            <wp:docPr id="44" name="Picture 44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9172" w14:textId="77777777" w:rsidR="00F51947" w:rsidRDefault="00F51947"/>
    <w:p w14:paraId="2768A146" w14:textId="77777777" w:rsidR="00F51947" w:rsidRDefault="00F51947">
      <w:pPr>
        <w:spacing w:line="259" w:lineRule="auto"/>
      </w:pPr>
      <w:r>
        <w:br w:type="page"/>
      </w:r>
    </w:p>
    <w:p w14:paraId="73FFD29E" w14:textId="77777777" w:rsidR="00F51947" w:rsidRDefault="00F51947"/>
    <w:p w14:paraId="0C9505C3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Fletcher Building Limited</w:t>
      </w:r>
    </w:p>
    <w:p w14:paraId="4C0ABC44" w14:textId="77777777" w:rsidR="00F51947" w:rsidRDefault="00F51947" w:rsidP="009F635A"/>
    <w:p w14:paraId="52E55FE8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1518ADA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49D340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5DE0D35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Ross Taylor</w:t>
            </w:r>
          </w:p>
        </w:tc>
      </w:tr>
      <w:tr w:rsidR="00F51947" w14:paraId="6DE23F3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ECB0C4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EA3D2F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+64 9 525 9000</w:t>
            </w:r>
          </w:p>
        </w:tc>
      </w:tr>
      <w:tr w:rsidR="00F51947" w14:paraId="5A9D8FF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B9F7B2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5043F86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Ernst &amp; Young</w:t>
            </w:r>
          </w:p>
        </w:tc>
      </w:tr>
      <w:tr w:rsidR="00F51947" w14:paraId="5758E03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9A7C21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3CD559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Gully, Auckland</w:t>
            </w:r>
          </w:p>
        </w:tc>
      </w:tr>
      <w:tr w:rsidR="00F51947" w14:paraId="0B00C7E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79E627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23449D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Bevan McKenzie</w:t>
            </w:r>
          </w:p>
        </w:tc>
      </w:tr>
      <w:tr w:rsidR="00F51947" w14:paraId="73F29E1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80258E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4D19DAF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http://www.fletcherbuilding.com/</w:t>
            </w:r>
          </w:p>
        </w:tc>
      </w:tr>
    </w:tbl>
    <w:p w14:paraId="3DA76FBC" w14:textId="77777777" w:rsidR="00F51947" w:rsidRDefault="00F51947" w:rsidP="009F635A">
      <w:pPr>
        <w:spacing w:after="200"/>
      </w:pPr>
    </w:p>
    <w:p w14:paraId="5B764C8C" w14:textId="77777777" w:rsidR="00F51947" w:rsidRDefault="00F51947">
      <w:r>
        <w:rPr>
          <w:noProof/>
        </w:rPr>
        <w:drawing>
          <wp:inline distT="0" distB="0" distL="0" distR="0" wp14:anchorId="0E22D349" wp14:editId="6910461F">
            <wp:extent cx="5731510" cy="3037205"/>
            <wp:effectExtent l="0" t="0" r="2540" b="0"/>
            <wp:docPr id="45" name="Picture 45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7B1D" w14:textId="77777777" w:rsidR="00F51947" w:rsidRDefault="00F51947"/>
    <w:p w14:paraId="5776E2B9" w14:textId="77777777" w:rsidR="00F51947" w:rsidRDefault="00F51947">
      <w:pPr>
        <w:spacing w:line="259" w:lineRule="auto"/>
      </w:pPr>
      <w:r>
        <w:br w:type="page"/>
      </w:r>
    </w:p>
    <w:p w14:paraId="06E4AF39" w14:textId="77777777" w:rsidR="00F51947" w:rsidRDefault="00F51947"/>
    <w:p w14:paraId="6EDFAA28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Foley Wines Limited</w:t>
      </w:r>
    </w:p>
    <w:p w14:paraId="158FC11C" w14:textId="77777777" w:rsidR="00F51947" w:rsidRDefault="00F51947" w:rsidP="009F635A"/>
    <w:p w14:paraId="46F01D52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7E0810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4A1BDF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C00704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Mark Turnbull</w:t>
            </w:r>
          </w:p>
        </w:tc>
      </w:tr>
      <w:tr w:rsidR="00F51947" w14:paraId="6C83617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AC2C19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C895B6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+64 3 572 8200</w:t>
            </w:r>
          </w:p>
        </w:tc>
      </w:tr>
      <w:tr w:rsidR="00F51947" w14:paraId="2E75D2B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73E17B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7420EEC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</w:t>
            </w:r>
          </w:p>
        </w:tc>
      </w:tr>
      <w:tr w:rsidR="00F51947" w14:paraId="58C5E45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922733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39AA63D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Gully, Auckland</w:t>
            </w:r>
          </w:p>
        </w:tc>
      </w:tr>
      <w:tr w:rsidR="00F51947" w14:paraId="714ECA0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AD582E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2C0C5CB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9682C1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6A942A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670332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http://www.foleywines.co.nz/</w:t>
            </w:r>
          </w:p>
        </w:tc>
      </w:tr>
    </w:tbl>
    <w:p w14:paraId="1C6FAFDE" w14:textId="77777777" w:rsidR="00F51947" w:rsidRDefault="00F51947" w:rsidP="009F635A">
      <w:pPr>
        <w:spacing w:after="200"/>
      </w:pPr>
    </w:p>
    <w:p w14:paraId="03BA9EC2" w14:textId="77777777" w:rsidR="00F51947" w:rsidRDefault="00F51947">
      <w:r>
        <w:rPr>
          <w:noProof/>
        </w:rPr>
        <w:drawing>
          <wp:inline distT="0" distB="0" distL="0" distR="0" wp14:anchorId="76362E7F" wp14:editId="17A2BB1F">
            <wp:extent cx="5731510" cy="3037205"/>
            <wp:effectExtent l="0" t="0" r="2540" b="0"/>
            <wp:docPr id="46" name="Picture 46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3A6A" w14:textId="77777777" w:rsidR="00F51947" w:rsidRDefault="00F51947"/>
    <w:p w14:paraId="44F2C85A" w14:textId="77777777" w:rsidR="00F51947" w:rsidRDefault="00F51947">
      <w:pPr>
        <w:spacing w:line="259" w:lineRule="auto"/>
      </w:pPr>
      <w:r>
        <w:br w:type="page"/>
      </w:r>
    </w:p>
    <w:p w14:paraId="30FD085A" w14:textId="77777777" w:rsidR="00F51947" w:rsidRDefault="00F51947"/>
    <w:p w14:paraId="0FC2D293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Fonterra Shareholders' Fund (NS)</w:t>
      </w:r>
    </w:p>
    <w:p w14:paraId="4015081A" w14:textId="77777777" w:rsidR="00F51947" w:rsidRDefault="00F51947" w:rsidP="009F635A"/>
    <w:p w14:paraId="01E497DA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818154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9A247D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21AA94B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1D13CC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EF46A9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1A9954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6493749000</w:t>
            </w:r>
          </w:p>
        </w:tc>
      </w:tr>
      <w:tr w:rsidR="00F51947" w14:paraId="04FE40C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3168D8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33FE34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6C5CAC1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908F2E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75B807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</w:t>
            </w:r>
          </w:p>
        </w:tc>
      </w:tr>
      <w:tr w:rsidR="00F51947" w14:paraId="1D1FF93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A441F5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274279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855DA2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EA97F2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777F43B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http://www.fonterra.com</w:t>
            </w:r>
          </w:p>
        </w:tc>
      </w:tr>
    </w:tbl>
    <w:p w14:paraId="409F3B86" w14:textId="77777777" w:rsidR="00F51947" w:rsidRDefault="00F51947" w:rsidP="009F635A">
      <w:pPr>
        <w:spacing w:after="200"/>
      </w:pPr>
    </w:p>
    <w:p w14:paraId="37BB5B59" w14:textId="77777777" w:rsidR="00F51947" w:rsidRDefault="00F51947">
      <w:r>
        <w:rPr>
          <w:noProof/>
        </w:rPr>
        <w:drawing>
          <wp:inline distT="0" distB="0" distL="0" distR="0" wp14:anchorId="2DD3C595" wp14:editId="304FA0D9">
            <wp:extent cx="5731510" cy="3037205"/>
            <wp:effectExtent l="0" t="0" r="2540" b="0"/>
            <wp:docPr id="47" name="Picture 47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2CBE" w14:textId="77777777" w:rsidR="00F51947" w:rsidRDefault="00F51947"/>
    <w:p w14:paraId="4D3D2C78" w14:textId="77777777" w:rsidR="00F51947" w:rsidRDefault="00F51947">
      <w:pPr>
        <w:spacing w:line="259" w:lineRule="auto"/>
      </w:pPr>
      <w:r>
        <w:br w:type="page"/>
      </w:r>
    </w:p>
    <w:p w14:paraId="3EDFE151" w14:textId="77777777" w:rsidR="00F51947" w:rsidRDefault="00F51947"/>
    <w:p w14:paraId="29AF3A40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Freightways Limited</w:t>
      </w:r>
    </w:p>
    <w:p w14:paraId="425A8051" w14:textId="77777777" w:rsidR="00F51947" w:rsidRDefault="00F51947" w:rsidP="009F635A"/>
    <w:p w14:paraId="24F97FD0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81874D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2A926F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E492B8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Mark Troughear</w:t>
            </w:r>
          </w:p>
        </w:tc>
      </w:tr>
      <w:tr w:rsidR="00F51947" w14:paraId="7799DCE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D4689E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56257F8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+64 9 571 9683</w:t>
            </w:r>
          </w:p>
        </w:tc>
      </w:tr>
      <w:tr w:rsidR="00F51947" w14:paraId="2B3A8CD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4BD07C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2E0200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PricewaterhouseCoopers, Auckland</w:t>
            </w:r>
          </w:p>
        </w:tc>
      </w:tr>
      <w:tr w:rsidR="00F51947" w14:paraId="1B4CE1C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03A8A4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0D660C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Russell McVeagh, Auckland</w:t>
            </w:r>
          </w:p>
        </w:tc>
      </w:tr>
      <w:tr w:rsidR="00F51947" w14:paraId="704B8FF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F7F86A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0A5EC22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Stephan Deschamps</w:t>
            </w:r>
          </w:p>
        </w:tc>
      </w:tr>
      <w:tr w:rsidR="00F51947" w14:paraId="4F56962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DDEADE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2C15E9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http://www.freightways.co.nz/</w:t>
            </w:r>
          </w:p>
        </w:tc>
      </w:tr>
    </w:tbl>
    <w:p w14:paraId="47CA5093" w14:textId="77777777" w:rsidR="00F51947" w:rsidRDefault="00F51947" w:rsidP="009F635A">
      <w:pPr>
        <w:spacing w:after="200"/>
      </w:pPr>
    </w:p>
    <w:p w14:paraId="3781E70D" w14:textId="77777777" w:rsidR="00F51947" w:rsidRDefault="00F51947">
      <w:r>
        <w:rPr>
          <w:noProof/>
        </w:rPr>
        <w:drawing>
          <wp:inline distT="0" distB="0" distL="0" distR="0" wp14:anchorId="4AC7CA22" wp14:editId="6DA24833">
            <wp:extent cx="5731510" cy="3037205"/>
            <wp:effectExtent l="0" t="0" r="2540" b="0"/>
            <wp:docPr id="48" name="Picture 48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BAC9" w14:textId="77777777" w:rsidR="00F51947" w:rsidRDefault="00F51947"/>
    <w:p w14:paraId="77CF7B6C" w14:textId="77777777" w:rsidR="00F51947" w:rsidRDefault="00F51947">
      <w:pPr>
        <w:spacing w:line="259" w:lineRule="auto"/>
      </w:pPr>
      <w:r>
        <w:br w:type="page"/>
      </w:r>
    </w:p>
    <w:p w14:paraId="6DBEC63B" w14:textId="77777777" w:rsidR="00F51947" w:rsidRDefault="00F51947"/>
    <w:p w14:paraId="0374B1D2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General Capital Limited</w:t>
      </w:r>
    </w:p>
    <w:p w14:paraId="2ED686ED" w14:textId="77777777" w:rsidR="00F51947" w:rsidRDefault="00F51947" w:rsidP="009F635A"/>
    <w:p w14:paraId="7703106E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6748833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B9A401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799EDE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7B2DBE7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3DDEBB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53A850B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+64 9 304 0145</w:t>
            </w:r>
          </w:p>
        </w:tc>
      </w:tr>
      <w:tr w:rsidR="00F51947" w14:paraId="0F71750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4F0E5B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8A8D14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Staples Rodway</w:t>
            </w:r>
          </w:p>
        </w:tc>
      </w:tr>
      <w:tr w:rsidR="00F51947" w14:paraId="04A86CF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EA4288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AB45ED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Lowndes Associates</w:t>
            </w:r>
          </w:p>
        </w:tc>
      </w:tr>
      <w:tr w:rsidR="00F51947" w14:paraId="26F8678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C687B3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F4CF8F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89D9BD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2A8CF0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411A4A3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http://www.gencap.co.nz</w:t>
            </w:r>
          </w:p>
        </w:tc>
      </w:tr>
    </w:tbl>
    <w:p w14:paraId="41712123" w14:textId="77777777" w:rsidR="00F51947" w:rsidRDefault="00F51947" w:rsidP="009F635A">
      <w:pPr>
        <w:spacing w:after="200"/>
      </w:pPr>
    </w:p>
    <w:p w14:paraId="2C1109DE" w14:textId="77777777" w:rsidR="00F51947" w:rsidRDefault="00F51947">
      <w:r>
        <w:rPr>
          <w:noProof/>
        </w:rPr>
        <w:drawing>
          <wp:inline distT="0" distB="0" distL="0" distR="0" wp14:anchorId="38AFCC11" wp14:editId="4B346C23">
            <wp:extent cx="5731510" cy="3037205"/>
            <wp:effectExtent l="0" t="0" r="2540" b="0"/>
            <wp:docPr id="49" name="Picture 49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4E6F" w14:textId="77777777" w:rsidR="00F51947" w:rsidRDefault="00F51947"/>
    <w:p w14:paraId="3431C86C" w14:textId="77777777" w:rsidR="00F51947" w:rsidRDefault="00F51947">
      <w:pPr>
        <w:spacing w:line="259" w:lineRule="auto"/>
      </w:pPr>
      <w:r>
        <w:br w:type="page"/>
      </w:r>
    </w:p>
    <w:p w14:paraId="74E2B7BD" w14:textId="77777777" w:rsidR="00F51947" w:rsidRDefault="00F51947"/>
    <w:p w14:paraId="5A86F207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Genesis Energy Limited (NS)</w:t>
      </w:r>
    </w:p>
    <w:p w14:paraId="05FFCD8A" w14:textId="77777777" w:rsidR="00F51947" w:rsidRDefault="00F51947" w:rsidP="009F635A"/>
    <w:p w14:paraId="417CD630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6464E4D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D31CBF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2A6AF5D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Marc England</w:t>
            </w:r>
          </w:p>
        </w:tc>
      </w:tr>
      <w:tr w:rsidR="00F51947" w14:paraId="0E7F78C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DABA90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D804FB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+64 9 951 9294</w:t>
            </w:r>
          </w:p>
        </w:tc>
      </w:tr>
      <w:tr w:rsidR="00F51947" w14:paraId="1217131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B49147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DA3704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</w:t>
            </w:r>
          </w:p>
        </w:tc>
      </w:tr>
      <w:tr w:rsidR="00F51947" w14:paraId="7146C7F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A44DF4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F378DC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</w:t>
            </w:r>
          </w:p>
        </w:tc>
      </w:tr>
      <w:tr w:rsidR="00F51947" w14:paraId="5FA5464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372ED5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2B07A72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Chris Jewell</w:t>
            </w:r>
          </w:p>
        </w:tc>
      </w:tr>
      <w:tr w:rsidR="00F51947" w14:paraId="78ADE3D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28534C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2B47B31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http://www.genesisenergy.co.nz/</w:t>
            </w:r>
          </w:p>
        </w:tc>
      </w:tr>
    </w:tbl>
    <w:p w14:paraId="420AF704" w14:textId="77777777" w:rsidR="00F51947" w:rsidRDefault="00F51947" w:rsidP="009F635A">
      <w:pPr>
        <w:spacing w:after="200"/>
      </w:pPr>
    </w:p>
    <w:p w14:paraId="39B31F9B" w14:textId="77777777" w:rsidR="00F51947" w:rsidRDefault="00F51947">
      <w:r>
        <w:rPr>
          <w:noProof/>
        </w:rPr>
        <w:drawing>
          <wp:inline distT="0" distB="0" distL="0" distR="0" wp14:anchorId="36F8629B" wp14:editId="71EBAAC6">
            <wp:extent cx="5731510" cy="3037205"/>
            <wp:effectExtent l="0" t="0" r="2540" b="0"/>
            <wp:docPr id="50" name="Picture 50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5E45" w14:textId="77777777" w:rsidR="00F51947" w:rsidRDefault="00F51947"/>
    <w:p w14:paraId="7FBD3230" w14:textId="77777777" w:rsidR="00F51947" w:rsidRDefault="00F51947">
      <w:pPr>
        <w:spacing w:line="259" w:lineRule="auto"/>
      </w:pPr>
      <w:r>
        <w:br w:type="page"/>
      </w:r>
    </w:p>
    <w:p w14:paraId="183B5353" w14:textId="77777777" w:rsidR="00F51947" w:rsidRDefault="00F51947"/>
    <w:p w14:paraId="23DD0D7D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Geneva Finance Limited</w:t>
      </w:r>
    </w:p>
    <w:p w14:paraId="725B4A93" w14:textId="77777777" w:rsidR="00F51947" w:rsidRDefault="00F51947" w:rsidP="009F635A"/>
    <w:p w14:paraId="3348E543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AD821C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E8FF88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43F48C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2F9825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093E80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2539BC4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0800 800 133</w:t>
            </w:r>
          </w:p>
        </w:tc>
      </w:tr>
      <w:tr w:rsidR="00F51947" w14:paraId="3CE5FF9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909BEB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75E7138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Staples Rodway</w:t>
            </w:r>
          </w:p>
        </w:tc>
      </w:tr>
      <w:tr w:rsidR="00F51947" w14:paraId="3430FFB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E8ADE9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108AB43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Dermot Ross</w:t>
            </w:r>
          </w:p>
        </w:tc>
      </w:tr>
      <w:tr w:rsidR="00F51947" w14:paraId="4E991B9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6CE155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3B15CE5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Albert Boy</w:t>
            </w:r>
          </w:p>
        </w:tc>
      </w:tr>
      <w:tr w:rsidR="00F51947" w14:paraId="03ECCF9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2C38C9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2F4C9C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http://www.genevafinance.co.nz/</w:t>
            </w:r>
          </w:p>
        </w:tc>
      </w:tr>
    </w:tbl>
    <w:p w14:paraId="2EE4FC4C" w14:textId="77777777" w:rsidR="00F51947" w:rsidRDefault="00F51947" w:rsidP="009F635A">
      <w:pPr>
        <w:spacing w:after="200"/>
      </w:pPr>
    </w:p>
    <w:p w14:paraId="21AFC6AB" w14:textId="77777777" w:rsidR="00F51947" w:rsidRDefault="00F51947">
      <w:r>
        <w:rPr>
          <w:noProof/>
        </w:rPr>
        <w:drawing>
          <wp:inline distT="0" distB="0" distL="0" distR="0" wp14:anchorId="051FA8D9" wp14:editId="2A9D2E54">
            <wp:extent cx="5731510" cy="3037205"/>
            <wp:effectExtent l="0" t="0" r="2540" b="0"/>
            <wp:docPr id="51" name="Picture 51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5B42" w14:textId="77777777" w:rsidR="00F51947" w:rsidRDefault="00F51947"/>
    <w:p w14:paraId="1E6ADFF6" w14:textId="77777777" w:rsidR="00F51947" w:rsidRDefault="00F51947">
      <w:pPr>
        <w:spacing w:line="259" w:lineRule="auto"/>
      </w:pPr>
      <w:r>
        <w:br w:type="page"/>
      </w:r>
    </w:p>
    <w:p w14:paraId="051EAEAC" w14:textId="77777777" w:rsidR="00F51947" w:rsidRDefault="00F51947"/>
    <w:p w14:paraId="1F44327D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Gentrack Group Limited</w:t>
      </w:r>
    </w:p>
    <w:p w14:paraId="1651AB19" w14:textId="77777777" w:rsidR="00F51947" w:rsidRDefault="00F51947" w:rsidP="009F635A"/>
    <w:p w14:paraId="561D8EB6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E01E3B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6F8B18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DBFB14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930E95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988B56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CA4CBF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220965576</w:t>
            </w:r>
          </w:p>
        </w:tc>
      </w:tr>
      <w:tr w:rsidR="00F51947" w14:paraId="39BFF56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474941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5760DB0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Ernst &amp; Young</w:t>
            </w:r>
          </w:p>
        </w:tc>
      </w:tr>
      <w:tr w:rsidR="00F51947" w14:paraId="66D8810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437854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30FFF7F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</w:t>
            </w:r>
          </w:p>
        </w:tc>
      </w:tr>
      <w:tr w:rsidR="00F51947" w14:paraId="1C55E6C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ADB535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B183FD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James Spence</w:t>
            </w:r>
          </w:p>
        </w:tc>
      </w:tr>
      <w:tr w:rsidR="00F51947" w14:paraId="33E3B1C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683722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BC01B4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http://www.gentrack.com</w:t>
            </w:r>
          </w:p>
        </w:tc>
      </w:tr>
    </w:tbl>
    <w:p w14:paraId="412845EF" w14:textId="77777777" w:rsidR="00F51947" w:rsidRDefault="00F51947" w:rsidP="009F635A">
      <w:pPr>
        <w:spacing w:after="200"/>
      </w:pPr>
    </w:p>
    <w:p w14:paraId="410FBA77" w14:textId="77777777" w:rsidR="00F51947" w:rsidRDefault="00F51947">
      <w:r>
        <w:rPr>
          <w:noProof/>
        </w:rPr>
        <w:drawing>
          <wp:inline distT="0" distB="0" distL="0" distR="0" wp14:anchorId="62E07495" wp14:editId="57E55AE2">
            <wp:extent cx="5731510" cy="3037205"/>
            <wp:effectExtent l="0" t="0" r="2540" b="0"/>
            <wp:docPr id="52" name="Picture 52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3C80" w14:textId="77777777" w:rsidR="00F51947" w:rsidRDefault="00F51947"/>
    <w:p w14:paraId="7A2AC919" w14:textId="77777777" w:rsidR="00F51947" w:rsidRDefault="00F51947">
      <w:pPr>
        <w:spacing w:line="259" w:lineRule="auto"/>
      </w:pPr>
      <w:r>
        <w:br w:type="page"/>
      </w:r>
    </w:p>
    <w:p w14:paraId="5671B2AD" w14:textId="77777777" w:rsidR="00F51947" w:rsidRDefault="00F51947"/>
    <w:p w14:paraId="7AF4119D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Geo Limited</w:t>
      </w:r>
    </w:p>
    <w:p w14:paraId="00549B97" w14:textId="77777777" w:rsidR="00F51947" w:rsidRDefault="00F51947" w:rsidP="009F635A"/>
    <w:p w14:paraId="48E1A488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C2BBEA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371C37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0E65384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Tim Molloy</w:t>
            </w:r>
          </w:p>
        </w:tc>
      </w:tr>
      <w:tr w:rsidR="00F51947" w14:paraId="5FA794D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53EBB0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2298EC2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+64 9 366 3503</w:t>
            </w:r>
          </w:p>
        </w:tc>
      </w:tr>
      <w:tr w:rsidR="00F51947" w14:paraId="382B060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B06CB2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0EADAF4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BDO New Zealand</w:t>
            </w:r>
          </w:p>
        </w:tc>
      </w:tr>
      <w:tr w:rsidR="00F51947" w14:paraId="4ACA26D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592E0F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ECDDDF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Gully, Wellington</w:t>
            </w:r>
          </w:p>
        </w:tc>
      </w:tr>
      <w:tr w:rsidR="00F51947" w14:paraId="241281E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840466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4DA419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Peter Hynd</w:t>
            </w:r>
          </w:p>
        </w:tc>
      </w:tr>
      <w:tr w:rsidR="00F51947" w14:paraId="13DF7CE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50EBBD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149B63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http://www.geoop.com</w:t>
            </w:r>
          </w:p>
        </w:tc>
      </w:tr>
    </w:tbl>
    <w:p w14:paraId="7FC74A22" w14:textId="77777777" w:rsidR="00F51947" w:rsidRDefault="00F51947" w:rsidP="009F635A">
      <w:pPr>
        <w:spacing w:after="200"/>
      </w:pPr>
    </w:p>
    <w:p w14:paraId="1B73FE9A" w14:textId="77777777" w:rsidR="00F51947" w:rsidRDefault="00F51947">
      <w:r>
        <w:rPr>
          <w:noProof/>
        </w:rPr>
        <w:drawing>
          <wp:inline distT="0" distB="0" distL="0" distR="0" wp14:anchorId="05CCBCD6" wp14:editId="1A7506A8">
            <wp:extent cx="5731510" cy="3037205"/>
            <wp:effectExtent l="0" t="0" r="2540" b="0"/>
            <wp:docPr id="53" name="Picture 53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2459" w14:textId="77777777" w:rsidR="00F51947" w:rsidRDefault="00F51947"/>
    <w:p w14:paraId="7CAE5254" w14:textId="77777777" w:rsidR="00F51947" w:rsidRDefault="00F51947">
      <w:pPr>
        <w:spacing w:line="259" w:lineRule="auto"/>
      </w:pPr>
      <w:r>
        <w:br w:type="page"/>
      </w:r>
    </w:p>
    <w:p w14:paraId="46996537" w14:textId="77777777" w:rsidR="00F51947" w:rsidRDefault="00F51947"/>
    <w:p w14:paraId="601F2C0A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Good Spirits Hospitality Limited</w:t>
      </w:r>
    </w:p>
    <w:p w14:paraId="26E960F0" w14:textId="77777777" w:rsidR="00F51947" w:rsidRDefault="00F51947" w:rsidP="009F635A"/>
    <w:p w14:paraId="6238A0D7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7FF77CF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17F472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AD95DF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Geoff Tuttle</w:t>
            </w:r>
          </w:p>
        </w:tc>
      </w:tr>
      <w:tr w:rsidR="00F51947" w14:paraId="0655C07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480EEB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15288C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6493079119</w:t>
            </w:r>
          </w:p>
        </w:tc>
      </w:tr>
      <w:tr w:rsidR="00F51947" w14:paraId="5E2F118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2C45EA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26F2D7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BDO Auckland</w:t>
            </w:r>
          </w:p>
        </w:tc>
      </w:tr>
      <w:tr w:rsidR="00F51947" w14:paraId="4F82B8D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EC155B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A0150B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Harmos Horton Lusk</w:t>
            </w:r>
          </w:p>
        </w:tc>
      </w:tr>
      <w:tr w:rsidR="00F51947" w14:paraId="25BEF5D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4FA4F6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1C4CB7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Anthony Laus</w:t>
            </w:r>
          </w:p>
        </w:tc>
      </w:tr>
      <w:tr w:rsidR="00F51947" w14:paraId="30278B4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9EA0FF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372A4C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http://www.veritasinvestments.co.nz</w:t>
            </w:r>
          </w:p>
        </w:tc>
      </w:tr>
    </w:tbl>
    <w:p w14:paraId="78162237" w14:textId="77777777" w:rsidR="00F51947" w:rsidRDefault="00F51947" w:rsidP="009F635A">
      <w:pPr>
        <w:spacing w:after="200"/>
      </w:pPr>
    </w:p>
    <w:p w14:paraId="042B7D83" w14:textId="77777777" w:rsidR="00F51947" w:rsidRDefault="00F51947">
      <w:r>
        <w:rPr>
          <w:noProof/>
        </w:rPr>
        <w:drawing>
          <wp:inline distT="0" distB="0" distL="0" distR="0" wp14:anchorId="632746E8" wp14:editId="74D82931">
            <wp:extent cx="5731510" cy="3037205"/>
            <wp:effectExtent l="0" t="0" r="2540" b="0"/>
            <wp:docPr id="54" name="Picture 54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C2DD" w14:textId="77777777" w:rsidR="00F51947" w:rsidRDefault="00F51947"/>
    <w:p w14:paraId="67925B92" w14:textId="77777777" w:rsidR="00F51947" w:rsidRDefault="00F51947">
      <w:pPr>
        <w:spacing w:line="259" w:lineRule="auto"/>
      </w:pPr>
      <w:r>
        <w:br w:type="page"/>
      </w:r>
    </w:p>
    <w:p w14:paraId="74CFCE39" w14:textId="77777777" w:rsidR="00F51947" w:rsidRDefault="00F51947"/>
    <w:p w14:paraId="0FEDF9D0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Goodman Property Trust (NS)</w:t>
      </w:r>
    </w:p>
    <w:p w14:paraId="379551F1" w14:textId="77777777" w:rsidR="00F51947" w:rsidRDefault="00F51947" w:rsidP="009F635A"/>
    <w:p w14:paraId="767558EC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2B9426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EE155C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5A4EA3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E0915B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83532C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1BE9A91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+64 9 375 6060</w:t>
            </w:r>
          </w:p>
        </w:tc>
      </w:tr>
      <w:tr w:rsidR="00F51947" w14:paraId="750A31C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D942F4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8E6B06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PricewaterhouseCoopers, Auckland</w:t>
            </w:r>
          </w:p>
        </w:tc>
      </w:tr>
      <w:tr w:rsidR="00F51947" w14:paraId="1BB8555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323F79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35DDDEC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Russell McVeagh, Auckland</w:t>
            </w:r>
          </w:p>
        </w:tc>
      </w:tr>
      <w:tr w:rsidR="00F51947" w14:paraId="38C8DEF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9AF4E7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2561ECD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Andy Eakin</w:t>
            </w:r>
          </w:p>
        </w:tc>
      </w:tr>
      <w:tr w:rsidR="00F51947" w14:paraId="13B4F43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D1F375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19A337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http://www.goodman.com/gmt/</w:t>
            </w:r>
          </w:p>
        </w:tc>
      </w:tr>
    </w:tbl>
    <w:p w14:paraId="200973E4" w14:textId="77777777" w:rsidR="00F51947" w:rsidRDefault="00F51947" w:rsidP="009F635A">
      <w:pPr>
        <w:spacing w:after="200"/>
      </w:pPr>
    </w:p>
    <w:p w14:paraId="25AFC09E" w14:textId="77777777" w:rsidR="00F51947" w:rsidRDefault="00F51947">
      <w:r>
        <w:rPr>
          <w:noProof/>
        </w:rPr>
        <w:drawing>
          <wp:inline distT="0" distB="0" distL="0" distR="0" wp14:anchorId="20FDDB98" wp14:editId="45DE1469">
            <wp:extent cx="5731510" cy="3037205"/>
            <wp:effectExtent l="0" t="0" r="2540" b="0"/>
            <wp:docPr id="55" name="Picture 55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33DE" w14:textId="77777777" w:rsidR="00F51947" w:rsidRDefault="00F51947"/>
    <w:p w14:paraId="783BB242" w14:textId="77777777" w:rsidR="00F51947" w:rsidRDefault="00F51947">
      <w:pPr>
        <w:spacing w:line="259" w:lineRule="auto"/>
      </w:pPr>
      <w:r>
        <w:br w:type="page"/>
      </w:r>
    </w:p>
    <w:p w14:paraId="253297FF" w14:textId="77777777" w:rsidR="00F51947" w:rsidRDefault="00F51947"/>
    <w:p w14:paraId="5527E649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Goodwood Capital Limited</w:t>
      </w:r>
    </w:p>
    <w:p w14:paraId="76BA5AC1" w14:textId="77777777" w:rsidR="00F51947" w:rsidRDefault="00F51947" w:rsidP="009F635A"/>
    <w:p w14:paraId="66388EF4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122B356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2D115C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A3C9BA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753FF44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EAC4F9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53761CE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+64 21 865 704</w:t>
            </w:r>
          </w:p>
        </w:tc>
      </w:tr>
      <w:tr w:rsidR="00F51947" w14:paraId="42B8A83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18C302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A1F02B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Staples Rodway</w:t>
            </w:r>
          </w:p>
        </w:tc>
      </w:tr>
      <w:tr w:rsidR="00F51947" w14:paraId="5EA5639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11AD9A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3E1C4C3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</w:t>
            </w:r>
          </w:p>
        </w:tc>
      </w:tr>
      <w:tr w:rsidR="00F51947" w14:paraId="234DCA6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9EAE19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12DC2A4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C46221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A5A42C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73C1C8E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http://www.goodwoodcapital.co.nz/</w:t>
            </w:r>
          </w:p>
        </w:tc>
      </w:tr>
    </w:tbl>
    <w:p w14:paraId="5997694E" w14:textId="77777777" w:rsidR="00F51947" w:rsidRDefault="00F51947" w:rsidP="009F635A">
      <w:pPr>
        <w:spacing w:after="200"/>
      </w:pPr>
    </w:p>
    <w:p w14:paraId="20AFCD26" w14:textId="77777777" w:rsidR="00F51947" w:rsidRDefault="00F51947">
      <w:r>
        <w:rPr>
          <w:noProof/>
        </w:rPr>
        <w:drawing>
          <wp:inline distT="0" distB="0" distL="0" distR="0" wp14:anchorId="0EADF10A" wp14:editId="4204B83E">
            <wp:extent cx="5731510" cy="3037205"/>
            <wp:effectExtent l="0" t="0" r="2540" b="0"/>
            <wp:docPr id="56" name="Picture 56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EF4B" w14:textId="77777777" w:rsidR="00F51947" w:rsidRDefault="00F51947"/>
    <w:p w14:paraId="15B1C479" w14:textId="77777777" w:rsidR="00F51947" w:rsidRDefault="00F51947">
      <w:pPr>
        <w:spacing w:line="259" w:lineRule="auto"/>
      </w:pPr>
      <w:r>
        <w:br w:type="page"/>
      </w:r>
    </w:p>
    <w:p w14:paraId="5FCB2096" w14:textId="77777777" w:rsidR="00F51947" w:rsidRDefault="00F51947"/>
    <w:p w14:paraId="75ECEDBF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Green Cross Health Limited</w:t>
      </w:r>
    </w:p>
    <w:p w14:paraId="1D69BAC4" w14:textId="77777777" w:rsidR="00F51947" w:rsidRDefault="00F51947" w:rsidP="009F635A"/>
    <w:p w14:paraId="7C2EA6C6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7386E86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4C0F54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98DE49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Rachael Newfield</w:t>
            </w:r>
          </w:p>
        </w:tc>
      </w:tr>
      <w:tr w:rsidR="00F51947" w14:paraId="6C1E102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98F24D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238623F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+64 9 580 6846</w:t>
            </w:r>
          </w:p>
        </w:tc>
      </w:tr>
      <w:tr w:rsidR="00F51947" w14:paraId="5F737C0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85F3B3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587018C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KPMG, Auckland</w:t>
            </w:r>
          </w:p>
        </w:tc>
      </w:tr>
      <w:tr w:rsidR="00F51947" w14:paraId="15C6B0F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C6A34C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17738B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Harmos Horton Lusk, Auckland</w:t>
            </w:r>
          </w:p>
        </w:tc>
      </w:tr>
      <w:tr w:rsidR="00F51947" w14:paraId="3BF8E0D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27F1B2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141FFA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Ben Doshi</w:t>
            </w:r>
          </w:p>
        </w:tc>
      </w:tr>
      <w:tr w:rsidR="00F51947" w14:paraId="3335315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5D673A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F203F9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http://www.greencrosshealth.co.nz</w:t>
            </w:r>
          </w:p>
        </w:tc>
      </w:tr>
    </w:tbl>
    <w:p w14:paraId="1AB3B9FE" w14:textId="77777777" w:rsidR="00F51947" w:rsidRDefault="00F51947" w:rsidP="009F635A">
      <w:pPr>
        <w:spacing w:after="200"/>
      </w:pPr>
    </w:p>
    <w:p w14:paraId="7BF30CC0" w14:textId="77777777" w:rsidR="00F51947" w:rsidRDefault="00F51947">
      <w:r>
        <w:rPr>
          <w:noProof/>
        </w:rPr>
        <w:drawing>
          <wp:inline distT="0" distB="0" distL="0" distR="0" wp14:anchorId="63CDACDC" wp14:editId="646D56FA">
            <wp:extent cx="5731510" cy="3037205"/>
            <wp:effectExtent l="0" t="0" r="2540" b="0"/>
            <wp:docPr id="57" name="Picture 57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2CE5" w14:textId="77777777" w:rsidR="00F51947" w:rsidRDefault="00F51947"/>
    <w:p w14:paraId="63F00C81" w14:textId="77777777" w:rsidR="00F51947" w:rsidRDefault="00F51947">
      <w:pPr>
        <w:spacing w:line="259" w:lineRule="auto"/>
      </w:pPr>
      <w:r>
        <w:br w:type="page"/>
      </w:r>
    </w:p>
    <w:p w14:paraId="0B1C9D5D" w14:textId="77777777" w:rsidR="00F51947" w:rsidRDefault="00F51947"/>
    <w:p w14:paraId="42544C07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Hallenstein Glasson Holdings Limited</w:t>
      </w:r>
    </w:p>
    <w:p w14:paraId="36F57A4A" w14:textId="77777777" w:rsidR="00F51947" w:rsidRDefault="00F51947" w:rsidP="009F635A"/>
    <w:p w14:paraId="0261493F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79E69D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94399A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169819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Stuart Duncan</w:t>
            </w:r>
          </w:p>
        </w:tc>
      </w:tr>
      <w:tr w:rsidR="00F51947" w14:paraId="4C37580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34FE02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2A564F9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+64 9 306 2500</w:t>
            </w:r>
          </w:p>
        </w:tc>
      </w:tr>
      <w:tr w:rsidR="00F51947" w14:paraId="38F2AA3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237DF2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34799FC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PricewaterhouseCoopers, Auckland</w:t>
            </w:r>
          </w:p>
        </w:tc>
      </w:tr>
      <w:tr w:rsidR="00F51947" w14:paraId="35D09ED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07927E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2FC583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</w:t>
            </w:r>
          </w:p>
        </w:tc>
      </w:tr>
      <w:tr w:rsidR="00F51947" w14:paraId="2C2C28E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F69FFF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408E3FA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3F64AD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52B0EB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4FDFB38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http://www.hallensteinglasson.co.nz/</w:t>
            </w:r>
          </w:p>
        </w:tc>
      </w:tr>
    </w:tbl>
    <w:p w14:paraId="2AA1A798" w14:textId="77777777" w:rsidR="00F51947" w:rsidRDefault="00F51947" w:rsidP="009F635A">
      <w:pPr>
        <w:spacing w:after="200"/>
      </w:pPr>
    </w:p>
    <w:p w14:paraId="16A7405F" w14:textId="77777777" w:rsidR="00F51947" w:rsidRDefault="00F51947">
      <w:r>
        <w:rPr>
          <w:noProof/>
        </w:rPr>
        <w:drawing>
          <wp:inline distT="0" distB="0" distL="0" distR="0" wp14:anchorId="55E03261" wp14:editId="14F99D7D">
            <wp:extent cx="5731510" cy="3037205"/>
            <wp:effectExtent l="0" t="0" r="2540" b="0"/>
            <wp:docPr id="58" name="Picture 58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414C" w14:textId="77777777" w:rsidR="00F51947" w:rsidRDefault="00F51947"/>
    <w:p w14:paraId="799ED0B4" w14:textId="77777777" w:rsidR="00F51947" w:rsidRDefault="00F51947">
      <w:pPr>
        <w:spacing w:line="259" w:lineRule="auto"/>
      </w:pPr>
      <w:r>
        <w:br w:type="page"/>
      </w:r>
    </w:p>
    <w:p w14:paraId="5CB99043" w14:textId="77777777" w:rsidR="00F51947" w:rsidRDefault="00F51947"/>
    <w:p w14:paraId="73117D07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Harmoney Corp Limited</w:t>
      </w:r>
    </w:p>
    <w:p w14:paraId="00F67107" w14:textId="77777777" w:rsidR="00F51947" w:rsidRDefault="00F51947" w:rsidP="009F635A"/>
    <w:p w14:paraId="095ADA36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726E84A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D71F3B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7A00F1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885D45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4E391C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95B242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+64 800 427 666</w:t>
            </w:r>
          </w:p>
        </w:tc>
      </w:tr>
      <w:tr w:rsidR="00F51947" w14:paraId="57551F8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130CDA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84D44C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 Coopers</w:t>
            </w:r>
          </w:p>
        </w:tc>
      </w:tr>
      <w:tr w:rsidR="00F51947" w14:paraId="19611B6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7A64B3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19F5A8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</w:t>
            </w:r>
          </w:p>
        </w:tc>
      </w:tr>
      <w:tr w:rsidR="00F51947" w14:paraId="7CF912B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D650BE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88622F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Simon Ward</w:t>
            </w:r>
          </w:p>
        </w:tc>
      </w:tr>
      <w:tr w:rsidR="00F51947" w14:paraId="06B9A27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A50936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034DAC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https://www.harmoney.co.nz/</w:t>
            </w:r>
          </w:p>
        </w:tc>
      </w:tr>
    </w:tbl>
    <w:p w14:paraId="1A9B76F9" w14:textId="77777777" w:rsidR="00F51947" w:rsidRDefault="00F51947" w:rsidP="009F635A">
      <w:pPr>
        <w:spacing w:after="200"/>
      </w:pPr>
    </w:p>
    <w:p w14:paraId="592FDCFA" w14:textId="77777777" w:rsidR="00F51947" w:rsidRDefault="00F51947">
      <w:r>
        <w:rPr>
          <w:noProof/>
        </w:rPr>
        <w:drawing>
          <wp:inline distT="0" distB="0" distL="0" distR="0" wp14:anchorId="42F40997" wp14:editId="2720BDF9">
            <wp:extent cx="5731510" cy="3037205"/>
            <wp:effectExtent l="0" t="0" r="2540" b="0"/>
            <wp:docPr id="59" name="Picture 59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4C0F" w14:textId="77777777" w:rsidR="00F51947" w:rsidRDefault="00F51947"/>
    <w:p w14:paraId="769BA686" w14:textId="77777777" w:rsidR="00F51947" w:rsidRDefault="00F51947">
      <w:pPr>
        <w:spacing w:line="259" w:lineRule="auto"/>
      </w:pPr>
      <w:r>
        <w:br w:type="page"/>
      </w:r>
    </w:p>
    <w:p w14:paraId="4C506308" w14:textId="77777777" w:rsidR="00F51947" w:rsidRDefault="00F51947"/>
    <w:p w14:paraId="1F4021F3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Heartland Group Holdings Limited</w:t>
      </w:r>
    </w:p>
    <w:p w14:paraId="7A631D13" w14:textId="77777777" w:rsidR="00F51947" w:rsidRDefault="00F51947" w:rsidP="009F635A"/>
    <w:p w14:paraId="475F4BC7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77614B9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DEADE1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26571F8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Jeff Greenslade</w:t>
            </w:r>
          </w:p>
        </w:tc>
      </w:tr>
      <w:tr w:rsidR="00F51947" w14:paraId="2224E18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A9DDFF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5A6916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09 927 9136</w:t>
            </w:r>
          </w:p>
        </w:tc>
      </w:tr>
      <w:tr w:rsidR="00F51947" w14:paraId="601CD2B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BEBD77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1B60CF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645AC9E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CCCDF5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AA2030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Russell McVeagh</w:t>
            </w:r>
          </w:p>
        </w:tc>
      </w:tr>
      <w:tr w:rsidR="00F51947" w14:paraId="77E3833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A00A32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57EADE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Andrew Dixson</w:t>
            </w:r>
          </w:p>
        </w:tc>
      </w:tr>
      <w:tr w:rsidR="00F51947" w14:paraId="55CFBCC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E2DA33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67DAF40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http://www.heartland.co.nz</w:t>
            </w:r>
          </w:p>
        </w:tc>
      </w:tr>
    </w:tbl>
    <w:p w14:paraId="1D8A0625" w14:textId="77777777" w:rsidR="00F51947" w:rsidRDefault="00F51947" w:rsidP="009F635A">
      <w:pPr>
        <w:spacing w:after="200"/>
      </w:pPr>
    </w:p>
    <w:p w14:paraId="531A89D7" w14:textId="77777777" w:rsidR="00F51947" w:rsidRDefault="00F51947">
      <w:r>
        <w:rPr>
          <w:noProof/>
        </w:rPr>
        <w:drawing>
          <wp:inline distT="0" distB="0" distL="0" distR="0" wp14:anchorId="341E83FD" wp14:editId="11BA4074">
            <wp:extent cx="5731510" cy="3037205"/>
            <wp:effectExtent l="0" t="0" r="2540" b="0"/>
            <wp:docPr id="60" name="Picture 60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D320" w14:textId="77777777" w:rsidR="00F51947" w:rsidRDefault="00F51947"/>
    <w:p w14:paraId="387E3A2F" w14:textId="77777777" w:rsidR="00F51947" w:rsidRDefault="00F51947">
      <w:pPr>
        <w:spacing w:line="259" w:lineRule="auto"/>
      </w:pPr>
      <w:r>
        <w:br w:type="page"/>
      </w:r>
    </w:p>
    <w:p w14:paraId="5D8AE275" w14:textId="77777777" w:rsidR="00F51947" w:rsidRDefault="00F51947"/>
    <w:p w14:paraId="4BD13C98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Henderson Far East Income Limited</w:t>
      </w:r>
    </w:p>
    <w:p w14:paraId="350E6EC8" w14:textId="77777777" w:rsidR="00F51947" w:rsidRDefault="00F51947" w:rsidP="009F635A"/>
    <w:p w14:paraId="05BCC727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68CFBA6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630C42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07E1498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4AF49D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42FF2B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3E80224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+44 020 7818 1818</w:t>
            </w:r>
          </w:p>
        </w:tc>
      </w:tr>
      <w:tr w:rsidR="00F51947" w14:paraId="5098422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3B1A83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318EDBF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 Channel Island Limited</w:t>
            </w:r>
          </w:p>
        </w:tc>
      </w:tr>
      <w:tr w:rsidR="00F51947" w14:paraId="4A0092F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C2DD1D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04D7130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19E3BB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31398E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1DE8B9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8AC3A3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E65616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2566D5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http://www.itshenderson.com/</w:t>
            </w:r>
          </w:p>
        </w:tc>
      </w:tr>
    </w:tbl>
    <w:p w14:paraId="12422F42" w14:textId="77777777" w:rsidR="00F51947" w:rsidRDefault="00F51947" w:rsidP="009F635A">
      <w:pPr>
        <w:spacing w:after="200"/>
      </w:pPr>
    </w:p>
    <w:p w14:paraId="101BAC8E" w14:textId="77777777" w:rsidR="00F51947" w:rsidRDefault="00F51947">
      <w:r>
        <w:rPr>
          <w:noProof/>
        </w:rPr>
        <w:drawing>
          <wp:inline distT="0" distB="0" distL="0" distR="0" wp14:anchorId="0A96B1BD" wp14:editId="522D43C6">
            <wp:extent cx="5731510" cy="3037205"/>
            <wp:effectExtent l="0" t="0" r="2540" b="0"/>
            <wp:docPr id="61" name="Picture 61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7232" w14:textId="77777777" w:rsidR="00F51947" w:rsidRDefault="00F51947"/>
    <w:p w14:paraId="68A49AE3" w14:textId="77777777" w:rsidR="00F51947" w:rsidRDefault="00F51947">
      <w:pPr>
        <w:spacing w:line="259" w:lineRule="auto"/>
      </w:pPr>
      <w:r>
        <w:br w:type="page"/>
      </w:r>
    </w:p>
    <w:p w14:paraId="0DD6F58C" w14:textId="77777777" w:rsidR="00F51947" w:rsidRDefault="00F51947"/>
    <w:p w14:paraId="25460C97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ikeGPS Group Limited</w:t>
      </w:r>
    </w:p>
    <w:p w14:paraId="0B5DB701" w14:textId="77777777" w:rsidR="00F51947" w:rsidRDefault="00F51947" w:rsidP="009F635A"/>
    <w:p w14:paraId="2542530B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14CE570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C7890E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385AF74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15494DB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AECC23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7E4882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+64 4 382 8064</w:t>
            </w:r>
          </w:p>
        </w:tc>
      </w:tr>
      <w:tr w:rsidR="00F51947" w14:paraId="6264D22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8381D6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5BCCFF2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</w:t>
            </w:r>
          </w:p>
        </w:tc>
      </w:tr>
      <w:tr w:rsidR="00F51947" w14:paraId="16BC729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0E0213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166905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</w:t>
            </w:r>
          </w:p>
        </w:tc>
      </w:tr>
      <w:tr w:rsidR="00F51947" w14:paraId="6B4D67C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685A11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F80CD3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Stephen Fairbrother</w:t>
            </w:r>
          </w:p>
        </w:tc>
      </w:tr>
      <w:tr w:rsidR="00F51947" w14:paraId="2D95305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39260D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71999FD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http://www.ikegps.com</w:t>
            </w:r>
          </w:p>
        </w:tc>
      </w:tr>
    </w:tbl>
    <w:p w14:paraId="4F6BD5DD" w14:textId="77777777" w:rsidR="00F51947" w:rsidRDefault="00F51947" w:rsidP="009F635A">
      <w:pPr>
        <w:spacing w:after="200"/>
      </w:pPr>
    </w:p>
    <w:p w14:paraId="76F866D5" w14:textId="77777777" w:rsidR="00F51947" w:rsidRDefault="00F51947">
      <w:r>
        <w:rPr>
          <w:noProof/>
        </w:rPr>
        <w:drawing>
          <wp:inline distT="0" distB="0" distL="0" distR="0" wp14:anchorId="0C31503E" wp14:editId="5AE01BC9">
            <wp:extent cx="5731510" cy="3037205"/>
            <wp:effectExtent l="0" t="0" r="2540" b="0"/>
            <wp:docPr id="62" name="Picture 62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FAA2" w14:textId="77777777" w:rsidR="00F51947" w:rsidRDefault="00F51947"/>
    <w:p w14:paraId="0BD4D912" w14:textId="77777777" w:rsidR="00F51947" w:rsidRDefault="00F51947">
      <w:pPr>
        <w:spacing w:line="259" w:lineRule="auto"/>
      </w:pPr>
      <w:r>
        <w:br w:type="page"/>
      </w:r>
    </w:p>
    <w:p w14:paraId="7F982E33" w14:textId="77777777" w:rsidR="00F51947" w:rsidRDefault="00F51947"/>
    <w:p w14:paraId="169101CB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Infratil Limited</w:t>
      </w:r>
    </w:p>
    <w:p w14:paraId="53FE82D1" w14:textId="77777777" w:rsidR="00F51947" w:rsidRDefault="00F51947" w:rsidP="009F635A"/>
    <w:p w14:paraId="65ED5CFF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9FCB0B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E15910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C68C28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F4FD03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E13D19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95D674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6444733663</w:t>
            </w:r>
          </w:p>
        </w:tc>
      </w:tr>
      <w:tr w:rsidR="00F51947" w14:paraId="22D334B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3F34AA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5784F5B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KPMG, Wellington</w:t>
            </w:r>
          </w:p>
        </w:tc>
      </w:tr>
      <w:tr w:rsidR="00F51947" w14:paraId="02ADFDE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B9B068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2556816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5E78FF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7F2E32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C00631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Phillippa Harford</w:t>
            </w:r>
          </w:p>
        </w:tc>
      </w:tr>
      <w:tr w:rsidR="00F51947" w14:paraId="293CF03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F8A487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770C2D9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http://www.infratil.com/</w:t>
            </w:r>
          </w:p>
        </w:tc>
      </w:tr>
    </w:tbl>
    <w:p w14:paraId="21D82E0C" w14:textId="77777777" w:rsidR="00F51947" w:rsidRDefault="00F51947" w:rsidP="009F635A">
      <w:pPr>
        <w:spacing w:after="200"/>
      </w:pPr>
    </w:p>
    <w:p w14:paraId="7D6B4172" w14:textId="77777777" w:rsidR="00F51947" w:rsidRDefault="00F51947">
      <w:r>
        <w:rPr>
          <w:noProof/>
        </w:rPr>
        <w:drawing>
          <wp:inline distT="0" distB="0" distL="0" distR="0" wp14:anchorId="4EED2C7E" wp14:editId="7BD0C6E5">
            <wp:extent cx="5731510" cy="3037205"/>
            <wp:effectExtent l="0" t="0" r="2540" b="0"/>
            <wp:docPr id="63" name="Picture 63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B05F" w14:textId="77777777" w:rsidR="00F51947" w:rsidRDefault="00F51947"/>
    <w:p w14:paraId="130CED07" w14:textId="77777777" w:rsidR="00F51947" w:rsidRDefault="00F51947">
      <w:pPr>
        <w:spacing w:line="259" w:lineRule="auto"/>
      </w:pPr>
      <w:r>
        <w:br w:type="page"/>
      </w:r>
    </w:p>
    <w:p w14:paraId="71EDE814" w14:textId="77777777" w:rsidR="00F51947" w:rsidRDefault="00F51947"/>
    <w:p w14:paraId="26392EAC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Investore Property Limited (NS)</w:t>
      </w:r>
    </w:p>
    <w:p w14:paraId="7AC054D2" w14:textId="77777777" w:rsidR="00F51947" w:rsidRDefault="00F51947" w:rsidP="009F635A"/>
    <w:p w14:paraId="3F830269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DF22DD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000556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7D83EE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E6DE29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ED63A1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5B80920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+64 9 912 2690</w:t>
            </w:r>
          </w:p>
        </w:tc>
      </w:tr>
      <w:tr w:rsidR="00F51947" w14:paraId="7E79333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899A2F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090E239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</w:t>
            </w:r>
          </w:p>
        </w:tc>
      </w:tr>
      <w:tr w:rsidR="00F51947" w14:paraId="4AA2ECD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AAEEED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40DA5E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</w:t>
            </w:r>
          </w:p>
        </w:tc>
      </w:tr>
      <w:tr w:rsidR="00F51947" w14:paraId="303000A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765684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385F042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04AB95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C95B30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601DB6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http://www.investoreproperty.co.nz</w:t>
            </w:r>
          </w:p>
        </w:tc>
      </w:tr>
    </w:tbl>
    <w:p w14:paraId="6DB4030F" w14:textId="77777777" w:rsidR="00F51947" w:rsidRDefault="00F51947" w:rsidP="009F635A">
      <w:pPr>
        <w:spacing w:after="200"/>
      </w:pPr>
    </w:p>
    <w:p w14:paraId="2DE63DDA" w14:textId="77777777" w:rsidR="00F51947" w:rsidRDefault="00F51947">
      <w:r>
        <w:rPr>
          <w:noProof/>
        </w:rPr>
        <w:drawing>
          <wp:inline distT="0" distB="0" distL="0" distR="0" wp14:anchorId="04AD86A5" wp14:editId="1013235D">
            <wp:extent cx="5731510" cy="3037205"/>
            <wp:effectExtent l="0" t="0" r="2540" b="0"/>
            <wp:docPr id="64" name="Picture 64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A125" w14:textId="77777777" w:rsidR="00F51947" w:rsidRDefault="00F51947"/>
    <w:p w14:paraId="4235F730" w14:textId="77777777" w:rsidR="00F51947" w:rsidRDefault="00F51947">
      <w:pPr>
        <w:spacing w:line="259" w:lineRule="auto"/>
      </w:pPr>
      <w:r>
        <w:br w:type="page"/>
      </w:r>
    </w:p>
    <w:p w14:paraId="2B58B1E6" w14:textId="77777777" w:rsidR="00F51947" w:rsidRDefault="00F51947"/>
    <w:p w14:paraId="0F409F26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JPMorgan Global Growth &amp; Income plc</w:t>
      </w:r>
    </w:p>
    <w:p w14:paraId="3D263611" w14:textId="77777777" w:rsidR="00F51947" w:rsidRDefault="00F51947" w:rsidP="009F635A"/>
    <w:p w14:paraId="7DF50C07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174DD53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CDB714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995EA6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A64D48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FFAA05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CE5E3E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+44 20 7742 6000</w:t>
            </w:r>
          </w:p>
        </w:tc>
      </w:tr>
      <w:tr w:rsidR="00F51947" w14:paraId="7284384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93A477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BD5575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</w:t>
            </w:r>
          </w:p>
        </w:tc>
      </w:tr>
      <w:tr w:rsidR="00F51947" w14:paraId="04C6CFC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571263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0D3B4A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Freshfields Bruckhaus Deringer</w:t>
            </w:r>
          </w:p>
        </w:tc>
      </w:tr>
      <w:tr w:rsidR="00F51947" w14:paraId="326F5ED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A1EB0A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66B036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2DF3DF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5971E3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416E632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http://www.jpmfoverseas.com/</w:t>
            </w:r>
          </w:p>
        </w:tc>
      </w:tr>
    </w:tbl>
    <w:p w14:paraId="0959024D" w14:textId="77777777" w:rsidR="00F51947" w:rsidRDefault="00F51947" w:rsidP="009F635A">
      <w:pPr>
        <w:spacing w:after="200"/>
      </w:pPr>
    </w:p>
    <w:p w14:paraId="36BA0815" w14:textId="77777777" w:rsidR="00F51947" w:rsidRDefault="00F51947">
      <w:r>
        <w:rPr>
          <w:noProof/>
        </w:rPr>
        <w:drawing>
          <wp:inline distT="0" distB="0" distL="0" distR="0" wp14:anchorId="50115C80" wp14:editId="451683B3">
            <wp:extent cx="5731510" cy="3037205"/>
            <wp:effectExtent l="0" t="0" r="2540" b="0"/>
            <wp:docPr id="65" name="Picture 65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EBBE" w14:textId="77777777" w:rsidR="00F51947" w:rsidRDefault="00F51947"/>
    <w:p w14:paraId="186490E6" w14:textId="77777777" w:rsidR="00F51947" w:rsidRDefault="00F51947">
      <w:pPr>
        <w:spacing w:line="259" w:lineRule="auto"/>
      </w:pPr>
      <w:r>
        <w:br w:type="page"/>
      </w:r>
    </w:p>
    <w:p w14:paraId="651775DC" w14:textId="77777777" w:rsidR="00F51947" w:rsidRDefault="00F51947"/>
    <w:p w14:paraId="749E013C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Just Life Group Limited</w:t>
      </w:r>
    </w:p>
    <w:p w14:paraId="6CA25E4B" w14:textId="77777777" w:rsidR="00F51947" w:rsidRDefault="00F51947" w:rsidP="009F635A"/>
    <w:p w14:paraId="2C085B0F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18B5580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79A130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CD8154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Tony Falkenstein</w:t>
            </w:r>
          </w:p>
        </w:tc>
      </w:tr>
      <w:tr w:rsidR="00F51947" w14:paraId="0783602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FFEDB7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F360C5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+64 09 630 1300</w:t>
            </w:r>
          </w:p>
        </w:tc>
      </w:tr>
      <w:tr w:rsidR="00F51947" w14:paraId="7A3A567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60CCB8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3E9C51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PricewaterhouseCoopers, Auckland</w:t>
            </w:r>
          </w:p>
        </w:tc>
      </w:tr>
      <w:tr w:rsidR="00F51947" w14:paraId="345D510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B14415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31C6BB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Harmos Horton Lusk, Auckland</w:t>
            </w:r>
          </w:p>
        </w:tc>
      </w:tr>
      <w:tr w:rsidR="00F51947" w14:paraId="3E87AC6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AF9611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4C0D8A8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7F19E76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5EE3CC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4F9E185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http://www.jwi.co.nz/</w:t>
            </w:r>
          </w:p>
        </w:tc>
      </w:tr>
    </w:tbl>
    <w:p w14:paraId="1FCE392D" w14:textId="77777777" w:rsidR="00F51947" w:rsidRDefault="00F51947" w:rsidP="009F635A">
      <w:pPr>
        <w:spacing w:after="200"/>
      </w:pPr>
    </w:p>
    <w:p w14:paraId="45742B05" w14:textId="77777777" w:rsidR="00F51947" w:rsidRDefault="00F51947">
      <w:r>
        <w:rPr>
          <w:noProof/>
        </w:rPr>
        <w:drawing>
          <wp:inline distT="0" distB="0" distL="0" distR="0" wp14:anchorId="0ED602A0" wp14:editId="432F7D1B">
            <wp:extent cx="5731510" cy="3037205"/>
            <wp:effectExtent l="0" t="0" r="2540" b="0"/>
            <wp:docPr id="66" name="Picture 66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3716" w14:textId="77777777" w:rsidR="00F51947" w:rsidRDefault="00F51947"/>
    <w:p w14:paraId="5484F96B" w14:textId="77777777" w:rsidR="00F51947" w:rsidRDefault="00F51947">
      <w:pPr>
        <w:spacing w:line="259" w:lineRule="auto"/>
      </w:pPr>
      <w:r>
        <w:br w:type="page"/>
      </w:r>
    </w:p>
    <w:p w14:paraId="0C616114" w14:textId="77777777" w:rsidR="00F51947" w:rsidRDefault="00F51947"/>
    <w:p w14:paraId="0FA4F8E0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Kathmandu Holdings Limited</w:t>
      </w:r>
    </w:p>
    <w:p w14:paraId="46EC725B" w14:textId="77777777" w:rsidR="00F51947" w:rsidRDefault="00F51947" w:rsidP="009F635A"/>
    <w:p w14:paraId="77EBE3BF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739459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F8D1CA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5391460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198DEE3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B2F04F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15DEA5D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+64 3 968 6110</w:t>
            </w:r>
          </w:p>
        </w:tc>
      </w:tr>
      <w:tr w:rsidR="00F51947" w14:paraId="39B9171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4F8B98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04F1579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</w:t>
            </w:r>
          </w:p>
        </w:tc>
      </w:tr>
      <w:tr w:rsidR="00F51947" w14:paraId="4A88271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CB796C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A20772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Tripp, Auckland</w:t>
            </w:r>
          </w:p>
        </w:tc>
      </w:tr>
      <w:tr w:rsidR="00F51947" w14:paraId="45380D9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44FF35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A366E7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Chris Kinraid</w:t>
            </w:r>
          </w:p>
        </w:tc>
      </w:tr>
      <w:tr w:rsidR="00F51947" w14:paraId="4A530AF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26D3AB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372131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https://www.kathmanduholdings.com/</w:t>
            </w:r>
          </w:p>
        </w:tc>
      </w:tr>
    </w:tbl>
    <w:p w14:paraId="6ED83C48" w14:textId="77777777" w:rsidR="00F51947" w:rsidRDefault="00F51947" w:rsidP="009F635A">
      <w:pPr>
        <w:spacing w:after="200"/>
      </w:pPr>
    </w:p>
    <w:p w14:paraId="788D89D8" w14:textId="77777777" w:rsidR="00F51947" w:rsidRDefault="00F51947">
      <w:r>
        <w:rPr>
          <w:noProof/>
        </w:rPr>
        <w:drawing>
          <wp:inline distT="0" distB="0" distL="0" distR="0" wp14:anchorId="3844FF14" wp14:editId="49FA6301">
            <wp:extent cx="5731510" cy="3037205"/>
            <wp:effectExtent l="0" t="0" r="2540" b="0"/>
            <wp:docPr id="67" name="Picture 67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0EB0" w14:textId="77777777" w:rsidR="00F51947" w:rsidRDefault="00F51947"/>
    <w:p w14:paraId="0FB67372" w14:textId="77777777" w:rsidR="00F51947" w:rsidRDefault="00F51947">
      <w:pPr>
        <w:spacing w:line="259" w:lineRule="auto"/>
      </w:pPr>
      <w:r>
        <w:br w:type="page"/>
      </w:r>
    </w:p>
    <w:p w14:paraId="65779967" w14:textId="77777777" w:rsidR="00F51947" w:rsidRDefault="00F51947"/>
    <w:p w14:paraId="44ED2058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Kingfish Limited</w:t>
      </w:r>
    </w:p>
    <w:p w14:paraId="57FEA323" w14:textId="77777777" w:rsidR="00F51947" w:rsidRDefault="00F51947" w:rsidP="009F635A"/>
    <w:p w14:paraId="5EC56761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90459D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61BE32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06E5629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1E47DE3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6F7EAF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FFDFFB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+6 9 489 7094</w:t>
            </w:r>
          </w:p>
        </w:tc>
      </w:tr>
      <w:tr w:rsidR="00F51947" w14:paraId="5A547C3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625539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105107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PricewaterhouseCoopers, Auckland</w:t>
            </w:r>
          </w:p>
        </w:tc>
      </w:tr>
      <w:tr w:rsidR="00F51947" w14:paraId="76065A8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62D460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1E47FC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Gully, Auckland</w:t>
            </w:r>
          </w:p>
        </w:tc>
      </w:tr>
      <w:tr w:rsidR="00F51947" w14:paraId="3B561B9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CCC664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87BAAD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4275B3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16CC10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7435EF3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http://www.kingfish.co.nz</w:t>
            </w:r>
          </w:p>
        </w:tc>
      </w:tr>
    </w:tbl>
    <w:p w14:paraId="04E30A0D" w14:textId="77777777" w:rsidR="00F51947" w:rsidRDefault="00F51947" w:rsidP="009F635A">
      <w:pPr>
        <w:spacing w:after="200"/>
      </w:pPr>
    </w:p>
    <w:p w14:paraId="150549A0" w14:textId="77777777" w:rsidR="00F51947" w:rsidRDefault="00F51947">
      <w:r>
        <w:rPr>
          <w:noProof/>
        </w:rPr>
        <w:drawing>
          <wp:inline distT="0" distB="0" distL="0" distR="0" wp14:anchorId="4F80C158" wp14:editId="19863772">
            <wp:extent cx="5731510" cy="3037205"/>
            <wp:effectExtent l="0" t="0" r="2540" b="0"/>
            <wp:docPr id="68" name="Picture 68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3BBF" w14:textId="77777777" w:rsidR="00F51947" w:rsidRDefault="00F51947"/>
    <w:p w14:paraId="498EBFD7" w14:textId="77777777" w:rsidR="00F51947" w:rsidRDefault="00F51947">
      <w:pPr>
        <w:spacing w:line="259" w:lineRule="auto"/>
      </w:pPr>
      <w:r>
        <w:br w:type="page"/>
      </w:r>
    </w:p>
    <w:p w14:paraId="04627074" w14:textId="77777777" w:rsidR="00F51947" w:rsidRDefault="00F51947"/>
    <w:p w14:paraId="3B6DEBDF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Kiwi Property Group Limited</w:t>
      </w:r>
    </w:p>
    <w:p w14:paraId="02FEA4C1" w14:textId="77777777" w:rsidR="00F51947" w:rsidRDefault="00F51947" w:rsidP="009F635A"/>
    <w:p w14:paraId="7E033250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31615A6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BAE1BB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16A984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Clive Mackenzie</w:t>
            </w:r>
          </w:p>
        </w:tc>
      </w:tr>
      <w:tr w:rsidR="00F51947" w14:paraId="7C0245A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ED5DD2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D9158A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+64 9 359 4000</w:t>
            </w:r>
          </w:p>
        </w:tc>
      </w:tr>
      <w:tr w:rsidR="00F51947" w14:paraId="348A428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E36C27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15CEAB3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</w:t>
            </w:r>
          </w:p>
        </w:tc>
      </w:tr>
      <w:tr w:rsidR="00F51947" w14:paraId="270208A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7280D9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169D2E3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Russell McVeagh</w:t>
            </w:r>
          </w:p>
        </w:tc>
      </w:tr>
      <w:tr w:rsidR="00F51947" w14:paraId="60D10B3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413F73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CFFEA6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Gavin Parker</w:t>
            </w:r>
          </w:p>
        </w:tc>
      </w:tr>
      <w:tr w:rsidR="00F51947" w14:paraId="162AEB6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EA8695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2DDD199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http://www.kp.co.nz</w:t>
            </w:r>
          </w:p>
        </w:tc>
      </w:tr>
    </w:tbl>
    <w:p w14:paraId="0794ACF4" w14:textId="77777777" w:rsidR="00F51947" w:rsidRDefault="00F51947" w:rsidP="009F635A">
      <w:pPr>
        <w:spacing w:after="200"/>
      </w:pPr>
    </w:p>
    <w:p w14:paraId="6DBBAF68" w14:textId="77777777" w:rsidR="00F51947" w:rsidRDefault="00F51947">
      <w:r>
        <w:rPr>
          <w:noProof/>
        </w:rPr>
        <w:drawing>
          <wp:inline distT="0" distB="0" distL="0" distR="0" wp14:anchorId="4BD307F2" wp14:editId="79E4A095">
            <wp:extent cx="5731510" cy="3037205"/>
            <wp:effectExtent l="0" t="0" r="2540" b="0"/>
            <wp:docPr id="69" name="Picture 69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0D69" w14:textId="77777777" w:rsidR="00F51947" w:rsidRDefault="00F51947"/>
    <w:p w14:paraId="78204CE2" w14:textId="77777777" w:rsidR="00F51947" w:rsidRDefault="00F51947">
      <w:pPr>
        <w:spacing w:line="259" w:lineRule="auto"/>
      </w:pPr>
      <w:r>
        <w:br w:type="page"/>
      </w:r>
    </w:p>
    <w:p w14:paraId="0A326ED8" w14:textId="77777777" w:rsidR="00F51947" w:rsidRDefault="00F51947"/>
    <w:p w14:paraId="05E9BF16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Livestock Improvement Corporation Limited (NS)</w:t>
      </w:r>
    </w:p>
    <w:p w14:paraId="735459A0" w14:textId="77777777" w:rsidR="00F51947" w:rsidRDefault="00F51947" w:rsidP="009F635A"/>
    <w:p w14:paraId="05FF3688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78B3B51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ADBA5F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77BF00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Wayne McNee</w:t>
            </w:r>
          </w:p>
        </w:tc>
      </w:tr>
      <w:tr w:rsidR="00F51947" w14:paraId="3505945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138672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BD993B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+64 27 488 4615</w:t>
            </w:r>
          </w:p>
        </w:tc>
      </w:tr>
      <w:tr w:rsidR="00F51947" w14:paraId="714C8F5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21805C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5EA1692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KPMG, Hamilton</w:t>
            </w:r>
          </w:p>
        </w:tc>
      </w:tr>
      <w:tr w:rsidR="00F51947" w14:paraId="4CA0712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1237B4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93C62A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Simpson Grierson</w:t>
            </w:r>
          </w:p>
        </w:tc>
      </w:tr>
      <w:tr w:rsidR="00F51947" w14:paraId="6F9ED22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22308D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517081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David Hazlehurst</w:t>
            </w:r>
          </w:p>
        </w:tc>
      </w:tr>
      <w:tr w:rsidR="00F51947" w14:paraId="22AB7BC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AF0A33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3CB263C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http://www.lic.co.nz/</w:t>
            </w:r>
          </w:p>
        </w:tc>
      </w:tr>
    </w:tbl>
    <w:p w14:paraId="27B74B25" w14:textId="77777777" w:rsidR="00F51947" w:rsidRDefault="00F51947" w:rsidP="009F635A">
      <w:pPr>
        <w:spacing w:after="200"/>
      </w:pPr>
    </w:p>
    <w:p w14:paraId="3DCA8E7A" w14:textId="77777777" w:rsidR="00F51947" w:rsidRDefault="00F51947">
      <w:r>
        <w:rPr>
          <w:noProof/>
        </w:rPr>
        <w:drawing>
          <wp:inline distT="0" distB="0" distL="0" distR="0" wp14:anchorId="7F089519" wp14:editId="074CDDE4">
            <wp:extent cx="5731510" cy="3037205"/>
            <wp:effectExtent l="0" t="0" r="2540" b="0"/>
            <wp:docPr id="70" name="Picture 70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B577" w14:textId="77777777" w:rsidR="00F51947" w:rsidRDefault="00F51947"/>
    <w:p w14:paraId="14E6533A" w14:textId="77777777" w:rsidR="00F51947" w:rsidRDefault="00F51947">
      <w:pPr>
        <w:spacing w:line="259" w:lineRule="auto"/>
      </w:pPr>
      <w:r>
        <w:br w:type="page"/>
      </w:r>
    </w:p>
    <w:p w14:paraId="63138600" w14:textId="77777777" w:rsidR="00F51947" w:rsidRDefault="00F51947"/>
    <w:p w14:paraId="08B3AEF4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Mainfreight Limited</w:t>
      </w:r>
    </w:p>
    <w:p w14:paraId="704B7D56" w14:textId="77777777" w:rsidR="00F51947" w:rsidRDefault="00F51947" w:rsidP="009F635A"/>
    <w:p w14:paraId="1B143D03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A1FA9F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2755DC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B9C66C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1BD8C27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BC797F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31D733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+64 9 259 5500</w:t>
            </w:r>
          </w:p>
        </w:tc>
      </w:tr>
      <w:tr w:rsidR="00F51947" w14:paraId="35C22C8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5A93AC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83FE1B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Ernst &amp; Young, Auckland</w:t>
            </w:r>
          </w:p>
        </w:tc>
      </w:tr>
      <w:tr w:rsidR="00F51947" w14:paraId="6284270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532053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1AFFCDB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Howard-Smith &amp; Co</w:t>
            </w:r>
          </w:p>
        </w:tc>
      </w:tr>
      <w:tr w:rsidR="00F51947" w14:paraId="0D5FA0D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2D9CB7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85FC6E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8A3935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8A9EC6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9DF5A9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http://www.mainfreight.com/</w:t>
            </w:r>
          </w:p>
        </w:tc>
      </w:tr>
    </w:tbl>
    <w:p w14:paraId="26588929" w14:textId="77777777" w:rsidR="00F51947" w:rsidRDefault="00F51947" w:rsidP="009F635A">
      <w:pPr>
        <w:spacing w:after="200"/>
      </w:pPr>
    </w:p>
    <w:p w14:paraId="2D92BCD7" w14:textId="77777777" w:rsidR="00F51947" w:rsidRDefault="00F51947">
      <w:r>
        <w:rPr>
          <w:noProof/>
        </w:rPr>
        <w:drawing>
          <wp:inline distT="0" distB="0" distL="0" distR="0" wp14:anchorId="759C391A" wp14:editId="0547988E">
            <wp:extent cx="5731510" cy="3037205"/>
            <wp:effectExtent l="0" t="0" r="2540" b="0"/>
            <wp:docPr id="71" name="Picture 71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60DD" w14:textId="77777777" w:rsidR="00F51947" w:rsidRDefault="00F51947"/>
    <w:p w14:paraId="0C87F98C" w14:textId="77777777" w:rsidR="00F51947" w:rsidRDefault="00F51947">
      <w:pPr>
        <w:spacing w:line="259" w:lineRule="auto"/>
      </w:pPr>
      <w:r>
        <w:br w:type="page"/>
      </w:r>
    </w:p>
    <w:p w14:paraId="577D1BB1" w14:textId="77777777" w:rsidR="00F51947" w:rsidRDefault="00F51947"/>
    <w:p w14:paraId="347D8EAD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Marlborough Wine Estates Group Limited</w:t>
      </w:r>
    </w:p>
    <w:p w14:paraId="4FD7410A" w14:textId="77777777" w:rsidR="00F51947" w:rsidRDefault="00F51947" w:rsidP="009F635A"/>
    <w:p w14:paraId="0FE6ED55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59B5B3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92BA16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09DBF03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29CD73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407937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1B11C7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+64 9 2156650</w:t>
            </w:r>
          </w:p>
        </w:tc>
      </w:tr>
      <w:tr w:rsidR="00F51947" w14:paraId="4EB67DA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5F953C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09103B1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BDO Auckland</w:t>
            </w:r>
          </w:p>
        </w:tc>
      </w:tr>
      <w:tr w:rsidR="00F51947" w14:paraId="72E1384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9FF22E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BEB748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Duncan Cotterill</w:t>
            </w:r>
          </w:p>
        </w:tc>
      </w:tr>
      <w:tr w:rsidR="00F51947" w14:paraId="2B54C16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537E2B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0C015CE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D8E3CD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D8CB04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4953C3E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http://www.nzmwe.com</w:t>
            </w:r>
          </w:p>
        </w:tc>
      </w:tr>
    </w:tbl>
    <w:p w14:paraId="44C012F7" w14:textId="77777777" w:rsidR="00F51947" w:rsidRDefault="00F51947" w:rsidP="009F635A">
      <w:pPr>
        <w:spacing w:after="200"/>
      </w:pPr>
    </w:p>
    <w:p w14:paraId="17A45CEF" w14:textId="77777777" w:rsidR="00F51947" w:rsidRDefault="00F51947">
      <w:r>
        <w:rPr>
          <w:noProof/>
        </w:rPr>
        <w:drawing>
          <wp:inline distT="0" distB="0" distL="0" distR="0" wp14:anchorId="5141247F" wp14:editId="4B21F274">
            <wp:extent cx="5731510" cy="3037205"/>
            <wp:effectExtent l="0" t="0" r="2540" b="0"/>
            <wp:docPr id="72" name="Picture 72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F014" w14:textId="77777777" w:rsidR="00F51947" w:rsidRDefault="00F51947"/>
    <w:p w14:paraId="3B3FEC08" w14:textId="77777777" w:rsidR="00F51947" w:rsidRDefault="00F51947">
      <w:pPr>
        <w:spacing w:line="259" w:lineRule="auto"/>
      </w:pPr>
      <w:r>
        <w:br w:type="page"/>
      </w:r>
    </w:p>
    <w:p w14:paraId="1E4ED4A9" w14:textId="77777777" w:rsidR="00F51947" w:rsidRDefault="00F51947"/>
    <w:p w14:paraId="1822D0A2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Marlin Global Limited</w:t>
      </w:r>
    </w:p>
    <w:p w14:paraId="0AAA86CF" w14:textId="77777777" w:rsidR="00F51947" w:rsidRDefault="00F51947" w:rsidP="009F635A"/>
    <w:p w14:paraId="4B027044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102F7EF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799BBF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FCCD5B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0BCB2E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9256C2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BB3833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+64 9 445 3377</w:t>
            </w:r>
          </w:p>
        </w:tc>
      </w:tr>
      <w:tr w:rsidR="00F51947" w14:paraId="079CD5E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22872D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74CA153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PricewaterhouseCoopers, Auckland</w:t>
            </w:r>
          </w:p>
        </w:tc>
      </w:tr>
      <w:tr w:rsidR="00F51947" w14:paraId="07A6E04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6C66FD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25BE113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Gully, Auckland</w:t>
            </w:r>
          </w:p>
        </w:tc>
      </w:tr>
      <w:tr w:rsidR="00F51947" w14:paraId="713F339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7F66B8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3387867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568F15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0AAFAF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A6A270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http://www.marlin.co.nz/</w:t>
            </w:r>
          </w:p>
        </w:tc>
      </w:tr>
    </w:tbl>
    <w:p w14:paraId="15FF8BB9" w14:textId="77777777" w:rsidR="00F51947" w:rsidRDefault="00F51947" w:rsidP="009F635A">
      <w:pPr>
        <w:spacing w:after="200"/>
      </w:pPr>
    </w:p>
    <w:p w14:paraId="079FE804" w14:textId="77777777" w:rsidR="00F51947" w:rsidRDefault="00F51947">
      <w:r>
        <w:rPr>
          <w:noProof/>
        </w:rPr>
        <w:drawing>
          <wp:inline distT="0" distB="0" distL="0" distR="0" wp14:anchorId="224DE87E" wp14:editId="21DCDB9A">
            <wp:extent cx="5731510" cy="3037205"/>
            <wp:effectExtent l="0" t="0" r="2540" b="0"/>
            <wp:docPr id="73" name="Picture 73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9096" w14:textId="77777777" w:rsidR="00F51947" w:rsidRDefault="00F51947"/>
    <w:p w14:paraId="0A7B87A3" w14:textId="77777777" w:rsidR="00F51947" w:rsidRDefault="00F51947">
      <w:pPr>
        <w:spacing w:line="259" w:lineRule="auto"/>
      </w:pPr>
      <w:r>
        <w:br w:type="page"/>
      </w:r>
    </w:p>
    <w:p w14:paraId="400F3415" w14:textId="77777777" w:rsidR="00F51947" w:rsidRDefault="00F51947"/>
    <w:p w14:paraId="52060950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Marsden Maritime Holdings Limited</w:t>
      </w:r>
    </w:p>
    <w:p w14:paraId="4CA02019" w14:textId="77777777" w:rsidR="00F51947" w:rsidRDefault="00F51947" w:rsidP="009F635A"/>
    <w:p w14:paraId="35FC3759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5D423F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7E42A2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730CA7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Felix Richter</w:t>
            </w:r>
          </w:p>
        </w:tc>
      </w:tr>
      <w:tr w:rsidR="00F51947" w14:paraId="57E2FDF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67410B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3DB15A5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6494325033</w:t>
            </w:r>
          </w:p>
        </w:tc>
      </w:tr>
      <w:tr w:rsidR="00F51947" w14:paraId="5294BCD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A34CD9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16BFAE7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Ernst &amp; Young, Auckland</w:t>
            </w:r>
          </w:p>
        </w:tc>
      </w:tr>
      <w:tr w:rsidR="00F51947" w14:paraId="00CD881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F1D1AA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0A9492B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Heimsath Alexander</w:t>
            </w:r>
          </w:p>
        </w:tc>
      </w:tr>
      <w:tr w:rsidR="00F51947" w14:paraId="624EFF8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7E9CB3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0F26E5E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0A6E23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BAD966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D6F449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http://www.marsdenmaritime.co.nz</w:t>
            </w:r>
          </w:p>
        </w:tc>
      </w:tr>
    </w:tbl>
    <w:p w14:paraId="2D405861" w14:textId="77777777" w:rsidR="00F51947" w:rsidRDefault="00F51947" w:rsidP="009F635A">
      <w:pPr>
        <w:spacing w:after="200"/>
      </w:pPr>
    </w:p>
    <w:p w14:paraId="188B4E44" w14:textId="77777777" w:rsidR="00F51947" w:rsidRDefault="00F51947">
      <w:r>
        <w:rPr>
          <w:noProof/>
        </w:rPr>
        <w:drawing>
          <wp:inline distT="0" distB="0" distL="0" distR="0" wp14:anchorId="1ACED9EE" wp14:editId="0C8B4586">
            <wp:extent cx="5731510" cy="3037205"/>
            <wp:effectExtent l="0" t="0" r="2540" b="0"/>
            <wp:docPr id="74" name="Picture 74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560E" w14:textId="77777777" w:rsidR="00F51947" w:rsidRDefault="00F51947"/>
    <w:p w14:paraId="2C601846" w14:textId="77777777" w:rsidR="00F51947" w:rsidRDefault="00F51947">
      <w:pPr>
        <w:spacing w:line="259" w:lineRule="auto"/>
      </w:pPr>
      <w:r>
        <w:br w:type="page"/>
      </w:r>
    </w:p>
    <w:p w14:paraId="7D901050" w14:textId="77777777" w:rsidR="00F51947" w:rsidRDefault="00F51947"/>
    <w:p w14:paraId="65D32DFD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Me Today Limited</w:t>
      </w:r>
    </w:p>
    <w:p w14:paraId="719827FC" w14:textId="77777777" w:rsidR="00F51947" w:rsidRDefault="00F51947" w:rsidP="009F635A"/>
    <w:p w14:paraId="7542F005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6B5618A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3FEEB3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0592C9D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Michael Kerr</w:t>
            </w:r>
          </w:p>
        </w:tc>
      </w:tr>
      <w:tr w:rsidR="00F51947" w14:paraId="3E1CD2D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0FD309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C3EBE7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+64 21 330 053</w:t>
            </w:r>
          </w:p>
        </w:tc>
      </w:tr>
      <w:tr w:rsidR="00F51947" w14:paraId="731800F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2D22BA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03E13E1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BDO, Auckland</w:t>
            </w:r>
          </w:p>
        </w:tc>
      </w:tr>
      <w:tr w:rsidR="00F51947" w14:paraId="531AA4E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AE9492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2A79C0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</w:t>
            </w:r>
          </w:p>
        </w:tc>
      </w:tr>
      <w:tr w:rsidR="00F51947" w14:paraId="630B8E7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035B16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6E4653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Stephen Sinclair</w:t>
            </w:r>
          </w:p>
        </w:tc>
      </w:tr>
      <w:tr w:rsidR="00F51947" w14:paraId="4E2A29B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D64B6B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2BC20AE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http://www.metoday.com</w:t>
            </w:r>
          </w:p>
        </w:tc>
      </w:tr>
    </w:tbl>
    <w:p w14:paraId="429063B2" w14:textId="77777777" w:rsidR="00F51947" w:rsidRDefault="00F51947" w:rsidP="009F635A">
      <w:pPr>
        <w:spacing w:after="200"/>
      </w:pPr>
    </w:p>
    <w:p w14:paraId="384D7F4D" w14:textId="77777777" w:rsidR="00F51947" w:rsidRDefault="00F51947">
      <w:r>
        <w:rPr>
          <w:noProof/>
        </w:rPr>
        <w:drawing>
          <wp:inline distT="0" distB="0" distL="0" distR="0" wp14:anchorId="6CCADCDE" wp14:editId="3D88272F">
            <wp:extent cx="5731510" cy="3037205"/>
            <wp:effectExtent l="0" t="0" r="2540" b="0"/>
            <wp:docPr id="75" name="Picture 75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8C6F" w14:textId="77777777" w:rsidR="00F51947" w:rsidRDefault="00F51947"/>
    <w:p w14:paraId="3F2D4189" w14:textId="77777777" w:rsidR="00F51947" w:rsidRDefault="00F51947">
      <w:pPr>
        <w:spacing w:line="259" w:lineRule="auto"/>
      </w:pPr>
      <w:r>
        <w:br w:type="page"/>
      </w:r>
    </w:p>
    <w:p w14:paraId="4637FBFC" w14:textId="77777777" w:rsidR="00F51947" w:rsidRDefault="00F51947"/>
    <w:p w14:paraId="78373EA1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Mercury NZ Limited (NS)</w:t>
      </w:r>
    </w:p>
    <w:p w14:paraId="7A6A9F6B" w14:textId="77777777" w:rsidR="00F51947" w:rsidRDefault="00F51947" w:rsidP="009F635A"/>
    <w:p w14:paraId="6772D2AA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33050BB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B08BB4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5905150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Vince Hawksworth</w:t>
            </w:r>
          </w:p>
        </w:tc>
      </w:tr>
      <w:tr w:rsidR="00F51947" w14:paraId="4D3FB69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39EE7E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232ADB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+64 9 308 8200</w:t>
            </w:r>
          </w:p>
        </w:tc>
      </w:tr>
      <w:tr w:rsidR="00F51947" w14:paraId="5453719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04CF95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406CF8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Ernst and Young</w:t>
            </w:r>
          </w:p>
        </w:tc>
      </w:tr>
      <w:tr w:rsidR="00F51947" w14:paraId="52B12F1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0396CA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609D80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</w:t>
            </w:r>
          </w:p>
        </w:tc>
      </w:tr>
      <w:tr w:rsidR="00F51947" w14:paraId="470CF3B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268D8E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3B5500D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William Meek</w:t>
            </w:r>
          </w:p>
        </w:tc>
      </w:tr>
      <w:tr w:rsidR="00F51947" w14:paraId="2331DEC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6EEB09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DFA378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http://www.mercury.co.nz</w:t>
            </w:r>
          </w:p>
        </w:tc>
      </w:tr>
    </w:tbl>
    <w:p w14:paraId="4B3B9DB4" w14:textId="77777777" w:rsidR="00F51947" w:rsidRDefault="00F51947" w:rsidP="009F635A">
      <w:pPr>
        <w:spacing w:after="200"/>
      </w:pPr>
    </w:p>
    <w:p w14:paraId="491DEB71" w14:textId="77777777" w:rsidR="00F51947" w:rsidRDefault="00F51947">
      <w:r>
        <w:rPr>
          <w:noProof/>
        </w:rPr>
        <w:drawing>
          <wp:inline distT="0" distB="0" distL="0" distR="0" wp14:anchorId="43BB9FC6" wp14:editId="0FED39C9">
            <wp:extent cx="5731510" cy="3037205"/>
            <wp:effectExtent l="0" t="0" r="2540" b="0"/>
            <wp:docPr id="76" name="Picture 76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1ADB" w14:textId="77777777" w:rsidR="00F51947" w:rsidRDefault="00F51947"/>
    <w:p w14:paraId="32B8FE01" w14:textId="77777777" w:rsidR="00F51947" w:rsidRDefault="00F51947">
      <w:pPr>
        <w:spacing w:line="259" w:lineRule="auto"/>
      </w:pPr>
      <w:r>
        <w:br w:type="page"/>
      </w:r>
    </w:p>
    <w:p w14:paraId="7DF539E9" w14:textId="77777777" w:rsidR="00F51947" w:rsidRDefault="00F51947"/>
    <w:p w14:paraId="487AD119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Meridian Energy Limited (NS)</w:t>
      </w:r>
    </w:p>
    <w:p w14:paraId="2AB48CE4" w14:textId="77777777" w:rsidR="00F51947" w:rsidRDefault="00F51947" w:rsidP="009F635A"/>
    <w:p w14:paraId="6B8DD460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B8B956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B19670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58915C3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Neal Barclay</w:t>
            </w:r>
          </w:p>
        </w:tc>
      </w:tr>
      <w:tr w:rsidR="00F51947" w14:paraId="24067E5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4F0629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5024B0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+64 4 381 1200</w:t>
            </w:r>
          </w:p>
        </w:tc>
      </w:tr>
      <w:tr w:rsidR="00F51947" w14:paraId="47B3EC0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82A1ED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72EEA16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</w:t>
            </w:r>
          </w:p>
        </w:tc>
      </w:tr>
      <w:tr w:rsidR="00F51947" w14:paraId="6BCD15E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C73888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74ACDF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Russell McVeagh, Wellington</w:t>
            </w:r>
          </w:p>
        </w:tc>
      </w:tr>
      <w:tr w:rsidR="00F51947" w14:paraId="2E7B225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5CF666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098BC4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Michael Roan</w:t>
            </w:r>
          </w:p>
        </w:tc>
      </w:tr>
      <w:tr w:rsidR="00F51947" w14:paraId="5489FAC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4E05E7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6E9490F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http://www.meridianenergy.co.nz/</w:t>
            </w:r>
          </w:p>
        </w:tc>
      </w:tr>
    </w:tbl>
    <w:p w14:paraId="4C662378" w14:textId="77777777" w:rsidR="00F51947" w:rsidRDefault="00F51947" w:rsidP="009F635A">
      <w:pPr>
        <w:spacing w:after="200"/>
      </w:pPr>
    </w:p>
    <w:p w14:paraId="056B8C83" w14:textId="77777777" w:rsidR="00F51947" w:rsidRDefault="00F51947">
      <w:r>
        <w:rPr>
          <w:noProof/>
        </w:rPr>
        <w:drawing>
          <wp:inline distT="0" distB="0" distL="0" distR="0" wp14:anchorId="06A375B1" wp14:editId="47E6BEAC">
            <wp:extent cx="5731510" cy="3037205"/>
            <wp:effectExtent l="0" t="0" r="2540" b="0"/>
            <wp:docPr id="77" name="Picture 77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2FDF" w14:textId="77777777" w:rsidR="00F51947" w:rsidRDefault="00F51947"/>
    <w:p w14:paraId="5E0B2CEA" w14:textId="77777777" w:rsidR="00F51947" w:rsidRDefault="00F51947">
      <w:pPr>
        <w:spacing w:line="259" w:lineRule="auto"/>
      </w:pPr>
      <w:r>
        <w:br w:type="page"/>
      </w:r>
    </w:p>
    <w:p w14:paraId="6DC701F8" w14:textId="77777777" w:rsidR="00F51947" w:rsidRDefault="00F51947"/>
    <w:p w14:paraId="7C6F0442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Metro Performance Glass Limited</w:t>
      </w:r>
    </w:p>
    <w:p w14:paraId="4A034DEA" w14:textId="77777777" w:rsidR="00F51947" w:rsidRDefault="00F51947" w:rsidP="009F635A"/>
    <w:p w14:paraId="7BD0E03F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CD4ECD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737D3B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53C1CCA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Simon Mander</w:t>
            </w:r>
          </w:p>
        </w:tc>
      </w:tr>
      <w:tr w:rsidR="00F51947" w14:paraId="41743FC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F8F13E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EFC55C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+64 9 927 3000</w:t>
            </w:r>
          </w:p>
        </w:tc>
      </w:tr>
      <w:tr w:rsidR="00F51947" w14:paraId="056270A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3BEEEB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ED891E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</w:t>
            </w:r>
          </w:p>
        </w:tc>
      </w:tr>
      <w:tr w:rsidR="00F51947" w14:paraId="0EAEE0C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C88D52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1865A67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</w:t>
            </w:r>
          </w:p>
        </w:tc>
      </w:tr>
      <w:tr w:rsidR="00F51947" w14:paraId="2A2C9BA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5F297D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26B934D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Brent Mealings</w:t>
            </w:r>
          </w:p>
        </w:tc>
      </w:tr>
      <w:tr w:rsidR="00F51947" w14:paraId="517394F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C5C526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4CD2E3A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http://www.metroglass.co.nz</w:t>
            </w:r>
          </w:p>
        </w:tc>
      </w:tr>
    </w:tbl>
    <w:p w14:paraId="5A27B7A1" w14:textId="77777777" w:rsidR="00F51947" w:rsidRDefault="00F51947" w:rsidP="009F635A">
      <w:pPr>
        <w:spacing w:after="200"/>
      </w:pPr>
    </w:p>
    <w:p w14:paraId="40BC6FC8" w14:textId="77777777" w:rsidR="00F51947" w:rsidRDefault="00F51947">
      <w:r>
        <w:rPr>
          <w:noProof/>
        </w:rPr>
        <w:drawing>
          <wp:inline distT="0" distB="0" distL="0" distR="0" wp14:anchorId="1766A2F9" wp14:editId="5786ECB1">
            <wp:extent cx="5731510" cy="3037205"/>
            <wp:effectExtent l="0" t="0" r="2540" b="0"/>
            <wp:docPr id="78" name="Picture 78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32C3" w14:textId="77777777" w:rsidR="00F51947" w:rsidRDefault="00F51947"/>
    <w:p w14:paraId="19BD13EC" w14:textId="77777777" w:rsidR="00F51947" w:rsidRDefault="00F51947">
      <w:pPr>
        <w:spacing w:line="259" w:lineRule="auto"/>
      </w:pPr>
      <w:r>
        <w:br w:type="page"/>
      </w:r>
    </w:p>
    <w:p w14:paraId="05B1F73D" w14:textId="77777777" w:rsidR="00F51947" w:rsidRDefault="00F51947"/>
    <w:p w14:paraId="0AE33F9F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MHM Automation Limited</w:t>
      </w:r>
    </w:p>
    <w:p w14:paraId="4B0C636B" w14:textId="77777777" w:rsidR="00F51947" w:rsidRDefault="00F51947" w:rsidP="009F635A"/>
    <w:p w14:paraId="354EE39A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72906E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E7E5BB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091745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Richard Rookes</w:t>
            </w:r>
          </w:p>
        </w:tc>
      </w:tr>
      <w:tr w:rsidR="00F51947" w14:paraId="0BAB3F9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BFB52F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23ABAA2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6498377540</w:t>
            </w:r>
          </w:p>
        </w:tc>
      </w:tr>
      <w:tr w:rsidR="00F51947" w14:paraId="3422C1B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3B21CE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30C90F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BDO</w:t>
            </w:r>
          </w:p>
        </w:tc>
      </w:tr>
      <w:tr w:rsidR="00F51947" w14:paraId="6E1F905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46DEC0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804E05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Buddle Findlay</w:t>
            </w:r>
          </w:p>
        </w:tc>
      </w:tr>
      <w:tr w:rsidR="00F51947" w14:paraId="7E93569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BF0797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370EF2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Ian McGregor</w:t>
            </w:r>
          </w:p>
        </w:tc>
      </w:tr>
      <w:tr w:rsidR="00F51947" w14:paraId="4E1B571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56F1F7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43166B3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http://www.mercers.co.nz/</w:t>
            </w:r>
          </w:p>
        </w:tc>
      </w:tr>
    </w:tbl>
    <w:p w14:paraId="09E83BB0" w14:textId="77777777" w:rsidR="00F51947" w:rsidRDefault="00F51947" w:rsidP="009F635A">
      <w:pPr>
        <w:spacing w:after="200"/>
      </w:pPr>
    </w:p>
    <w:p w14:paraId="2D4682DD" w14:textId="77777777" w:rsidR="00F51947" w:rsidRDefault="00F51947">
      <w:r>
        <w:rPr>
          <w:noProof/>
        </w:rPr>
        <w:drawing>
          <wp:inline distT="0" distB="0" distL="0" distR="0" wp14:anchorId="0F627974" wp14:editId="4FDA1A93">
            <wp:extent cx="5731510" cy="3037205"/>
            <wp:effectExtent l="0" t="0" r="2540" b="0"/>
            <wp:docPr id="79" name="Picture 79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2D68" w14:textId="77777777" w:rsidR="00F51947" w:rsidRDefault="00F51947"/>
    <w:p w14:paraId="6535AF71" w14:textId="77777777" w:rsidR="00F51947" w:rsidRDefault="00F51947">
      <w:pPr>
        <w:spacing w:line="259" w:lineRule="auto"/>
      </w:pPr>
      <w:r>
        <w:br w:type="page"/>
      </w:r>
    </w:p>
    <w:p w14:paraId="579878E3" w14:textId="77777777" w:rsidR="00F51947" w:rsidRDefault="00F51947"/>
    <w:p w14:paraId="590A5021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Michael Hill International Limited</w:t>
      </w:r>
    </w:p>
    <w:p w14:paraId="7BB0F2FB" w14:textId="77777777" w:rsidR="00F51947" w:rsidRDefault="00F51947" w:rsidP="009F635A"/>
    <w:p w14:paraId="4E6674BA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9DF09D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B98F2F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5AEB19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5E3504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C88D10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7C89AB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+61 7 3114 3505</w:t>
            </w:r>
          </w:p>
        </w:tc>
      </w:tr>
      <w:tr w:rsidR="00F51947" w14:paraId="0D02213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C8B23F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30F047E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Ernst &amp; Young - Brisbane</w:t>
            </w:r>
          </w:p>
        </w:tc>
      </w:tr>
      <w:tr w:rsidR="00F51947" w14:paraId="797089E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5C1D1D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179CE7A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Allens, Brisbane</w:t>
            </w:r>
          </w:p>
        </w:tc>
      </w:tr>
      <w:tr w:rsidR="00F51947" w14:paraId="1CFAB85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D67234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28C15C3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685F7F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97DC03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4843A7B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http://investor.michaelhill.com</w:t>
            </w:r>
          </w:p>
        </w:tc>
      </w:tr>
    </w:tbl>
    <w:p w14:paraId="3C877CF4" w14:textId="77777777" w:rsidR="00F51947" w:rsidRDefault="00F51947" w:rsidP="009F635A">
      <w:pPr>
        <w:spacing w:after="200"/>
      </w:pPr>
    </w:p>
    <w:p w14:paraId="34D16087" w14:textId="77777777" w:rsidR="00F51947" w:rsidRDefault="00F51947">
      <w:r>
        <w:rPr>
          <w:noProof/>
        </w:rPr>
        <w:drawing>
          <wp:inline distT="0" distB="0" distL="0" distR="0" wp14:anchorId="04CB0701" wp14:editId="7BD86549">
            <wp:extent cx="5731510" cy="3037205"/>
            <wp:effectExtent l="0" t="0" r="2540" b="0"/>
            <wp:docPr id="80" name="Picture 80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E43F" w14:textId="77777777" w:rsidR="00F51947" w:rsidRDefault="00F51947"/>
    <w:p w14:paraId="08F1307D" w14:textId="77777777" w:rsidR="00F51947" w:rsidRDefault="00F51947">
      <w:pPr>
        <w:spacing w:line="259" w:lineRule="auto"/>
      </w:pPr>
      <w:r>
        <w:br w:type="page"/>
      </w:r>
    </w:p>
    <w:p w14:paraId="27DDD898" w14:textId="77777777" w:rsidR="00F51947" w:rsidRDefault="00F51947"/>
    <w:p w14:paraId="4246C57D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Millennium &amp; Copthorne Hotels New Zealand Limited</w:t>
      </w:r>
    </w:p>
    <w:p w14:paraId="3013122B" w14:textId="77777777" w:rsidR="00F51947" w:rsidRDefault="00F51947" w:rsidP="009F635A"/>
    <w:p w14:paraId="66ACD994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BF8D20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023FA6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F4B048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7FE7094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39F535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24C9B1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+64 9 353 5010</w:t>
            </w:r>
          </w:p>
        </w:tc>
      </w:tr>
      <w:tr w:rsidR="00F51947" w14:paraId="2E0E6D5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D5B40D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10D3F29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KPMG, Auckland</w:t>
            </w:r>
          </w:p>
        </w:tc>
      </w:tr>
      <w:tr w:rsidR="00F51947" w14:paraId="4D1E4A6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A84637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3E8980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Gully, Auckland</w:t>
            </w:r>
          </w:p>
        </w:tc>
      </w:tr>
      <w:tr w:rsidR="00F51947" w14:paraId="4FD7CF6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E18E17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3B8DF40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DD20A4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53C0C2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BAB832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https://mckhotels.co.nz/investors/</w:t>
            </w:r>
          </w:p>
        </w:tc>
      </w:tr>
    </w:tbl>
    <w:p w14:paraId="0DE0898E" w14:textId="77777777" w:rsidR="00F51947" w:rsidRDefault="00F51947" w:rsidP="009F635A">
      <w:pPr>
        <w:spacing w:after="200"/>
      </w:pPr>
    </w:p>
    <w:p w14:paraId="7A09BE8F" w14:textId="77777777" w:rsidR="00F51947" w:rsidRDefault="00F51947">
      <w:r>
        <w:rPr>
          <w:noProof/>
        </w:rPr>
        <w:drawing>
          <wp:inline distT="0" distB="0" distL="0" distR="0" wp14:anchorId="108C8C2A" wp14:editId="7AE9EA17">
            <wp:extent cx="5731510" cy="3037205"/>
            <wp:effectExtent l="0" t="0" r="2540" b="0"/>
            <wp:docPr id="81" name="Picture 81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7A12" w14:textId="77777777" w:rsidR="00F51947" w:rsidRDefault="00F51947"/>
    <w:p w14:paraId="58B7E3C6" w14:textId="77777777" w:rsidR="00F51947" w:rsidRDefault="00F51947">
      <w:pPr>
        <w:spacing w:line="259" w:lineRule="auto"/>
      </w:pPr>
      <w:r>
        <w:br w:type="page"/>
      </w:r>
    </w:p>
    <w:p w14:paraId="21A9F79A" w14:textId="77777777" w:rsidR="00F51947" w:rsidRDefault="00F51947"/>
    <w:p w14:paraId="37BBD2F7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Move Logistics Group Limited</w:t>
      </w:r>
    </w:p>
    <w:p w14:paraId="3B992BD7" w14:textId="77777777" w:rsidR="00F51947" w:rsidRDefault="00F51947" w:rsidP="009F635A"/>
    <w:p w14:paraId="7E33B656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C5F0EA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0E6FC4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5868ED2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F75A9B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5C2889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2FFEEB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+06 755 9990</w:t>
            </w:r>
          </w:p>
        </w:tc>
      </w:tr>
      <w:tr w:rsidR="00F51947" w14:paraId="5C4806A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FFD878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0C455E8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</w:t>
            </w:r>
          </w:p>
        </w:tc>
      </w:tr>
      <w:tr w:rsidR="00F51947" w14:paraId="371694B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2343BE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38EB548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Harmos Horton Lusk Limited</w:t>
            </w:r>
          </w:p>
        </w:tc>
      </w:tr>
      <w:tr w:rsidR="00F51947" w14:paraId="72A33CB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852EF0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20A8467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Lee Banks</w:t>
            </w:r>
          </w:p>
        </w:tc>
      </w:tr>
      <w:tr w:rsidR="00F51947" w14:paraId="056BDDF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B5DD06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9113D5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http://www.til.kiwi</w:t>
            </w:r>
          </w:p>
        </w:tc>
      </w:tr>
    </w:tbl>
    <w:p w14:paraId="162E597E" w14:textId="77777777" w:rsidR="00F51947" w:rsidRDefault="00F51947" w:rsidP="009F635A">
      <w:pPr>
        <w:spacing w:after="200"/>
      </w:pPr>
    </w:p>
    <w:p w14:paraId="0B2C02AE" w14:textId="77777777" w:rsidR="00F51947" w:rsidRDefault="00F51947">
      <w:r>
        <w:rPr>
          <w:noProof/>
        </w:rPr>
        <w:drawing>
          <wp:inline distT="0" distB="0" distL="0" distR="0" wp14:anchorId="43408F64" wp14:editId="1EC9C57F">
            <wp:extent cx="5731510" cy="3037205"/>
            <wp:effectExtent l="0" t="0" r="2540" b="0"/>
            <wp:docPr id="82" name="Picture 82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80C3" w14:textId="77777777" w:rsidR="00F51947" w:rsidRDefault="00F51947"/>
    <w:p w14:paraId="7AAB917A" w14:textId="77777777" w:rsidR="00F51947" w:rsidRDefault="00F51947">
      <w:pPr>
        <w:spacing w:line="259" w:lineRule="auto"/>
      </w:pPr>
      <w:r>
        <w:br w:type="page"/>
      </w:r>
    </w:p>
    <w:p w14:paraId="22F8F0F4" w14:textId="77777777" w:rsidR="00F51947" w:rsidRDefault="00F51947"/>
    <w:p w14:paraId="588DF765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My Food Bag Group Limited</w:t>
      </w:r>
    </w:p>
    <w:p w14:paraId="5958D5F3" w14:textId="77777777" w:rsidR="00F51947" w:rsidRDefault="00F51947" w:rsidP="009F635A"/>
    <w:p w14:paraId="4014B992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3BAF6CB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61FFE4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46A439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Kevin Bowler</w:t>
            </w:r>
          </w:p>
        </w:tc>
      </w:tr>
      <w:tr w:rsidR="00F51947" w14:paraId="2C4F12C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3E999A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3B9070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+64 9 886 9840</w:t>
            </w:r>
          </w:p>
        </w:tc>
      </w:tr>
      <w:tr w:rsidR="00F51947" w14:paraId="0A95529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08F119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3BA380E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EY</w:t>
            </w:r>
          </w:p>
        </w:tc>
      </w:tr>
      <w:tr w:rsidR="00F51947" w14:paraId="56D7582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D8D826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8D0A1A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</w:t>
            </w:r>
          </w:p>
        </w:tc>
      </w:tr>
      <w:tr w:rsidR="00F51947" w14:paraId="43B4956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E5D454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B388E3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Mark Winter</w:t>
            </w:r>
          </w:p>
        </w:tc>
      </w:tr>
      <w:tr w:rsidR="00F51947" w14:paraId="27AEF87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1D40D3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3F0B184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https://investors.myfoodbag.co.nz/</w:t>
            </w:r>
          </w:p>
        </w:tc>
      </w:tr>
    </w:tbl>
    <w:p w14:paraId="7E7FDA0E" w14:textId="77777777" w:rsidR="00F51947" w:rsidRDefault="00F51947" w:rsidP="009F635A">
      <w:pPr>
        <w:spacing w:after="200"/>
      </w:pPr>
    </w:p>
    <w:p w14:paraId="09DD3497" w14:textId="77777777" w:rsidR="00F51947" w:rsidRDefault="00F51947">
      <w:r>
        <w:rPr>
          <w:noProof/>
        </w:rPr>
        <w:drawing>
          <wp:inline distT="0" distB="0" distL="0" distR="0" wp14:anchorId="5D2AA34E" wp14:editId="47C7CFDC">
            <wp:extent cx="5731510" cy="3037205"/>
            <wp:effectExtent l="0" t="0" r="2540" b="0"/>
            <wp:docPr id="83" name="Picture 83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2EBF" w14:textId="77777777" w:rsidR="00F51947" w:rsidRDefault="00F51947"/>
    <w:p w14:paraId="0E08F71C" w14:textId="77777777" w:rsidR="00F51947" w:rsidRDefault="00F51947">
      <w:pPr>
        <w:spacing w:line="259" w:lineRule="auto"/>
      </w:pPr>
      <w:r>
        <w:br w:type="page"/>
      </w:r>
    </w:p>
    <w:p w14:paraId="08FC969C" w14:textId="77777777" w:rsidR="00F51947" w:rsidRDefault="00F51947"/>
    <w:p w14:paraId="2B081154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Napier Port Holdings Limited</w:t>
      </w:r>
    </w:p>
    <w:p w14:paraId="6F8D93E9" w14:textId="77777777" w:rsidR="00F51947" w:rsidRDefault="00F51947" w:rsidP="009F635A"/>
    <w:p w14:paraId="25704E07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AF7627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06E2A1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D51ECD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Todd Dawson</w:t>
            </w:r>
          </w:p>
        </w:tc>
      </w:tr>
      <w:tr w:rsidR="00F51947" w14:paraId="712C787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F8A881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5094A28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+64 6 833 4400</w:t>
            </w:r>
          </w:p>
        </w:tc>
      </w:tr>
      <w:tr w:rsidR="00F51947" w14:paraId="02446A0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215B85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64D65B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Ernst &amp; Young</w:t>
            </w:r>
          </w:p>
        </w:tc>
      </w:tr>
      <w:tr w:rsidR="00F51947" w14:paraId="64B2DDA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5A4B07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A128CD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</w:t>
            </w:r>
          </w:p>
        </w:tc>
      </w:tr>
      <w:tr w:rsidR="00F51947" w14:paraId="7CA029F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CEDB0D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05A7421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Kristen Lie</w:t>
            </w:r>
          </w:p>
        </w:tc>
      </w:tr>
      <w:tr w:rsidR="00F51947" w14:paraId="1194D2B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77734B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232D07E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http://www.napierport.co.nz</w:t>
            </w:r>
          </w:p>
        </w:tc>
      </w:tr>
    </w:tbl>
    <w:p w14:paraId="1565110D" w14:textId="77777777" w:rsidR="00F51947" w:rsidRDefault="00F51947" w:rsidP="009F635A">
      <w:pPr>
        <w:spacing w:after="200"/>
      </w:pPr>
    </w:p>
    <w:p w14:paraId="614BCD47" w14:textId="77777777" w:rsidR="00F51947" w:rsidRDefault="00F51947">
      <w:r>
        <w:rPr>
          <w:noProof/>
        </w:rPr>
        <w:drawing>
          <wp:inline distT="0" distB="0" distL="0" distR="0" wp14:anchorId="4D72CA2F" wp14:editId="47C3499C">
            <wp:extent cx="5731510" cy="3037205"/>
            <wp:effectExtent l="0" t="0" r="2540" b="0"/>
            <wp:docPr id="84" name="Picture 84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076B" w14:textId="77777777" w:rsidR="00F51947" w:rsidRDefault="00F51947"/>
    <w:p w14:paraId="3F9C598E" w14:textId="77777777" w:rsidR="00F51947" w:rsidRDefault="00F51947">
      <w:pPr>
        <w:spacing w:line="259" w:lineRule="auto"/>
      </w:pPr>
      <w:r>
        <w:br w:type="page"/>
      </w:r>
    </w:p>
    <w:p w14:paraId="6C247393" w14:textId="77777777" w:rsidR="00F51947" w:rsidRDefault="00F51947"/>
    <w:p w14:paraId="00A5DC46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New Talisman Gold Mines Limited</w:t>
      </w:r>
    </w:p>
    <w:p w14:paraId="76001ACE" w14:textId="77777777" w:rsidR="00F51947" w:rsidRDefault="00F51947" w:rsidP="009F635A"/>
    <w:p w14:paraId="7D114592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6FD444C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AA6FDA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35CF29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B4F316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D606F8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37A335A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+64 9 303 1893</w:t>
            </w:r>
          </w:p>
        </w:tc>
      </w:tr>
      <w:tr w:rsidR="00F51947" w14:paraId="0FD4632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827D49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B12EB2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KS Black &amp; Co</w:t>
            </w:r>
          </w:p>
        </w:tc>
      </w:tr>
      <w:tr w:rsidR="00F51947" w14:paraId="0DF87EE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1EBBDA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2BD7B99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Tripp, Auckland</w:t>
            </w:r>
          </w:p>
        </w:tc>
      </w:tr>
      <w:tr w:rsidR="00F51947" w14:paraId="643AFAB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1280BC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48579D5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65D3BB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5B1844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462CF91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http://www.newtalismangoldmines.co.nz/</w:t>
            </w:r>
          </w:p>
        </w:tc>
      </w:tr>
    </w:tbl>
    <w:p w14:paraId="01C83964" w14:textId="77777777" w:rsidR="00F51947" w:rsidRDefault="00F51947" w:rsidP="009F635A">
      <w:pPr>
        <w:spacing w:after="200"/>
      </w:pPr>
    </w:p>
    <w:p w14:paraId="794E725D" w14:textId="77777777" w:rsidR="00F51947" w:rsidRDefault="00F51947">
      <w:r>
        <w:rPr>
          <w:noProof/>
        </w:rPr>
        <w:drawing>
          <wp:inline distT="0" distB="0" distL="0" distR="0" wp14:anchorId="72CCBF19" wp14:editId="33CC0C08">
            <wp:extent cx="5731510" cy="3037205"/>
            <wp:effectExtent l="0" t="0" r="2540" b="0"/>
            <wp:docPr id="85" name="Picture 85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4D1A" w14:textId="77777777" w:rsidR="00F51947" w:rsidRDefault="00F51947"/>
    <w:p w14:paraId="2848BDD5" w14:textId="77777777" w:rsidR="00F51947" w:rsidRDefault="00F51947">
      <w:pPr>
        <w:spacing w:line="259" w:lineRule="auto"/>
      </w:pPr>
      <w:r>
        <w:br w:type="page"/>
      </w:r>
    </w:p>
    <w:p w14:paraId="09A750A0" w14:textId="77777777" w:rsidR="00F51947" w:rsidRDefault="00F51947"/>
    <w:p w14:paraId="1FC15E1D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New Zealand King Salmon Investments Limited</w:t>
      </w:r>
    </w:p>
    <w:p w14:paraId="58444950" w14:textId="77777777" w:rsidR="00F51947" w:rsidRDefault="00F51947" w:rsidP="009F635A"/>
    <w:p w14:paraId="4EBD668A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3765FBE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313AC3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34C2FCB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F8247B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E7DBDA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18E2CA9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+64 3 548 5714</w:t>
            </w:r>
          </w:p>
        </w:tc>
      </w:tr>
      <w:tr w:rsidR="00F51947" w14:paraId="423DC7F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406EB6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882EFF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Ernst and Young</w:t>
            </w:r>
          </w:p>
        </w:tc>
      </w:tr>
      <w:tr w:rsidR="00F51947" w14:paraId="7641029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72DA07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0C716BC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</w:t>
            </w:r>
          </w:p>
        </w:tc>
      </w:tr>
      <w:tr w:rsidR="00F51947" w14:paraId="6053E67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70C5AE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0073A4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597888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DBD95C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3D28141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http://www.kingsalmon.co.nz</w:t>
            </w:r>
          </w:p>
        </w:tc>
      </w:tr>
    </w:tbl>
    <w:p w14:paraId="615E6D07" w14:textId="77777777" w:rsidR="00F51947" w:rsidRDefault="00F51947" w:rsidP="009F635A">
      <w:pPr>
        <w:spacing w:after="200"/>
      </w:pPr>
    </w:p>
    <w:p w14:paraId="7E897D48" w14:textId="77777777" w:rsidR="00F51947" w:rsidRDefault="00F51947">
      <w:r>
        <w:rPr>
          <w:noProof/>
        </w:rPr>
        <w:drawing>
          <wp:inline distT="0" distB="0" distL="0" distR="0" wp14:anchorId="310DE107" wp14:editId="7C7E93CB">
            <wp:extent cx="5731510" cy="3037205"/>
            <wp:effectExtent l="0" t="0" r="2540" b="0"/>
            <wp:docPr id="86" name="Picture 86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27E4" w14:textId="77777777" w:rsidR="00F51947" w:rsidRDefault="00F51947"/>
    <w:p w14:paraId="173F5609" w14:textId="77777777" w:rsidR="00F51947" w:rsidRDefault="00F51947">
      <w:pPr>
        <w:spacing w:line="259" w:lineRule="auto"/>
      </w:pPr>
      <w:r>
        <w:br w:type="page"/>
      </w:r>
    </w:p>
    <w:p w14:paraId="73D442A6" w14:textId="77777777" w:rsidR="00F51947" w:rsidRDefault="00F51947"/>
    <w:p w14:paraId="40B37299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New Zealand Oil &amp; Gas Limited</w:t>
      </w:r>
    </w:p>
    <w:p w14:paraId="3F402B6D" w14:textId="77777777" w:rsidR="00F51947" w:rsidRDefault="00F51947" w:rsidP="009F635A"/>
    <w:p w14:paraId="1BCED841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8DBCE5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94AFF6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D35827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4D4EF7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3881D8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7E26F4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6444952424</w:t>
            </w:r>
          </w:p>
        </w:tc>
      </w:tr>
      <w:tr w:rsidR="00F51947" w14:paraId="57F426F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7F3397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18F05B8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KPMG, Wellington</w:t>
            </w:r>
          </w:p>
        </w:tc>
      </w:tr>
      <w:tr w:rsidR="00F51947" w14:paraId="7C79575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C87417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BE788D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</w:t>
            </w:r>
          </w:p>
        </w:tc>
      </w:tr>
      <w:tr w:rsidR="00F51947" w14:paraId="00D8396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618066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2BABC5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Catherine McKelvey</w:t>
            </w:r>
          </w:p>
        </w:tc>
      </w:tr>
      <w:tr w:rsidR="00F51947" w14:paraId="6912EF4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21F48E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53BFAD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http://www.nzog.com/</w:t>
            </w:r>
          </w:p>
        </w:tc>
      </w:tr>
    </w:tbl>
    <w:p w14:paraId="1672F201" w14:textId="77777777" w:rsidR="00F51947" w:rsidRDefault="00F51947" w:rsidP="009F635A">
      <w:pPr>
        <w:spacing w:after="200"/>
      </w:pPr>
    </w:p>
    <w:p w14:paraId="52BABDFE" w14:textId="77777777" w:rsidR="00F51947" w:rsidRDefault="00F51947">
      <w:r>
        <w:rPr>
          <w:noProof/>
        </w:rPr>
        <w:drawing>
          <wp:inline distT="0" distB="0" distL="0" distR="0" wp14:anchorId="58F81371" wp14:editId="400EC458">
            <wp:extent cx="5731510" cy="3037205"/>
            <wp:effectExtent l="0" t="0" r="2540" b="0"/>
            <wp:docPr id="87" name="Picture 87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AADD" w14:textId="77777777" w:rsidR="00F51947" w:rsidRDefault="00F51947"/>
    <w:p w14:paraId="6402C835" w14:textId="77777777" w:rsidR="00F51947" w:rsidRDefault="00F51947">
      <w:pPr>
        <w:spacing w:line="259" w:lineRule="auto"/>
      </w:pPr>
      <w:r>
        <w:br w:type="page"/>
      </w:r>
    </w:p>
    <w:p w14:paraId="59C796FB" w14:textId="77777777" w:rsidR="00F51947" w:rsidRDefault="00F51947"/>
    <w:p w14:paraId="1A25948B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New Zealand Rural Land Company Limited (NS)</w:t>
      </w:r>
    </w:p>
    <w:p w14:paraId="2EC05FAE" w14:textId="77777777" w:rsidR="00F51947" w:rsidRDefault="00F51947" w:rsidP="009F635A"/>
    <w:p w14:paraId="25235F1E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CC0C60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904D19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28EAA4C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1C2E69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A79E2E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51032C2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+64 4 471 9428</w:t>
            </w:r>
          </w:p>
        </w:tc>
      </w:tr>
      <w:tr w:rsidR="00F51947" w14:paraId="7238569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D15B8D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3561564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</w:t>
            </w:r>
          </w:p>
        </w:tc>
      </w:tr>
      <w:tr w:rsidR="00F51947" w14:paraId="7EDE18E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65E7C1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21CADF1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Duncan Cotterill</w:t>
            </w:r>
          </w:p>
        </w:tc>
      </w:tr>
      <w:tr w:rsidR="00F51947" w14:paraId="0315F92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96E26B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01CF26F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3AAFD0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D04A5A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365345D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http://www.nzrlc.co.nz</w:t>
            </w:r>
          </w:p>
        </w:tc>
      </w:tr>
    </w:tbl>
    <w:p w14:paraId="41B9F106" w14:textId="77777777" w:rsidR="00F51947" w:rsidRDefault="00F51947" w:rsidP="009F635A">
      <w:pPr>
        <w:spacing w:after="200"/>
      </w:pPr>
    </w:p>
    <w:p w14:paraId="15605A36" w14:textId="77777777" w:rsidR="00F51947" w:rsidRDefault="00F51947">
      <w:r>
        <w:rPr>
          <w:noProof/>
        </w:rPr>
        <w:drawing>
          <wp:inline distT="0" distB="0" distL="0" distR="0" wp14:anchorId="7CA443B8" wp14:editId="44C6EE3E">
            <wp:extent cx="5731510" cy="3037205"/>
            <wp:effectExtent l="0" t="0" r="2540" b="0"/>
            <wp:docPr id="88" name="Picture 88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73BA" w14:textId="77777777" w:rsidR="00F51947" w:rsidRDefault="00F51947"/>
    <w:p w14:paraId="1771838F" w14:textId="77777777" w:rsidR="00F51947" w:rsidRDefault="00F51947">
      <w:pPr>
        <w:spacing w:line="259" w:lineRule="auto"/>
      </w:pPr>
      <w:r>
        <w:br w:type="page"/>
      </w:r>
    </w:p>
    <w:p w14:paraId="78D0C862" w14:textId="77777777" w:rsidR="00F51947" w:rsidRDefault="00F51947"/>
    <w:p w14:paraId="1A8AEC3F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NZ Automotive Investments Limited</w:t>
      </w:r>
    </w:p>
    <w:p w14:paraId="5E95EEF9" w14:textId="77777777" w:rsidR="00F51947" w:rsidRDefault="00F51947" w:rsidP="009F635A"/>
    <w:p w14:paraId="38FDA83D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499F2A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62C079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22B5CF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David Page</w:t>
            </w:r>
          </w:p>
        </w:tc>
      </w:tr>
      <w:tr w:rsidR="00F51947" w14:paraId="2035503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0FECDB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A27495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+64 9 666 0158</w:t>
            </w:r>
          </w:p>
        </w:tc>
      </w:tr>
      <w:tr w:rsidR="00F51947" w14:paraId="757E245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85438D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12161DB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Grant Thornton</w:t>
            </w:r>
          </w:p>
        </w:tc>
      </w:tr>
      <w:tr w:rsidR="00F51947" w14:paraId="05F2697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344B59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DF6F3C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Lowndes Jordan</w:t>
            </w:r>
          </w:p>
        </w:tc>
      </w:tr>
      <w:tr w:rsidR="00F51947" w14:paraId="41006D1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FC5D5A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23A30B9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75E40A0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866891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20A5060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http://www.nzautomotiveinvestments.co.nz</w:t>
            </w:r>
          </w:p>
        </w:tc>
      </w:tr>
    </w:tbl>
    <w:p w14:paraId="4860F107" w14:textId="77777777" w:rsidR="00F51947" w:rsidRDefault="00F51947" w:rsidP="009F635A">
      <w:pPr>
        <w:spacing w:after="200"/>
      </w:pPr>
    </w:p>
    <w:p w14:paraId="4A0B6E96" w14:textId="77777777" w:rsidR="00F51947" w:rsidRDefault="00F51947">
      <w:r>
        <w:rPr>
          <w:noProof/>
        </w:rPr>
        <w:drawing>
          <wp:inline distT="0" distB="0" distL="0" distR="0" wp14:anchorId="54241817" wp14:editId="07BD04B9">
            <wp:extent cx="5731510" cy="3037205"/>
            <wp:effectExtent l="0" t="0" r="2540" b="0"/>
            <wp:docPr id="89" name="Picture 89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508D" w14:textId="77777777" w:rsidR="00F51947" w:rsidRDefault="00F51947"/>
    <w:p w14:paraId="5B8505D1" w14:textId="77777777" w:rsidR="00F51947" w:rsidRDefault="00F51947">
      <w:pPr>
        <w:spacing w:line="259" w:lineRule="auto"/>
      </w:pPr>
      <w:r>
        <w:br w:type="page"/>
      </w:r>
    </w:p>
    <w:p w14:paraId="193CFF8A" w14:textId="77777777" w:rsidR="00F51947" w:rsidRDefault="00F51947"/>
    <w:p w14:paraId="5D3563A3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NZ Windfarms Limited</w:t>
      </w:r>
    </w:p>
    <w:p w14:paraId="643C5248" w14:textId="77777777" w:rsidR="00F51947" w:rsidRDefault="00F51947" w:rsidP="009F635A"/>
    <w:p w14:paraId="792D8DD6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8E09FA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3A74A5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23DBF8B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Warren Koia</w:t>
            </w:r>
          </w:p>
        </w:tc>
      </w:tr>
      <w:tr w:rsidR="00F51947" w14:paraId="2030CF2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C58AA9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2095718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+06 280 2773</w:t>
            </w:r>
          </w:p>
        </w:tc>
      </w:tr>
      <w:tr w:rsidR="00F51947" w14:paraId="25C7952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B883B8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04615A0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BDO</w:t>
            </w:r>
          </w:p>
        </w:tc>
      </w:tr>
      <w:tr w:rsidR="00F51947" w14:paraId="25144CF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4B21ED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055C28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Wynn Williams, Auckland</w:t>
            </w:r>
          </w:p>
        </w:tc>
      </w:tr>
      <w:tr w:rsidR="00F51947" w14:paraId="136D4D7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6D8B7A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130A766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368574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341DEB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71090DE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http://www.nzwindfarms.co.nz/</w:t>
            </w:r>
          </w:p>
        </w:tc>
      </w:tr>
    </w:tbl>
    <w:p w14:paraId="54E9F7EB" w14:textId="77777777" w:rsidR="00F51947" w:rsidRDefault="00F51947" w:rsidP="009F635A">
      <w:pPr>
        <w:spacing w:after="200"/>
      </w:pPr>
    </w:p>
    <w:p w14:paraId="2ED8CF22" w14:textId="77777777" w:rsidR="00F51947" w:rsidRDefault="00F51947">
      <w:r>
        <w:rPr>
          <w:noProof/>
        </w:rPr>
        <w:drawing>
          <wp:inline distT="0" distB="0" distL="0" distR="0" wp14:anchorId="4DBD902D" wp14:editId="7C50DC7F">
            <wp:extent cx="5731510" cy="3037205"/>
            <wp:effectExtent l="0" t="0" r="2540" b="0"/>
            <wp:docPr id="90" name="Picture 90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203F" w14:textId="77777777" w:rsidR="00F51947" w:rsidRDefault="00F51947"/>
    <w:p w14:paraId="63D4E302" w14:textId="77777777" w:rsidR="00F51947" w:rsidRDefault="00F51947">
      <w:pPr>
        <w:spacing w:line="259" w:lineRule="auto"/>
      </w:pPr>
      <w:r>
        <w:br w:type="page"/>
      </w:r>
    </w:p>
    <w:p w14:paraId="7915A08F" w14:textId="77777777" w:rsidR="00F51947" w:rsidRDefault="00F51947"/>
    <w:p w14:paraId="47AE0471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NZME Limited</w:t>
      </w:r>
    </w:p>
    <w:p w14:paraId="79ED4B93" w14:textId="77777777" w:rsidR="00F51947" w:rsidRDefault="00F51947" w:rsidP="009F635A"/>
    <w:p w14:paraId="1F792F28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7CB478F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712C29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5C0B38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Michael Boggs</w:t>
            </w:r>
          </w:p>
        </w:tc>
      </w:tr>
      <w:tr w:rsidR="00F51947" w14:paraId="7D46BC9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2909E3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112E77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+64 027 479 0697</w:t>
            </w:r>
          </w:p>
        </w:tc>
      </w:tr>
      <w:tr w:rsidR="00F51947" w14:paraId="36319B4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DBE9A9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343D7EA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</w:t>
            </w:r>
          </w:p>
        </w:tc>
      </w:tr>
      <w:tr w:rsidR="00F51947" w14:paraId="533F929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81F946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E8C9BB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</w:t>
            </w:r>
          </w:p>
        </w:tc>
      </w:tr>
      <w:tr w:rsidR="00F51947" w14:paraId="5137238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8E7075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2116AB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David Mackrell</w:t>
            </w:r>
          </w:p>
        </w:tc>
      </w:tr>
      <w:tr w:rsidR="00F51947" w14:paraId="1FD5475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B5BBFD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9DBC9B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http://www.nzme.co.nz</w:t>
            </w:r>
          </w:p>
        </w:tc>
      </w:tr>
    </w:tbl>
    <w:p w14:paraId="541DDB39" w14:textId="77777777" w:rsidR="00F51947" w:rsidRDefault="00F51947" w:rsidP="009F635A">
      <w:pPr>
        <w:spacing w:after="200"/>
      </w:pPr>
    </w:p>
    <w:p w14:paraId="186FE9A9" w14:textId="77777777" w:rsidR="00F51947" w:rsidRDefault="00F51947">
      <w:r>
        <w:rPr>
          <w:noProof/>
        </w:rPr>
        <w:drawing>
          <wp:inline distT="0" distB="0" distL="0" distR="0" wp14:anchorId="0B486B4A" wp14:editId="7448BDF6">
            <wp:extent cx="5731510" cy="3037205"/>
            <wp:effectExtent l="0" t="0" r="2540" b="0"/>
            <wp:docPr id="91" name="Picture 91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A49B" w14:textId="77777777" w:rsidR="00F51947" w:rsidRDefault="00F51947"/>
    <w:p w14:paraId="41AE883A" w14:textId="77777777" w:rsidR="00F51947" w:rsidRDefault="00F51947">
      <w:pPr>
        <w:spacing w:line="259" w:lineRule="auto"/>
      </w:pPr>
      <w:r>
        <w:br w:type="page"/>
      </w:r>
    </w:p>
    <w:p w14:paraId="5FAD0291" w14:textId="77777777" w:rsidR="00F51947" w:rsidRDefault="00F51947"/>
    <w:p w14:paraId="22AE7EA7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NZX Limited</w:t>
      </w:r>
    </w:p>
    <w:p w14:paraId="1B3D9414" w14:textId="77777777" w:rsidR="00F51947" w:rsidRDefault="00F51947" w:rsidP="009F635A"/>
    <w:p w14:paraId="24667AB7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E58981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A7E81D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3247FA4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Mark Peterson</w:t>
            </w:r>
          </w:p>
        </w:tc>
      </w:tr>
      <w:tr w:rsidR="00F51947" w14:paraId="0E50C91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7CE485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3FBB44F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+64 4 472 7599</w:t>
            </w:r>
          </w:p>
        </w:tc>
      </w:tr>
      <w:tr w:rsidR="00F51947" w14:paraId="311EC4D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C3E39C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0A3BBF1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KPMG, Wellington</w:t>
            </w:r>
          </w:p>
        </w:tc>
      </w:tr>
      <w:tr w:rsidR="00F51947" w14:paraId="3C02422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4729D7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3C0F8F8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591B0C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DB1962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0DA664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Graham Law</w:t>
            </w:r>
          </w:p>
        </w:tc>
      </w:tr>
      <w:tr w:rsidR="00F51947" w14:paraId="6BE7657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137314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2D6A8E7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https://www.nzx.com/about-nzx/organization-structure</w:t>
            </w:r>
          </w:p>
        </w:tc>
      </w:tr>
    </w:tbl>
    <w:p w14:paraId="272D171F" w14:textId="77777777" w:rsidR="00F51947" w:rsidRDefault="00F51947" w:rsidP="009F635A">
      <w:pPr>
        <w:spacing w:after="200"/>
      </w:pPr>
    </w:p>
    <w:p w14:paraId="07DCC86C" w14:textId="77777777" w:rsidR="00F51947" w:rsidRDefault="00F51947">
      <w:r>
        <w:rPr>
          <w:noProof/>
        </w:rPr>
        <w:drawing>
          <wp:inline distT="0" distB="0" distL="0" distR="0" wp14:anchorId="0B5C48D8" wp14:editId="6E63493A">
            <wp:extent cx="5731510" cy="3037205"/>
            <wp:effectExtent l="0" t="0" r="2540" b="0"/>
            <wp:docPr id="92" name="Picture 92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87A3" w14:textId="77777777" w:rsidR="00F51947" w:rsidRDefault="00F51947"/>
    <w:p w14:paraId="21BD5F18" w14:textId="77777777" w:rsidR="00F51947" w:rsidRDefault="00F51947">
      <w:pPr>
        <w:spacing w:line="259" w:lineRule="auto"/>
      </w:pPr>
      <w:r>
        <w:br w:type="page"/>
      </w:r>
    </w:p>
    <w:p w14:paraId="78F5DE40" w14:textId="77777777" w:rsidR="00F51947" w:rsidRDefault="00F51947"/>
    <w:p w14:paraId="689EAD40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Oceania Healthcare Limited</w:t>
      </w:r>
    </w:p>
    <w:p w14:paraId="2A696F54" w14:textId="77777777" w:rsidR="00F51947" w:rsidRDefault="00F51947" w:rsidP="009F635A"/>
    <w:p w14:paraId="29E0C5C1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71BB2AD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F0F479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83A5AD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Brent Pattison</w:t>
            </w:r>
          </w:p>
        </w:tc>
      </w:tr>
      <w:tr w:rsidR="00F51947" w14:paraId="4661F0F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46854C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218A015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+64 9 213 1022</w:t>
            </w:r>
          </w:p>
        </w:tc>
      </w:tr>
      <w:tr w:rsidR="00F51947" w14:paraId="431F26B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665504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7C6726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</w:t>
            </w:r>
          </w:p>
        </w:tc>
      </w:tr>
      <w:tr w:rsidR="00F51947" w14:paraId="16018F8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D1C2F4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D4E0AC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Webb Henderson</w:t>
            </w:r>
          </w:p>
        </w:tc>
      </w:tr>
      <w:tr w:rsidR="00F51947" w14:paraId="40CB07E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4EAF55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4D3149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Kathryn Waugh</w:t>
            </w:r>
          </w:p>
        </w:tc>
      </w:tr>
      <w:tr w:rsidR="00F51947" w14:paraId="57A7A00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7FC0C1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2B68343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http://www.oceaniahealthcare.co.nz</w:t>
            </w:r>
          </w:p>
        </w:tc>
      </w:tr>
    </w:tbl>
    <w:p w14:paraId="54B33762" w14:textId="77777777" w:rsidR="00F51947" w:rsidRDefault="00F51947" w:rsidP="009F635A">
      <w:pPr>
        <w:spacing w:after="200"/>
      </w:pPr>
    </w:p>
    <w:p w14:paraId="7A609AB1" w14:textId="77777777" w:rsidR="00F51947" w:rsidRDefault="00F51947">
      <w:r>
        <w:rPr>
          <w:noProof/>
        </w:rPr>
        <w:drawing>
          <wp:inline distT="0" distB="0" distL="0" distR="0" wp14:anchorId="5BEA2C6F" wp14:editId="41B77D09">
            <wp:extent cx="5731510" cy="3037205"/>
            <wp:effectExtent l="0" t="0" r="2540" b="0"/>
            <wp:docPr id="93" name="Picture 93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6E50" w14:textId="77777777" w:rsidR="00F51947" w:rsidRDefault="00F51947"/>
    <w:p w14:paraId="2263D033" w14:textId="77777777" w:rsidR="00F51947" w:rsidRDefault="00F51947">
      <w:pPr>
        <w:spacing w:line="259" w:lineRule="auto"/>
      </w:pPr>
      <w:r>
        <w:br w:type="page"/>
      </w:r>
    </w:p>
    <w:p w14:paraId="6A3705E6" w14:textId="77777777" w:rsidR="00F51947" w:rsidRDefault="00F51947"/>
    <w:p w14:paraId="28F808CF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Pacific Edge Limited</w:t>
      </w:r>
    </w:p>
    <w:p w14:paraId="4E76AE63" w14:textId="77777777" w:rsidR="00F51947" w:rsidRDefault="00F51947" w:rsidP="009F635A"/>
    <w:p w14:paraId="3A0CE6DB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AED0B7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C011FB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229DC1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75822F4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2DD953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9B1652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+64 3 479 5800</w:t>
            </w:r>
          </w:p>
        </w:tc>
      </w:tr>
      <w:tr w:rsidR="00F51947" w14:paraId="7EB289D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E5DC5A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0E73774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PricewaterhouseCoopers, Dunedin</w:t>
            </w:r>
          </w:p>
        </w:tc>
      </w:tr>
      <w:tr w:rsidR="00F51947" w14:paraId="6DD9434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25F1B2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35A09DF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Anderson Lloyd, Dunedin</w:t>
            </w:r>
          </w:p>
        </w:tc>
      </w:tr>
      <w:tr w:rsidR="00F51947" w14:paraId="41A4372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2F600B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2870A5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Grant Gibson</w:t>
            </w:r>
          </w:p>
        </w:tc>
      </w:tr>
      <w:tr w:rsidR="00F51947" w14:paraId="61A456B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3E45F6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7B2BFD6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http://www.pacificedgedx.com</w:t>
            </w:r>
          </w:p>
        </w:tc>
      </w:tr>
    </w:tbl>
    <w:p w14:paraId="789F9AA5" w14:textId="77777777" w:rsidR="00F51947" w:rsidRDefault="00F51947" w:rsidP="009F635A">
      <w:pPr>
        <w:spacing w:after="200"/>
      </w:pPr>
    </w:p>
    <w:p w14:paraId="1DFCA8ED" w14:textId="77777777" w:rsidR="00F51947" w:rsidRDefault="00F51947">
      <w:r>
        <w:rPr>
          <w:noProof/>
        </w:rPr>
        <w:drawing>
          <wp:inline distT="0" distB="0" distL="0" distR="0" wp14:anchorId="36FB9A8A" wp14:editId="6D647E64">
            <wp:extent cx="5731510" cy="3037205"/>
            <wp:effectExtent l="0" t="0" r="2540" b="0"/>
            <wp:docPr id="94" name="Picture 94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3EAE" w14:textId="77777777" w:rsidR="00F51947" w:rsidRDefault="00F51947"/>
    <w:p w14:paraId="0F163DA1" w14:textId="77777777" w:rsidR="00F51947" w:rsidRDefault="00F51947">
      <w:pPr>
        <w:spacing w:line="259" w:lineRule="auto"/>
      </w:pPr>
      <w:r>
        <w:br w:type="page"/>
      </w:r>
    </w:p>
    <w:p w14:paraId="6347079A" w14:textId="77777777" w:rsidR="00F51947" w:rsidRDefault="00F51947"/>
    <w:p w14:paraId="400F7848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PaySauce Limited</w:t>
      </w:r>
    </w:p>
    <w:p w14:paraId="2C8641EB" w14:textId="77777777" w:rsidR="00F51947" w:rsidRDefault="00F51947" w:rsidP="009F635A"/>
    <w:p w14:paraId="359B8D18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6F11590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B80987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F655F9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A5CDAE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79169D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096202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021 554 600</w:t>
            </w:r>
          </w:p>
        </w:tc>
      </w:tr>
      <w:tr w:rsidR="00F51947" w14:paraId="7FDF9BD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7469C4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1AE5E06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Grant Thornton</w:t>
            </w:r>
          </w:p>
        </w:tc>
      </w:tr>
      <w:tr w:rsidR="00F51947" w14:paraId="1A668A7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06BB7E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F7A85A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Duncan Cotterill</w:t>
            </w:r>
          </w:p>
        </w:tc>
      </w:tr>
      <w:tr w:rsidR="00F51947" w14:paraId="3E6477C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ADA208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4D1F21E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Jaime Monaghan</w:t>
            </w:r>
          </w:p>
        </w:tc>
      </w:tr>
      <w:tr w:rsidR="00F51947" w14:paraId="612D9B8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F5302F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EA5FED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https://www.paysauce.com/</w:t>
            </w:r>
          </w:p>
        </w:tc>
      </w:tr>
    </w:tbl>
    <w:p w14:paraId="2DB355D8" w14:textId="77777777" w:rsidR="00F51947" w:rsidRDefault="00F51947" w:rsidP="009F635A">
      <w:pPr>
        <w:spacing w:after="200"/>
      </w:pPr>
    </w:p>
    <w:p w14:paraId="53F0F8DD" w14:textId="77777777" w:rsidR="00F51947" w:rsidRDefault="00F51947">
      <w:r>
        <w:rPr>
          <w:noProof/>
        </w:rPr>
        <w:drawing>
          <wp:inline distT="0" distB="0" distL="0" distR="0" wp14:anchorId="2CAC7A6C" wp14:editId="6FE13CA6">
            <wp:extent cx="5731510" cy="3037205"/>
            <wp:effectExtent l="0" t="0" r="2540" b="0"/>
            <wp:docPr id="95" name="Picture 95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155E" w14:textId="77777777" w:rsidR="00F51947" w:rsidRDefault="00F51947"/>
    <w:p w14:paraId="25A8A43F" w14:textId="77777777" w:rsidR="00F51947" w:rsidRDefault="00F51947">
      <w:pPr>
        <w:spacing w:line="259" w:lineRule="auto"/>
      </w:pPr>
      <w:r>
        <w:br w:type="page"/>
      </w:r>
    </w:p>
    <w:p w14:paraId="51B1CA58" w14:textId="77777777" w:rsidR="00F51947" w:rsidRDefault="00F51947"/>
    <w:p w14:paraId="57A0DD52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PGG Wrightson Limited</w:t>
      </w:r>
    </w:p>
    <w:p w14:paraId="5157722C" w14:textId="77777777" w:rsidR="00F51947" w:rsidRDefault="00F51947" w:rsidP="009F635A"/>
    <w:p w14:paraId="22C3E498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1C87067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025503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28251C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Stephen Guerin</w:t>
            </w:r>
          </w:p>
        </w:tc>
      </w:tr>
      <w:tr w:rsidR="00F51947" w14:paraId="4CA9C1E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30F192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543FF6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+64 3 372 0800</w:t>
            </w:r>
          </w:p>
        </w:tc>
      </w:tr>
      <w:tr w:rsidR="00F51947" w14:paraId="4DC2CCA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78171C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BF76AA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EY</w:t>
            </w:r>
          </w:p>
        </w:tc>
      </w:tr>
      <w:tr w:rsidR="00F51947" w14:paraId="04E7229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531E98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26D9999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</w:t>
            </w:r>
          </w:p>
        </w:tc>
      </w:tr>
      <w:tr w:rsidR="00F51947" w14:paraId="375E120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22776D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2F06EA7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Peter Scott</w:t>
            </w:r>
          </w:p>
        </w:tc>
      </w:tr>
      <w:tr w:rsidR="00F51947" w14:paraId="12EB275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EE669D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8781C8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http://www.pggwrightson.co.nz/</w:t>
            </w:r>
          </w:p>
        </w:tc>
      </w:tr>
    </w:tbl>
    <w:p w14:paraId="6250BBDF" w14:textId="77777777" w:rsidR="00F51947" w:rsidRDefault="00F51947" w:rsidP="009F635A">
      <w:pPr>
        <w:spacing w:after="200"/>
      </w:pPr>
    </w:p>
    <w:p w14:paraId="4E444B9A" w14:textId="77777777" w:rsidR="00F51947" w:rsidRDefault="00F51947">
      <w:r>
        <w:rPr>
          <w:noProof/>
        </w:rPr>
        <w:drawing>
          <wp:inline distT="0" distB="0" distL="0" distR="0" wp14:anchorId="044A09A6" wp14:editId="2760E72B">
            <wp:extent cx="5731510" cy="3037205"/>
            <wp:effectExtent l="0" t="0" r="2540" b="0"/>
            <wp:docPr id="96" name="Picture 96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3ADF" w14:textId="77777777" w:rsidR="00F51947" w:rsidRDefault="00F51947"/>
    <w:p w14:paraId="22805461" w14:textId="77777777" w:rsidR="00F51947" w:rsidRDefault="00F51947">
      <w:pPr>
        <w:spacing w:line="259" w:lineRule="auto"/>
      </w:pPr>
      <w:r>
        <w:br w:type="page"/>
      </w:r>
    </w:p>
    <w:p w14:paraId="3031DF23" w14:textId="77777777" w:rsidR="00F51947" w:rsidRDefault="00F51947"/>
    <w:p w14:paraId="5DD9B432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Plexure Group Limited</w:t>
      </w:r>
    </w:p>
    <w:p w14:paraId="03E2D196" w14:textId="77777777" w:rsidR="00F51947" w:rsidRDefault="00F51947" w:rsidP="009F635A"/>
    <w:p w14:paraId="2F8F1ECA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13A67CC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09D072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328EA0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EB0726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50E02F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359560D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+64 21 288 3355</w:t>
            </w:r>
          </w:p>
        </w:tc>
      </w:tr>
      <w:tr w:rsidR="00F51947" w14:paraId="21BFCC3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2223EB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6CC2BF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</w:t>
            </w:r>
          </w:p>
        </w:tc>
      </w:tr>
      <w:tr w:rsidR="00F51947" w14:paraId="4E73C1F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60A553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574D74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</w:t>
            </w:r>
          </w:p>
        </w:tc>
      </w:tr>
      <w:tr w:rsidR="00F51947" w14:paraId="2FC0B6B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9E6092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18F951B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A08E55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F2D7CA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F137F5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http://www.plexure.com</w:t>
            </w:r>
          </w:p>
        </w:tc>
      </w:tr>
    </w:tbl>
    <w:p w14:paraId="12528E40" w14:textId="77777777" w:rsidR="00F51947" w:rsidRDefault="00F51947" w:rsidP="009F635A">
      <w:pPr>
        <w:spacing w:after="200"/>
      </w:pPr>
    </w:p>
    <w:p w14:paraId="0427F2B6" w14:textId="77777777" w:rsidR="00F51947" w:rsidRDefault="00F51947">
      <w:r>
        <w:rPr>
          <w:noProof/>
        </w:rPr>
        <w:drawing>
          <wp:inline distT="0" distB="0" distL="0" distR="0" wp14:anchorId="2B57851C" wp14:editId="579A52BF">
            <wp:extent cx="5731510" cy="3037205"/>
            <wp:effectExtent l="0" t="0" r="2540" b="0"/>
            <wp:docPr id="97" name="Picture 97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F235" w14:textId="77777777" w:rsidR="00F51947" w:rsidRDefault="00F51947"/>
    <w:p w14:paraId="38D696AC" w14:textId="77777777" w:rsidR="00F51947" w:rsidRDefault="00F51947">
      <w:pPr>
        <w:spacing w:line="259" w:lineRule="auto"/>
      </w:pPr>
      <w:r>
        <w:br w:type="page"/>
      </w:r>
    </w:p>
    <w:p w14:paraId="1B5F1FE6" w14:textId="77777777" w:rsidR="00F51947" w:rsidRDefault="00F51947"/>
    <w:p w14:paraId="0FE2769A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Port of Tauranga Limited</w:t>
      </w:r>
    </w:p>
    <w:p w14:paraId="7DECB860" w14:textId="77777777" w:rsidR="00F51947" w:rsidRDefault="00F51947" w:rsidP="009F635A"/>
    <w:p w14:paraId="7D6A312F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3D3F21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DEDD11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577AF9F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Leonard Sampson</w:t>
            </w:r>
          </w:p>
        </w:tc>
      </w:tr>
      <w:tr w:rsidR="00F51947" w14:paraId="3837634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4FA234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5B28685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+64 7 572 8899</w:t>
            </w:r>
          </w:p>
        </w:tc>
      </w:tr>
      <w:tr w:rsidR="00F51947" w14:paraId="2C18F19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FE8E2A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44AFEA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KPMG, Tauranga</w:t>
            </w:r>
          </w:p>
        </w:tc>
      </w:tr>
      <w:tr w:rsidR="00F51947" w14:paraId="4FBA91A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3F7FC6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B9BB6A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Holland Beckett Law</w:t>
            </w:r>
          </w:p>
        </w:tc>
      </w:tr>
      <w:tr w:rsidR="00F51947" w14:paraId="7D39614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371EEF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04E9178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Simon Kebbell</w:t>
            </w:r>
          </w:p>
        </w:tc>
      </w:tr>
      <w:tr w:rsidR="00F51947" w14:paraId="316F685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D56A21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F94FB0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http://www.port-tauranga.co.nz/</w:t>
            </w:r>
          </w:p>
        </w:tc>
      </w:tr>
    </w:tbl>
    <w:p w14:paraId="1A02331D" w14:textId="77777777" w:rsidR="00F51947" w:rsidRDefault="00F51947" w:rsidP="009F635A">
      <w:pPr>
        <w:spacing w:after="200"/>
      </w:pPr>
    </w:p>
    <w:p w14:paraId="616F95C8" w14:textId="77777777" w:rsidR="00F51947" w:rsidRDefault="00F51947">
      <w:r>
        <w:rPr>
          <w:noProof/>
        </w:rPr>
        <w:drawing>
          <wp:inline distT="0" distB="0" distL="0" distR="0" wp14:anchorId="2FB0A9CD" wp14:editId="276EEE52">
            <wp:extent cx="5731510" cy="3037205"/>
            <wp:effectExtent l="0" t="0" r="2540" b="0"/>
            <wp:docPr id="98" name="Picture 98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06FB" w14:textId="77777777" w:rsidR="00F51947" w:rsidRDefault="00F51947"/>
    <w:p w14:paraId="64627F2F" w14:textId="77777777" w:rsidR="00F51947" w:rsidRDefault="00F51947">
      <w:pPr>
        <w:spacing w:line="259" w:lineRule="auto"/>
      </w:pPr>
      <w:r>
        <w:br w:type="page"/>
      </w:r>
    </w:p>
    <w:p w14:paraId="31B60A2A" w14:textId="77777777" w:rsidR="00F51947" w:rsidRDefault="00F51947"/>
    <w:p w14:paraId="55264D4B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Precinct Properties New Zealand Limited (NS)</w:t>
      </w:r>
    </w:p>
    <w:p w14:paraId="39701CAC" w14:textId="77777777" w:rsidR="00F51947" w:rsidRDefault="00F51947" w:rsidP="009F635A"/>
    <w:p w14:paraId="1D08D7F1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1297A0A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750E9C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6255E1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Scott Pritchard</w:t>
            </w:r>
          </w:p>
        </w:tc>
      </w:tr>
      <w:tr w:rsidR="00F51947" w14:paraId="66A82E2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DFAE9B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DE5743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+64 9 222 0070</w:t>
            </w:r>
          </w:p>
        </w:tc>
      </w:tr>
      <w:tr w:rsidR="00F51947" w14:paraId="024DDBB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D00909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79B7268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Ernst &amp; Young, Auckland</w:t>
            </w:r>
          </w:p>
        </w:tc>
      </w:tr>
      <w:tr w:rsidR="00F51947" w14:paraId="04E1A78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FF1D64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BB5B4A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Russell McVeagh, Auckland</w:t>
            </w:r>
          </w:p>
        </w:tc>
      </w:tr>
      <w:tr w:rsidR="00F51947" w14:paraId="2BE4ECB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FE45C3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6B2FEC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Richard Hilder</w:t>
            </w:r>
          </w:p>
        </w:tc>
      </w:tr>
      <w:tr w:rsidR="00F51947" w14:paraId="4B5FF7A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85ADD5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20E9FB7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http://www.precinct.co.nz</w:t>
            </w:r>
          </w:p>
        </w:tc>
      </w:tr>
    </w:tbl>
    <w:p w14:paraId="3BAD17E3" w14:textId="77777777" w:rsidR="00F51947" w:rsidRDefault="00F51947" w:rsidP="009F635A">
      <w:pPr>
        <w:spacing w:after="200"/>
      </w:pPr>
    </w:p>
    <w:p w14:paraId="7A7A4537" w14:textId="77777777" w:rsidR="00F51947" w:rsidRDefault="00F51947">
      <w:r>
        <w:rPr>
          <w:noProof/>
        </w:rPr>
        <w:drawing>
          <wp:inline distT="0" distB="0" distL="0" distR="0" wp14:anchorId="7817A6F0" wp14:editId="3E6C340B">
            <wp:extent cx="5731510" cy="3037205"/>
            <wp:effectExtent l="0" t="0" r="2540" b="0"/>
            <wp:docPr id="99" name="Picture 99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4272" w14:textId="77777777" w:rsidR="00F51947" w:rsidRDefault="00F51947"/>
    <w:p w14:paraId="0107E5D0" w14:textId="77777777" w:rsidR="00F51947" w:rsidRDefault="00F51947">
      <w:pPr>
        <w:spacing w:line="259" w:lineRule="auto"/>
      </w:pPr>
      <w:r>
        <w:br w:type="page"/>
      </w:r>
    </w:p>
    <w:p w14:paraId="2707FA3C" w14:textId="77777777" w:rsidR="00F51947" w:rsidRDefault="00F51947"/>
    <w:p w14:paraId="435C8D6D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Private Land and Property Fund</w:t>
      </w:r>
    </w:p>
    <w:p w14:paraId="50AA7835" w14:textId="77777777" w:rsidR="00F51947" w:rsidRDefault="00F51947" w:rsidP="009F635A"/>
    <w:p w14:paraId="36D2771A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313913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32FDED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E85838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70FEB5D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0B67CD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13DF1A4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+64 4 894 4300</w:t>
            </w:r>
          </w:p>
        </w:tc>
      </w:tr>
      <w:tr w:rsidR="00F51947" w14:paraId="247F286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692892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EA3FF1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Ernst and Young</w:t>
            </w:r>
          </w:p>
        </w:tc>
      </w:tr>
      <w:tr w:rsidR="00F51947" w14:paraId="360BF10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D3D865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C5723F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10F0369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32A973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13F74A7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462A87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A69E47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7B6D8A6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http://www.booster.co.nz/plpf</w:t>
            </w:r>
          </w:p>
        </w:tc>
      </w:tr>
    </w:tbl>
    <w:p w14:paraId="47E4E4F8" w14:textId="77777777" w:rsidR="00F51947" w:rsidRDefault="00F51947" w:rsidP="009F635A">
      <w:pPr>
        <w:spacing w:after="200"/>
      </w:pPr>
    </w:p>
    <w:p w14:paraId="3330E9D7" w14:textId="77777777" w:rsidR="00F51947" w:rsidRDefault="00F51947">
      <w:r>
        <w:rPr>
          <w:noProof/>
        </w:rPr>
        <w:drawing>
          <wp:inline distT="0" distB="0" distL="0" distR="0" wp14:anchorId="1F9ED303" wp14:editId="2B11D7E8">
            <wp:extent cx="5731510" cy="3037205"/>
            <wp:effectExtent l="0" t="0" r="2540" b="0"/>
            <wp:docPr id="100" name="Picture 100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BE96" w14:textId="77777777" w:rsidR="00F51947" w:rsidRDefault="00F51947"/>
    <w:p w14:paraId="50A76665" w14:textId="77777777" w:rsidR="00F51947" w:rsidRDefault="00F51947">
      <w:pPr>
        <w:spacing w:line="259" w:lineRule="auto"/>
      </w:pPr>
      <w:r>
        <w:br w:type="page"/>
      </w:r>
    </w:p>
    <w:p w14:paraId="41100BBB" w14:textId="77777777" w:rsidR="00F51947" w:rsidRDefault="00F51947"/>
    <w:p w14:paraId="60819112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Promisia Healthcare Limited</w:t>
      </w:r>
    </w:p>
    <w:p w14:paraId="65A75480" w14:textId="77777777" w:rsidR="00F51947" w:rsidRDefault="00F51947" w:rsidP="009F635A"/>
    <w:p w14:paraId="5F61A118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3A00B97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F6DF37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8218BE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Chris Brown</w:t>
            </w:r>
          </w:p>
        </w:tc>
      </w:tr>
      <w:tr w:rsidR="00F51947" w14:paraId="174DC16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8D7EC0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1E860A8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+64 027 499 3387</w:t>
            </w:r>
          </w:p>
        </w:tc>
      </w:tr>
      <w:tr w:rsidR="00F51947" w14:paraId="694B05C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D01F57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F31EC8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William Buck Audit (NZ) Limited</w:t>
            </w:r>
          </w:p>
        </w:tc>
      </w:tr>
      <w:tr w:rsidR="00F51947" w14:paraId="74F98A7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E287E5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2850AB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Duncan Cotterill</w:t>
            </w:r>
          </w:p>
        </w:tc>
      </w:tr>
      <w:tr w:rsidR="00F51947" w14:paraId="377F15C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441CBA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0B2F7A9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19EDC0C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1723C3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367DFA0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https://www.promisia.co.nz/</w:t>
            </w:r>
          </w:p>
        </w:tc>
      </w:tr>
    </w:tbl>
    <w:p w14:paraId="51094ACA" w14:textId="77777777" w:rsidR="00F51947" w:rsidRDefault="00F51947" w:rsidP="009F635A">
      <w:pPr>
        <w:spacing w:after="200"/>
      </w:pPr>
    </w:p>
    <w:p w14:paraId="6C86FF92" w14:textId="77777777" w:rsidR="00F51947" w:rsidRDefault="00F51947">
      <w:r>
        <w:rPr>
          <w:noProof/>
        </w:rPr>
        <w:drawing>
          <wp:inline distT="0" distB="0" distL="0" distR="0" wp14:anchorId="15D7BB1E" wp14:editId="103232D6">
            <wp:extent cx="5731510" cy="3037205"/>
            <wp:effectExtent l="0" t="0" r="2540" b="0"/>
            <wp:docPr id="101" name="Picture 101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7C3A" w14:textId="77777777" w:rsidR="00F51947" w:rsidRDefault="00F51947"/>
    <w:p w14:paraId="44357E09" w14:textId="77777777" w:rsidR="00F51947" w:rsidRDefault="00F51947">
      <w:pPr>
        <w:spacing w:line="259" w:lineRule="auto"/>
      </w:pPr>
      <w:r>
        <w:br w:type="page"/>
      </w:r>
    </w:p>
    <w:p w14:paraId="5330E540" w14:textId="77777777" w:rsidR="00F51947" w:rsidRDefault="00F51947"/>
    <w:p w14:paraId="7D2713DC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Property for Industry Limited</w:t>
      </w:r>
    </w:p>
    <w:p w14:paraId="5F31CF03" w14:textId="77777777" w:rsidR="00F51947" w:rsidRDefault="00F51947" w:rsidP="009F635A"/>
    <w:p w14:paraId="14DF9C1B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BBC777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1746E8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AC03BA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Simon Woodhams</w:t>
            </w:r>
          </w:p>
        </w:tc>
      </w:tr>
      <w:tr w:rsidR="00F51947" w14:paraId="32B8209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840D4B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A2E712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+64 9 303 9450</w:t>
            </w:r>
          </w:p>
        </w:tc>
      </w:tr>
      <w:tr w:rsidR="00F51947" w14:paraId="2DC36EA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CC6190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36BA8D1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</w:t>
            </w:r>
          </w:p>
        </w:tc>
      </w:tr>
      <w:tr w:rsidR="00F51947" w14:paraId="3A89988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D7867C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F318A0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Tripp, Auckland</w:t>
            </w:r>
          </w:p>
        </w:tc>
      </w:tr>
      <w:tr w:rsidR="00F51947" w14:paraId="53B7BBA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BADF07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AEE517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4E2A2F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AA636A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658B87B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http://www.pfi.co.nz/</w:t>
            </w:r>
          </w:p>
        </w:tc>
      </w:tr>
    </w:tbl>
    <w:p w14:paraId="7593BB7E" w14:textId="77777777" w:rsidR="00F51947" w:rsidRDefault="00F51947" w:rsidP="009F635A">
      <w:pPr>
        <w:spacing w:after="200"/>
      </w:pPr>
    </w:p>
    <w:p w14:paraId="3F8CCD14" w14:textId="77777777" w:rsidR="00F51947" w:rsidRDefault="00F51947">
      <w:r>
        <w:rPr>
          <w:noProof/>
        </w:rPr>
        <w:drawing>
          <wp:inline distT="0" distB="0" distL="0" distR="0" wp14:anchorId="614011D0" wp14:editId="71F844AE">
            <wp:extent cx="5731510" cy="3037205"/>
            <wp:effectExtent l="0" t="0" r="2540" b="0"/>
            <wp:docPr id="102" name="Picture 102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5F4B" w14:textId="77777777" w:rsidR="00F51947" w:rsidRDefault="00F51947"/>
    <w:p w14:paraId="17E890B9" w14:textId="77777777" w:rsidR="00F51947" w:rsidRDefault="00F51947">
      <w:pPr>
        <w:spacing w:line="259" w:lineRule="auto"/>
      </w:pPr>
      <w:r>
        <w:br w:type="page"/>
      </w:r>
    </w:p>
    <w:p w14:paraId="5004BFD4" w14:textId="77777777" w:rsidR="00F51947" w:rsidRDefault="00F51947"/>
    <w:p w14:paraId="1638A804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Pushpay Holdings Limited</w:t>
      </w:r>
    </w:p>
    <w:p w14:paraId="1692589A" w14:textId="77777777" w:rsidR="00F51947" w:rsidRDefault="00F51947" w:rsidP="009F635A"/>
    <w:p w14:paraId="075DD9CD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1780A01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679366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3282E2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Molly Matthews</w:t>
            </w:r>
          </w:p>
        </w:tc>
      </w:tr>
      <w:tr w:rsidR="00F51947" w14:paraId="4F26B02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C8A2BC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1BBD7B0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+64 21 724 244</w:t>
            </w:r>
          </w:p>
        </w:tc>
      </w:tr>
      <w:tr w:rsidR="00F51947" w14:paraId="156A13C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A40FA3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9CB402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</w:t>
            </w:r>
          </w:p>
        </w:tc>
      </w:tr>
      <w:tr w:rsidR="00F51947" w14:paraId="1FB105B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184B44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B0591A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Harmos Horton Lusk</w:t>
            </w:r>
          </w:p>
        </w:tc>
      </w:tr>
      <w:tr w:rsidR="00F51947" w14:paraId="7B77499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535F04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150FFE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Shane Sampson</w:t>
            </w:r>
          </w:p>
        </w:tc>
      </w:tr>
      <w:tr w:rsidR="00F51947" w14:paraId="3D33A4F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A500B6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BD2B34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http://www.pushpay.com</w:t>
            </w:r>
          </w:p>
        </w:tc>
      </w:tr>
    </w:tbl>
    <w:p w14:paraId="014CAE91" w14:textId="77777777" w:rsidR="00F51947" w:rsidRDefault="00F51947" w:rsidP="009F635A">
      <w:pPr>
        <w:spacing w:after="200"/>
      </w:pPr>
    </w:p>
    <w:p w14:paraId="75D19670" w14:textId="77777777" w:rsidR="00F51947" w:rsidRDefault="00F51947">
      <w:r>
        <w:rPr>
          <w:noProof/>
        </w:rPr>
        <w:drawing>
          <wp:inline distT="0" distB="0" distL="0" distR="0" wp14:anchorId="718F2C10" wp14:editId="1C9A4CAA">
            <wp:extent cx="5731510" cy="3037205"/>
            <wp:effectExtent l="0" t="0" r="2540" b="0"/>
            <wp:docPr id="103" name="Picture 103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3583" w14:textId="77777777" w:rsidR="00F51947" w:rsidRDefault="00F51947"/>
    <w:p w14:paraId="0562941F" w14:textId="77777777" w:rsidR="00F51947" w:rsidRDefault="00F51947">
      <w:pPr>
        <w:spacing w:line="259" w:lineRule="auto"/>
      </w:pPr>
      <w:r>
        <w:br w:type="page"/>
      </w:r>
    </w:p>
    <w:p w14:paraId="31D91F36" w14:textId="77777777" w:rsidR="00F51947" w:rsidRDefault="00F51947"/>
    <w:p w14:paraId="4E64D51C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QEX Logistics Limited</w:t>
      </w:r>
    </w:p>
    <w:p w14:paraId="0D50746F" w14:textId="77777777" w:rsidR="00F51947" w:rsidRDefault="00F51947" w:rsidP="009F635A"/>
    <w:p w14:paraId="628F70F5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4ECCCA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3ED4E6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31E5B8B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Jingjie (Ronnie) Xue</w:t>
            </w:r>
          </w:p>
        </w:tc>
      </w:tr>
      <w:tr w:rsidR="00F51947" w14:paraId="46BCEB0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B74F48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0D56CD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+64 09 838 8681</w:t>
            </w:r>
          </w:p>
        </w:tc>
      </w:tr>
      <w:tr w:rsidR="00F51947" w14:paraId="2003AF9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891B95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9814A1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</w:t>
            </w:r>
          </w:p>
        </w:tc>
      </w:tr>
      <w:tr w:rsidR="00F51947" w14:paraId="5FC5BBE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873206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03AEB0E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</w:t>
            </w:r>
          </w:p>
        </w:tc>
      </w:tr>
      <w:tr w:rsidR="00F51947" w14:paraId="02C1A61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FC65DE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380DC16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638CEA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A0DD57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FC2FB8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http://www.qex.co.nz</w:t>
            </w:r>
          </w:p>
        </w:tc>
      </w:tr>
    </w:tbl>
    <w:p w14:paraId="5C5C9743" w14:textId="77777777" w:rsidR="00F51947" w:rsidRDefault="00F51947" w:rsidP="009F635A">
      <w:pPr>
        <w:spacing w:after="200"/>
      </w:pPr>
    </w:p>
    <w:p w14:paraId="6723C0D3" w14:textId="77777777" w:rsidR="00F51947" w:rsidRDefault="00F51947">
      <w:r>
        <w:rPr>
          <w:noProof/>
        </w:rPr>
        <w:drawing>
          <wp:inline distT="0" distB="0" distL="0" distR="0" wp14:anchorId="15016760" wp14:editId="71E77A88">
            <wp:extent cx="5731510" cy="3037205"/>
            <wp:effectExtent l="0" t="0" r="2540" b="0"/>
            <wp:docPr id="104" name="Picture 104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5689" w14:textId="77777777" w:rsidR="00F51947" w:rsidRDefault="00F51947"/>
    <w:p w14:paraId="3869B796" w14:textId="77777777" w:rsidR="00F51947" w:rsidRDefault="00F51947">
      <w:pPr>
        <w:spacing w:line="259" w:lineRule="auto"/>
      </w:pPr>
      <w:r>
        <w:br w:type="page"/>
      </w:r>
    </w:p>
    <w:p w14:paraId="4AB4CBF6" w14:textId="77777777" w:rsidR="00F51947" w:rsidRDefault="00F51947"/>
    <w:p w14:paraId="5FCB550A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Radius Residential Care Limited</w:t>
      </w:r>
    </w:p>
    <w:p w14:paraId="168A535A" w14:textId="77777777" w:rsidR="00F51947" w:rsidRDefault="00F51947" w:rsidP="009F635A"/>
    <w:p w14:paraId="53AC5AB1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0EC08F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6201E9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941EB4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12692C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A21B7F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1A9B415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+64 9 883 1444</w:t>
            </w:r>
          </w:p>
        </w:tc>
      </w:tr>
      <w:tr w:rsidR="00F51947" w14:paraId="5E458F8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FDAA76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1254E79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Baker Tilly Staples Rodway</w:t>
            </w:r>
          </w:p>
        </w:tc>
      </w:tr>
      <w:tr w:rsidR="00F51947" w14:paraId="3F08193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D9F272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DAE9E9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Harmos Horton Lusk</w:t>
            </w:r>
          </w:p>
        </w:tc>
      </w:tr>
      <w:tr w:rsidR="00F51947" w14:paraId="37EF6CD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4BC62E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3A2BA89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9A05DF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72E5E1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48DCCC8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https://radiuscare.co.nz/</w:t>
            </w:r>
          </w:p>
        </w:tc>
      </w:tr>
    </w:tbl>
    <w:p w14:paraId="7840D824" w14:textId="77777777" w:rsidR="00F51947" w:rsidRDefault="00F51947" w:rsidP="009F635A">
      <w:pPr>
        <w:spacing w:after="200"/>
      </w:pPr>
    </w:p>
    <w:p w14:paraId="6AB0C500" w14:textId="77777777" w:rsidR="00F51947" w:rsidRDefault="00F51947">
      <w:r>
        <w:rPr>
          <w:noProof/>
        </w:rPr>
        <w:drawing>
          <wp:inline distT="0" distB="0" distL="0" distR="0" wp14:anchorId="107CAB21" wp14:editId="19BDDA59">
            <wp:extent cx="5731510" cy="3037205"/>
            <wp:effectExtent l="0" t="0" r="2540" b="0"/>
            <wp:docPr id="105" name="Picture 105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8ECF" w14:textId="77777777" w:rsidR="00F51947" w:rsidRDefault="00F51947"/>
    <w:p w14:paraId="1DAD4DB4" w14:textId="77777777" w:rsidR="00F51947" w:rsidRDefault="00F51947">
      <w:pPr>
        <w:spacing w:line="259" w:lineRule="auto"/>
      </w:pPr>
      <w:r>
        <w:br w:type="page"/>
      </w:r>
    </w:p>
    <w:p w14:paraId="1C8AB634" w14:textId="77777777" w:rsidR="00F51947" w:rsidRDefault="00F51947"/>
    <w:p w14:paraId="62D88BDA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Rakon Limited</w:t>
      </w:r>
    </w:p>
    <w:p w14:paraId="287A14F9" w14:textId="77777777" w:rsidR="00F51947" w:rsidRDefault="00F51947" w:rsidP="009F635A"/>
    <w:p w14:paraId="6E835019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746E613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EA4BF6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514F90A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2BBC6A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9954EE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001DE5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+64 9 571 9238</w:t>
            </w:r>
          </w:p>
        </w:tc>
      </w:tr>
      <w:tr w:rsidR="00F51947" w14:paraId="70CDB88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8C1226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04529FE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PricewaterhouseCoopers, Auckland</w:t>
            </w:r>
          </w:p>
        </w:tc>
      </w:tr>
      <w:tr w:rsidR="00F51947" w14:paraId="0781D5B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F2E3D0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BE767B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Gully, Auckland</w:t>
            </w:r>
          </w:p>
        </w:tc>
      </w:tr>
      <w:tr w:rsidR="00F51947" w14:paraId="521E7FE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AF0438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0E5AF2B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Anand Rambhai</w:t>
            </w:r>
          </w:p>
        </w:tc>
      </w:tr>
      <w:tr w:rsidR="00F51947" w14:paraId="60AEF49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71D421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387E4F2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http://www.rakon.com</w:t>
            </w:r>
          </w:p>
        </w:tc>
      </w:tr>
    </w:tbl>
    <w:p w14:paraId="32EB1163" w14:textId="77777777" w:rsidR="00F51947" w:rsidRDefault="00F51947" w:rsidP="009F635A">
      <w:pPr>
        <w:spacing w:after="200"/>
      </w:pPr>
    </w:p>
    <w:p w14:paraId="7F06E172" w14:textId="77777777" w:rsidR="00F51947" w:rsidRDefault="00F51947">
      <w:r>
        <w:rPr>
          <w:noProof/>
        </w:rPr>
        <w:drawing>
          <wp:inline distT="0" distB="0" distL="0" distR="0" wp14:anchorId="03799DC2" wp14:editId="6BA5DBEA">
            <wp:extent cx="5731510" cy="3037205"/>
            <wp:effectExtent l="0" t="0" r="2540" b="0"/>
            <wp:docPr id="106" name="Picture 106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D47D" w14:textId="77777777" w:rsidR="00F51947" w:rsidRDefault="00F51947"/>
    <w:p w14:paraId="1BFBA5D7" w14:textId="77777777" w:rsidR="00F51947" w:rsidRDefault="00F51947">
      <w:pPr>
        <w:spacing w:line="259" w:lineRule="auto"/>
      </w:pPr>
      <w:r>
        <w:br w:type="page"/>
      </w:r>
    </w:p>
    <w:p w14:paraId="2015E833" w14:textId="77777777" w:rsidR="00F51947" w:rsidRDefault="00F51947"/>
    <w:p w14:paraId="581D03A7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Restaurant Brands New Zealand Limited</w:t>
      </w:r>
    </w:p>
    <w:p w14:paraId="6C2203F1" w14:textId="77777777" w:rsidR="00F51947" w:rsidRDefault="00F51947" w:rsidP="009F635A"/>
    <w:p w14:paraId="6FFE326D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03334F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5E185C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37D6A2E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Russel Creedy</w:t>
            </w:r>
          </w:p>
        </w:tc>
      </w:tr>
      <w:tr w:rsidR="00F51947" w14:paraId="79E591A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7835CB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5588BDC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6495258700</w:t>
            </w:r>
          </w:p>
        </w:tc>
      </w:tr>
      <w:tr w:rsidR="00F51947" w14:paraId="0E1358E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712628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175AB66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</w:t>
            </w:r>
          </w:p>
        </w:tc>
      </w:tr>
      <w:tr w:rsidR="00F51947" w14:paraId="451A744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746F34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17EEF42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Gully, Auckland</w:t>
            </w:r>
          </w:p>
        </w:tc>
      </w:tr>
      <w:tr w:rsidR="00F51947" w14:paraId="308C906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2ECCE3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1B10EA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Grant Ellis</w:t>
            </w:r>
          </w:p>
        </w:tc>
      </w:tr>
      <w:tr w:rsidR="00F51947" w14:paraId="4B36868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B8CE15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6AD8E3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http://www.restaurantbrands.co.nz/</w:t>
            </w:r>
          </w:p>
        </w:tc>
      </w:tr>
    </w:tbl>
    <w:p w14:paraId="05D32CF4" w14:textId="77777777" w:rsidR="00F51947" w:rsidRDefault="00F51947" w:rsidP="009F635A">
      <w:pPr>
        <w:spacing w:after="200"/>
      </w:pPr>
    </w:p>
    <w:p w14:paraId="11704C8F" w14:textId="77777777" w:rsidR="00F51947" w:rsidRDefault="00F51947">
      <w:r>
        <w:rPr>
          <w:noProof/>
        </w:rPr>
        <w:drawing>
          <wp:inline distT="0" distB="0" distL="0" distR="0" wp14:anchorId="35D06072" wp14:editId="1610BB40">
            <wp:extent cx="5731510" cy="3037205"/>
            <wp:effectExtent l="0" t="0" r="2540" b="0"/>
            <wp:docPr id="107" name="Picture 107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BB1B" w14:textId="77777777" w:rsidR="00F51947" w:rsidRDefault="00F51947"/>
    <w:p w14:paraId="5457B447" w14:textId="77777777" w:rsidR="00F51947" w:rsidRDefault="00F51947">
      <w:pPr>
        <w:spacing w:line="259" w:lineRule="auto"/>
      </w:pPr>
      <w:r>
        <w:br w:type="page"/>
      </w:r>
    </w:p>
    <w:p w14:paraId="43ABEDD8" w14:textId="77777777" w:rsidR="00F51947" w:rsidRDefault="00F51947"/>
    <w:p w14:paraId="7FA8A807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Rua Bioscience Limited</w:t>
      </w:r>
    </w:p>
    <w:p w14:paraId="0443163F" w14:textId="77777777" w:rsidR="00F51947" w:rsidRDefault="00F51947" w:rsidP="009F635A"/>
    <w:p w14:paraId="1CB9328D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7FAE3B3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7D4FF8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15B894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Rob Mitchell</w:t>
            </w:r>
          </w:p>
        </w:tc>
      </w:tr>
      <w:tr w:rsidR="00F51947" w14:paraId="35A8F49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A227F5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87B84F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+64 21 128 7689</w:t>
            </w:r>
          </w:p>
        </w:tc>
      </w:tr>
      <w:tr w:rsidR="00F51947" w14:paraId="3A4C85E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DBB037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7A80CD2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 Coopers</w:t>
            </w:r>
          </w:p>
        </w:tc>
      </w:tr>
      <w:tr w:rsidR="00F51947" w14:paraId="525D975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4BAA6B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2799CD1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Lowndes Jordan</w:t>
            </w:r>
          </w:p>
        </w:tc>
      </w:tr>
      <w:tr w:rsidR="00F51947" w14:paraId="31D7698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B83AFF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3603260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Hamish White</w:t>
            </w:r>
          </w:p>
        </w:tc>
      </w:tr>
      <w:tr w:rsidR="00F51947" w14:paraId="77DEDBC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FF96C9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EC6B37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http://www.ruabio.com</w:t>
            </w:r>
          </w:p>
        </w:tc>
      </w:tr>
    </w:tbl>
    <w:p w14:paraId="3BA33AF0" w14:textId="77777777" w:rsidR="00F51947" w:rsidRDefault="00F51947" w:rsidP="009F635A">
      <w:pPr>
        <w:spacing w:after="200"/>
      </w:pPr>
    </w:p>
    <w:p w14:paraId="0018DF96" w14:textId="77777777" w:rsidR="00F51947" w:rsidRDefault="00F51947">
      <w:r>
        <w:rPr>
          <w:noProof/>
        </w:rPr>
        <w:drawing>
          <wp:inline distT="0" distB="0" distL="0" distR="0" wp14:anchorId="1581EDE8" wp14:editId="349088E4">
            <wp:extent cx="5731510" cy="3037205"/>
            <wp:effectExtent l="0" t="0" r="2540" b="0"/>
            <wp:docPr id="108" name="Picture 108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1B2A" w14:textId="77777777" w:rsidR="00F51947" w:rsidRDefault="00F51947"/>
    <w:p w14:paraId="7D8CF166" w14:textId="77777777" w:rsidR="00F51947" w:rsidRDefault="00F51947">
      <w:pPr>
        <w:spacing w:line="259" w:lineRule="auto"/>
      </w:pPr>
      <w:r>
        <w:br w:type="page"/>
      </w:r>
    </w:p>
    <w:p w14:paraId="2315C70C" w14:textId="77777777" w:rsidR="00F51947" w:rsidRDefault="00F51947"/>
    <w:p w14:paraId="256AFF6F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Ryman Healthcare Limited</w:t>
      </w:r>
    </w:p>
    <w:p w14:paraId="14D5FAFA" w14:textId="77777777" w:rsidR="00F51947" w:rsidRDefault="00F51947" w:rsidP="009F635A"/>
    <w:p w14:paraId="7009FE64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327D0E8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A713DA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55755A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Gordon MacLeod</w:t>
            </w:r>
          </w:p>
        </w:tc>
      </w:tr>
      <w:tr w:rsidR="00F51947" w14:paraId="3D59F28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2A23F0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255808E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+64 3 366 4069</w:t>
            </w:r>
          </w:p>
        </w:tc>
      </w:tr>
      <w:tr w:rsidR="00F51947" w14:paraId="1E76DF3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EB97AB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CA559E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</w:t>
            </w:r>
          </w:p>
        </w:tc>
      </w:tr>
      <w:tr w:rsidR="00F51947" w14:paraId="33F8472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15D206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CB12C2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Tripp, Christchurch</w:t>
            </w:r>
          </w:p>
        </w:tc>
      </w:tr>
      <w:tr w:rsidR="00F51947" w14:paraId="2131F9F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6CECC2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679FED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7D83250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55012C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3BEC90F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http://www.rymanhealthcare.co.nz/</w:t>
            </w:r>
          </w:p>
        </w:tc>
      </w:tr>
    </w:tbl>
    <w:p w14:paraId="2B31808D" w14:textId="77777777" w:rsidR="00F51947" w:rsidRDefault="00F51947" w:rsidP="009F635A">
      <w:pPr>
        <w:spacing w:after="200"/>
      </w:pPr>
    </w:p>
    <w:p w14:paraId="251D5B72" w14:textId="77777777" w:rsidR="00F51947" w:rsidRDefault="00F51947">
      <w:r>
        <w:rPr>
          <w:noProof/>
        </w:rPr>
        <w:drawing>
          <wp:inline distT="0" distB="0" distL="0" distR="0" wp14:anchorId="46C910EA" wp14:editId="2A9AC231">
            <wp:extent cx="5731510" cy="3037205"/>
            <wp:effectExtent l="0" t="0" r="2540" b="0"/>
            <wp:docPr id="109" name="Picture 109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DD0F" w14:textId="77777777" w:rsidR="00F51947" w:rsidRDefault="00F51947"/>
    <w:p w14:paraId="16B26E94" w14:textId="77777777" w:rsidR="00F51947" w:rsidRDefault="00F51947">
      <w:pPr>
        <w:spacing w:line="259" w:lineRule="auto"/>
      </w:pPr>
      <w:r>
        <w:br w:type="page"/>
      </w:r>
    </w:p>
    <w:p w14:paraId="5648ED6B" w14:textId="77777777" w:rsidR="00F51947" w:rsidRDefault="00F51947"/>
    <w:p w14:paraId="3F75E8CE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Sanford Limited (NS)</w:t>
      </w:r>
    </w:p>
    <w:p w14:paraId="29710672" w14:textId="77777777" w:rsidR="00F51947" w:rsidRDefault="00F51947" w:rsidP="009F635A"/>
    <w:p w14:paraId="7011148F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F61FE1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A4EA74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67486B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Peter Reidie</w:t>
            </w:r>
          </w:p>
        </w:tc>
      </w:tr>
      <w:tr w:rsidR="00F51947" w14:paraId="4BE3506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D5D94B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A20157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+64 9 379 4720</w:t>
            </w:r>
          </w:p>
        </w:tc>
      </w:tr>
      <w:tr w:rsidR="00F51947" w14:paraId="11E9E81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A90CD7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5027621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KPMG, Auckland</w:t>
            </w:r>
          </w:p>
        </w:tc>
      </w:tr>
      <w:tr w:rsidR="00F51947" w14:paraId="16F66B0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57A746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5CF90E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Tripp, Auckland</w:t>
            </w:r>
          </w:p>
        </w:tc>
      </w:tr>
      <w:tr w:rsidR="00F51947" w14:paraId="5EE8D75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6738F4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1A4B898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Katherine Turner</w:t>
            </w:r>
          </w:p>
        </w:tc>
      </w:tr>
      <w:tr w:rsidR="00F51947" w14:paraId="15AAEAF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59AEF4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43D9CD6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http://www.sanford.co.nz/</w:t>
            </w:r>
          </w:p>
        </w:tc>
      </w:tr>
    </w:tbl>
    <w:p w14:paraId="59052F84" w14:textId="77777777" w:rsidR="00F51947" w:rsidRDefault="00F51947" w:rsidP="009F635A">
      <w:pPr>
        <w:spacing w:after="200"/>
      </w:pPr>
    </w:p>
    <w:p w14:paraId="36FCCBB9" w14:textId="77777777" w:rsidR="00F51947" w:rsidRDefault="00F51947">
      <w:r>
        <w:rPr>
          <w:noProof/>
        </w:rPr>
        <w:drawing>
          <wp:inline distT="0" distB="0" distL="0" distR="0" wp14:anchorId="24830458" wp14:editId="514A624F">
            <wp:extent cx="5731510" cy="3037205"/>
            <wp:effectExtent l="0" t="0" r="2540" b="0"/>
            <wp:docPr id="110" name="Picture 110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39D9" w14:textId="77777777" w:rsidR="00F51947" w:rsidRDefault="00F51947"/>
    <w:p w14:paraId="3E57F1CE" w14:textId="77777777" w:rsidR="00F51947" w:rsidRDefault="00F51947">
      <w:pPr>
        <w:spacing w:line="259" w:lineRule="auto"/>
      </w:pPr>
      <w:r>
        <w:br w:type="page"/>
      </w:r>
    </w:p>
    <w:p w14:paraId="4EE4399C" w14:textId="77777777" w:rsidR="00F51947" w:rsidRDefault="00F51947"/>
    <w:p w14:paraId="1AD166DA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Savor Limited</w:t>
      </w:r>
    </w:p>
    <w:p w14:paraId="6E6372AA" w14:textId="77777777" w:rsidR="00F51947" w:rsidRDefault="00F51947" w:rsidP="009F635A"/>
    <w:p w14:paraId="7832C9CF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3A8C3C4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F74F35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54A78AF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4F4928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0F1D30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83A705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+64 21 049 7442</w:t>
            </w:r>
          </w:p>
        </w:tc>
      </w:tr>
      <w:tr w:rsidR="00F51947" w14:paraId="39876A6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5A6CFA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5B7884B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EY</w:t>
            </w:r>
          </w:p>
        </w:tc>
      </w:tr>
      <w:tr w:rsidR="00F51947" w14:paraId="0CC30C8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B09745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4C10AA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</w:t>
            </w:r>
          </w:p>
        </w:tc>
      </w:tr>
      <w:tr w:rsidR="00F51947" w14:paraId="702E6DA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1C458A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48AE98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Tim Peat</w:t>
            </w:r>
          </w:p>
        </w:tc>
      </w:tr>
      <w:tr w:rsidR="00F51947" w14:paraId="75B6E35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030CE8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2B6FA91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http://www.savorgroup.co.nz/</w:t>
            </w:r>
          </w:p>
        </w:tc>
      </w:tr>
    </w:tbl>
    <w:p w14:paraId="043BA652" w14:textId="77777777" w:rsidR="00F51947" w:rsidRDefault="00F51947" w:rsidP="009F635A">
      <w:pPr>
        <w:spacing w:after="200"/>
      </w:pPr>
    </w:p>
    <w:p w14:paraId="7F68500F" w14:textId="77777777" w:rsidR="00F51947" w:rsidRDefault="00F51947">
      <w:r>
        <w:rPr>
          <w:noProof/>
        </w:rPr>
        <w:drawing>
          <wp:inline distT="0" distB="0" distL="0" distR="0" wp14:anchorId="0A04C8C4" wp14:editId="7496AD1D">
            <wp:extent cx="5731510" cy="3037205"/>
            <wp:effectExtent l="0" t="0" r="2540" b="0"/>
            <wp:docPr id="111" name="Picture 111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3919" w14:textId="77777777" w:rsidR="00F51947" w:rsidRDefault="00F51947"/>
    <w:p w14:paraId="6B9F526A" w14:textId="77777777" w:rsidR="00F51947" w:rsidRDefault="00F51947">
      <w:pPr>
        <w:spacing w:line="259" w:lineRule="auto"/>
      </w:pPr>
      <w:r>
        <w:br w:type="page"/>
      </w:r>
    </w:p>
    <w:p w14:paraId="5A29A0A5" w14:textId="77777777" w:rsidR="00F51947" w:rsidRDefault="00F51947"/>
    <w:p w14:paraId="6141923A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Scales Corporation Limited</w:t>
      </w:r>
    </w:p>
    <w:p w14:paraId="2B939EA7" w14:textId="77777777" w:rsidR="00F51947" w:rsidRDefault="00F51947" w:rsidP="009F635A"/>
    <w:p w14:paraId="593A2F81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C07FDE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83D429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5130E68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B751B8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9A3E68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5FD0771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+64 3 379 7720</w:t>
            </w:r>
          </w:p>
        </w:tc>
      </w:tr>
      <w:tr w:rsidR="00F51947" w14:paraId="33EFBC3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6ADB4A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0F9384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</w:t>
            </w:r>
          </w:p>
        </w:tc>
      </w:tr>
      <w:tr w:rsidR="00F51947" w14:paraId="49A53E2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F13DF4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086945B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</w:t>
            </w:r>
          </w:p>
        </w:tc>
      </w:tr>
      <w:tr w:rsidR="00F51947" w14:paraId="2CA240E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34F080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9F30F6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Steve Kennelly</w:t>
            </w:r>
          </w:p>
        </w:tc>
      </w:tr>
      <w:tr w:rsidR="00F51947" w14:paraId="6628CB2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7A1968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3D183EA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http://www.scalescorporation.co.nz</w:t>
            </w:r>
          </w:p>
        </w:tc>
      </w:tr>
    </w:tbl>
    <w:p w14:paraId="4605CD37" w14:textId="77777777" w:rsidR="00F51947" w:rsidRDefault="00F51947" w:rsidP="009F635A">
      <w:pPr>
        <w:spacing w:after="200"/>
      </w:pPr>
    </w:p>
    <w:p w14:paraId="679E861A" w14:textId="77777777" w:rsidR="00F51947" w:rsidRDefault="00F51947">
      <w:r>
        <w:rPr>
          <w:noProof/>
        </w:rPr>
        <w:drawing>
          <wp:inline distT="0" distB="0" distL="0" distR="0" wp14:anchorId="0474BA61" wp14:editId="0D1EDFCD">
            <wp:extent cx="5731510" cy="3037205"/>
            <wp:effectExtent l="0" t="0" r="2540" b="0"/>
            <wp:docPr id="112" name="Picture 112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8C74" w14:textId="77777777" w:rsidR="00F51947" w:rsidRDefault="00F51947"/>
    <w:p w14:paraId="4F982564" w14:textId="77777777" w:rsidR="00F51947" w:rsidRDefault="00F51947">
      <w:pPr>
        <w:spacing w:line="259" w:lineRule="auto"/>
      </w:pPr>
      <w:r>
        <w:br w:type="page"/>
      </w:r>
    </w:p>
    <w:p w14:paraId="1ADF52B5" w14:textId="77777777" w:rsidR="00F51947" w:rsidRDefault="00F51947"/>
    <w:p w14:paraId="036BB8FC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Scott Technology Limited</w:t>
      </w:r>
    </w:p>
    <w:p w14:paraId="56A45B9C" w14:textId="77777777" w:rsidR="00F51947" w:rsidRDefault="00F51947" w:rsidP="009F635A"/>
    <w:p w14:paraId="7A5B551F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594727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CDD843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92618D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BB7D57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AF7D7B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11C09F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+64 3 478 8110</w:t>
            </w:r>
          </w:p>
        </w:tc>
      </w:tr>
      <w:tr w:rsidR="00F51947" w14:paraId="1DFADC6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68657E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AE63E8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Deloitte, Dunedin</w:t>
            </w:r>
          </w:p>
        </w:tc>
      </w:tr>
      <w:tr w:rsidR="00F51947" w14:paraId="5204FBD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BE616F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050CAAE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Gallaway Cook Allan</w:t>
            </w:r>
          </w:p>
        </w:tc>
      </w:tr>
      <w:tr w:rsidR="00F51947" w14:paraId="141224E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43F43F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2A1F768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Cameron Mathewson</w:t>
            </w:r>
          </w:p>
        </w:tc>
      </w:tr>
      <w:tr w:rsidR="00F51947" w14:paraId="66194C9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71E9D4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C8504E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http://www.scott.co.nz/</w:t>
            </w:r>
          </w:p>
        </w:tc>
      </w:tr>
    </w:tbl>
    <w:p w14:paraId="739CD5D5" w14:textId="77777777" w:rsidR="00F51947" w:rsidRDefault="00F51947" w:rsidP="009F635A">
      <w:pPr>
        <w:spacing w:after="200"/>
      </w:pPr>
    </w:p>
    <w:p w14:paraId="62C4526C" w14:textId="77777777" w:rsidR="00F51947" w:rsidRDefault="00F51947">
      <w:r>
        <w:rPr>
          <w:noProof/>
        </w:rPr>
        <w:drawing>
          <wp:inline distT="0" distB="0" distL="0" distR="0" wp14:anchorId="1AD4B668" wp14:editId="6D6660E3">
            <wp:extent cx="5731510" cy="3037205"/>
            <wp:effectExtent l="0" t="0" r="2540" b="0"/>
            <wp:docPr id="113" name="Picture 113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F7CA" w14:textId="77777777" w:rsidR="00F51947" w:rsidRDefault="00F51947"/>
    <w:p w14:paraId="7420D234" w14:textId="77777777" w:rsidR="00F51947" w:rsidRDefault="00F51947">
      <w:pPr>
        <w:spacing w:line="259" w:lineRule="auto"/>
      </w:pPr>
      <w:r>
        <w:br w:type="page"/>
      </w:r>
    </w:p>
    <w:p w14:paraId="2A2CFC38" w14:textId="77777777" w:rsidR="00F51947" w:rsidRDefault="00F51947"/>
    <w:p w14:paraId="43321E43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Seeka Limited</w:t>
      </w:r>
    </w:p>
    <w:p w14:paraId="74BFC7EE" w14:textId="77777777" w:rsidR="00F51947" w:rsidRDefault="00F51947" w:rsidP="009F635A"/>
    <w:p w14:paraId="7C65DC42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12A830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ABFD84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5CD8B87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Michael Franks</w:t>
            </w:r>
          </w:p>
        </w:tc>
      </w:tr>
      <w:tr w:rsidR="00F51947" w14:paraId="4CDA945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6F27C4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2F96F24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+64 7 573 6127</w:t>
            </w:r>
          </w:p>
        </w:tc>
      </w:tr>
      <w:tr w:rsidR="00F51947" w14:paraId="652E0F9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878DC8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FB1704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</w:t>
            </w:r>
          </w:p>
        </w:tc>
      </w:tr>
      <w:tr w:rsidR="00F51947" w14:paraId="2B4C934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319EB7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046B815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Harmos Horton Lusk, Auckland</w:t>
            </w:r>
          </w:p>
        </w:tc>
      </w:tr>
      <w:tr w:rsidR="00F51947" w14:paraId="1BF1EEE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3BC0ED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09269C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Stuart McKinstry</w:t>
            </w:r>
          </w:p>
        </w:tc>
      </w:tr>
      <w:tr w:rsidR="00F51947" w14:paraId="1F3CC69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B6729C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2FBA758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http://www.seeka.co.nz/</w:t>
            </w:r>
          </w:p>
        </w:tc>
      </w:tr>
    </w:tbl>
    <w:p w14:paraId="799C62CD" w14:textId="77777777" w:rsidR="00F51947" w:rsidRDefault="00F51947" w:rsidP="009F635A">
      <w:pPr>
        <w:spacing w:after="200"/>
      </w:pPr>
    </w:p>
    <w:p w14:paraId="7F8756A5" w14:textId="77777777" w:rsidR="00F51947" w:rsidRDefault="00F51947">
      <w:r>
        <w:rPr>
          <w:noProof/>
        </w:rPr>
        <w:drawing>
          <wp:inline distT="0" distB="0" distL="0" distR="0" wp14:anchorId="61C56962" wp14:editId="6D68B57B">
            <wp:extent cx="5731510" cy="3037205"/>
            <wp:effectExtent l="0" t="0" r="2540" b="0"/>
            <wp:docPr id="114" name="Picture 114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E1AB" w14:textId="77777777" w:rsidR="00F51947" w:rsidRDefault="00F51947"/>
    <w:p w14:paraId="43C51BFC" w14:textId="77777777" w:rsidR="00F51947" w:rsidRDefault="00F51947">
      <w:pPr>
        <w:spacing w:line="259" w:lineRule="auto"/>
      </w:pPr>
      <w:r>
        <w:br w:type="page"/>
      </w:r>
    </w:p>
    <w:p w14:paraId="7BCF7B98" w14:textId="77777777" w:rsidR="00F51947" w:rsidRDefault="00F51947"/>
    <w:p w14:paraId="5EBB00D2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Serko Limited</w:t>
      </w:r>
    </w:p>
    <w:p w14:paraId="471B6FCD" w14:textId="77777777" w:rsidR="00F51947" w:rsidRDefault="00F51947" w:rsidP="009F635A"/>
    <w:p w14:paraId="029CDA73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91ADFC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675327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91EAE8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7C9C4E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70730C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9E8171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6272450267</w:t>
            </w:r>
          </w:p>
        </w:tc>
      </w:tr>
      <w:tr w:rsidR="00F51947" w14:paraId="0DB56B3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294016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3068F5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</w:t>
            </w:r>
          </w:p>
        </w:tc>
      </w:tr>
      <w:tr w:rsidR="00F51947" w14:paraId="52A529A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3DF3E2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26602CD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</w:t>
            </w:r>
          </w:p>
        </w:tc>
      </w:tr>
      <w:tr w:rsidR="00F51947" w14:paraId="010D7C5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53C5EB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180B356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3FDC99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D6855C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26B0496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http://www.serko.com</w:t>
            </w:r>
          </w:p>
        </w:tc>
      </w:tr>
    </w:tbl>
    <w:p w14:paraId="4A2A99E4" w14:textId="77777777" w:rsidR="00F51947" w:rsidRDefault="00F51947" w:rsidP="009F635A">
      <w:pPr>
        <w:spacing w:after="200"/>
      </w:pPr>
    </w:p>
    <w:p w14:paraId="5F5E8DFA" w14:textId="77777777" w:rsidR="00F51947" w:rsidRDefault="00F51947">
      <w:r>
        <w:rPr>
          <w:noProof/>
        </w:rPr>
        <w:drawing>
          <wp:inline distT="0" distB="0" distL="0" distR="0" wp14:anchorId="154052BE" wp14:editId="5FB306E8">
            <wp:extent cx="5731510" cy="3037205"/>
            <wp:effectExtent l="0" t="0" r="2540" b="0"/>
            <wp:docPr id="115" name="Picture 115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9AF8" w14:textId="77777777" w:rsidR="00F51947" w:rsidRDefault="00F51947"/>
    <w:p w14:paraId="593AEC31" w14:textId="77777777" w:rsidR="00F51947" w:rsidRDefault="00F51947">
      <w:pPr>
        <w:spacing w:line="259" w:lineRule="auto"/>
      </w:pPr>
      <w:r>
        <w:br w:type="page"/>
      </w:r>
    </w:p>
    <w:p w14:paraId="4483F44F" w14:textId="77777777" w:rsidR="00F51947" w:rsidRDefault="00F51947"/>
    <w:p w14:paraId="5D8B6604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Skellerup Holdings Limited</w:t>
      </w:r>
    </w:p>
    <w:p w14:paraId="47D59393" w14:textId="77777777" w:rsidR="00F51947" w:rsidRDefault="00F51947" w:rsidP="009F635A"/>
    <w:p w14:paraId="678B4C5C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4D54FF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5FD5D1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3E8CB8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4CABEC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669809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877BE4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-0.0018</w:t>
            </w:r>
          </w:p>
        </w:tc>
      </w:tr>
      <w:tr w:rsidR="00F51947" w14:paraId="3B68591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106634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D1AE24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Ernst &amp; Young, Auckland</w:t>
            </w:r>
          </w:p>
        </w:tc>
      </w:tr>
      <w:tr w:rsidR="00F51947" w14:paraId="0882CA5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D2EF13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CE8C2B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Tripp, Auckland</w:t>
            </w:r>
          </w:p>
        </w:tc>
      </w:tr>
      <w:tr w:rsidR="00F51947" w14:paraId="2AC9724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C9A0A3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C86647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4B747D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D315B4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398815C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http://www.skellerupholdings.co.nz/</w:t>
            </w:r>
          </w:p>
        </w:tc>
      </w:tr>
    </w:tbl>
    <w:p w14:paraId="764C85FB" w14:textId="77777777" w:rsidR="00F51947" w:rsidRDefault="00F51947" w:rsidP="009F635A">
      <w:pPr>
        <w:spacing w:after="200"/>
      </w:pPr>
    </w:p>
    <w:p w14:paraId="70BCDDD3" w14:textId="77777777" w:rsidR="00F51947" w:rsidRDefault="00F51947">
      <w:r>
        <w:rPr>
          <w:noProof/>
        </w:rPr>
        <w:drawing>
          <wp:inline distT="0" distB="0" distL="0" distR="0" wp14:anchorId="3061E06C" wp14:editId="35EB5704">
            <wp:extent cx="5731510" cy="3037205"/>
            <wp:effectExtent l="0" t="0" r="2540" b="0"/>
            <wp:docPr id="116" name="Picture 116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DA5F" w14:textId="77777777" w:rsidR="00F51947" w:rsidRDefault="00F51947"/>
    <w:p w14:paraId="6E442595" w14:textId="77777777" w:rsidR="00F51947" w:rsidRDefault="00F51947">
      <w:pPr>
        <w:spacing w:line="259" w:lineRule="auto"/>
      </w:pPr>
      <w:r>
        <w:br w:type="page"/>
      </w:r>
    </w:p>
    <w:p w14:paraId="4762B260" w14:textId="77777777" w:rsidR="00F51947" w:rsidRDefault="00F51947"/>
    <w:p w14:paraId="3F1E1303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Sky Network Television Limited</w:t>
      </w:r>
    </w:p>
    <w:p w14:paraId="7FCC3FC4" w14:textId="77777777" w:rsidR="00F51947" w:rsidRDefault="00F51947" w:rsidP="009F635A"/>
    <w:p w14:paraId="59B72EB3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7AF4624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387637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5BFFAF4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Sophie Moloney</w:t>
            </w:r>
          </w:p>
        </w:tc>
      </w:tr>
      <w:tr w:rsidR="00F51947" w14:paraId="42639BC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C6C1B9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2A6A12E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+64 21 630 635</w:t>
            </w:r>
          </w:p>
        </w:tc>
      </w:tr>
      <w:tr w:rsidR="00F51947" w14:paraId="45B0706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25C112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10B330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PricewaterhouseCoopers, Auckland</w:t>
            </w:r>
          </w:p>
        </w:tc>
      </w:tr>
      <w:tr w:rsidR="00F51947" w14:paraId="4FEE3E6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CD5E5E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4E0D23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Buddle Findlay, Auckland</w:t>
            </w:r>
          </w:p>
        </w:tc>
      </w:tr>
      <w:tr w:rsidR="00F51947" w14:paraId="3FEC89A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1DD0A3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17DE22D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0A8F8F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0697E7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A25A14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http://www.skytv.co.nz/</w:t>
            </w:r>
          </w:p>
        </w:tc>
      </w:tr>
    </w:tbl>
    <w:p w14:paraId="5D64AD5E" w14:textId="77777777" w:rsidR="00F51947" w:rsidRDefault="00F51947" w:rsidP="009F635A">
      <w:pPr>
        <w:spacing w:after="200"/>
      </w:pPr>
    </w:p>
    <w:p w14:paraId="7A5BD679" w14:textId="77777777" w:rsidR="00F51947" w:rsidRDefault="00F51947">
      <w:r>
        <w:rPr>
          <w:noProof/>
        </w:rPr>
        <w:drawing>
          <wp:inline distT="0" distB="0" distL="0" distR="0" wp14:anchorId="4EE57273" wp14:editId="53647ECB">
            <wp:extent cx="5731510" cy="3037205"/>
            <wp:effectExtent l="0" t="0" r="2540" b="0"/>
            <wp:docPr id="117" name="Picture 117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CC4E" w14:textId="77777777" w:rsidR="00F51947" w:rsidRDefault="00F51947"/>
    <w:p w14:paraId="1A8D98FD" w14:textId="77777777" w:rsidR="00F51947" w:rsidRDefault="00F51947">
      <w:pPr>
        <w:spacing w:line="259" w:lineRule="auto"/>
      </w:pPr>
      <w:r>
        <w:br w:type="page"/>
      </w:r>
    </w:p>
    <w:p w14:paraId="4532F4C8" w14:textId="77777777" w:rsidR="00F51947" w:rsidRDefault="00F51947"/>
    <w:p w14:paraId="1E1D424F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SkyCity Entertainment Group Limited (NS)</w:t>
      </w:r>
    </w:p>
    <w:p w14:paraId="63859D0D" w14:textId="77777777" w:rsidR="00F51947" w:rsidRDefault="00F51947" w:rsidP="009F635A"/>
    <w:p w14:paraId="17E6D916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53AA0F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E22E0E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B1AFBC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Michael Ahearne</w:t>
            </w:r>
          </w:p>
        </w:tc>
      </w:tr>
      <w:tr w:rsidR="00F51947" w14:paraId="49C8947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53D23A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58E93C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+64 9 363 6143</w:t>
            </w:r>
          </w:p>
        </w:tc>
      </w:tr>
      <w:tr w:rsidR="00F51947" w14:paraId="2F92E93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EF431C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9279BD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PwC</w:t>
            </w:r>
          </w:p>
        </w:tc>
      </w:tr>
      <w:tr w:rsidR="00F51947" w14:paraId="4E7A112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20AAA5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E35BBF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Gully, Auckland</w:t>
            </w:r>
          </w:p>
        </w:tc>
      </w:tr>
      <w:tr w:rsidR="00F51947" w14:paraId="020E78D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BF11E7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2C2AD3D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Julie Amey</w:t>
            </w:r>
          </w:p>
        </w:tc>
      </w:tr>
      <w:tr w:rsidR="00F51947" w14:paraId="5ED3569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03E826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791CBED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http://www.skycity.co.nz/</w:t>
            </w:r>
          </w:p>
        </w:tc>
      </w:tr>
    </w:tbl>
    <w:p w14:paraId="6CAE7403" w14:textId="77777777" w:rsidR="00F51947" w:rsidRDefault="00F51947" w:rsidP="009F635A">
      <w:pPr>
        <w:spacing w:after="200"/>
      </w:pPr>
    </w:p>
    <w:p w14:paraId="7BA59305" w14:textId="77777777" w:rsidR="00F51947" w:rsidRDefault="00F51947">
      <w:r>
        <w:rPr>
          <w:noProof/>
        </w:rPr>
        <w:drawing>
          <wp:inline distT="0" distB="0" distL="0" distR="0" wp14:anchorId="44531657" wp14:editId="428CF287">
            <wp:extent cx="5731510" cy="3037205"/>
            <wp:effectExtent l="0" t="0" r="2540" b="0"/>
            <wp:docPr id="118" name="Picture 118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1171" w14:textId="77777777" w:rsidR="00F51947" w:rsidRDefault="00F51947"/>
    <w:p w14:paraId="75D7E1CE" w14:textId="77777777" w:rsidR="00F51947" w:rsidRDefault="00F51947">
      <w:pPr>
        <w:spacing w:line="259" w:lineRule="auto"/>
      </w:pPr>
      <w:r>
        <w:br w:type="page"/>
      </w:r>
    </w:p>
    <w:p w14:paraId="75FEA028" w14:textId="77777777" w:rsidR="00F51947" w:rsidRDefault="00F51947"/>
    <w:p w14:paraId="17E7FA37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Smartpay Holdings Limited</w:t>
      </w:r>
    </w:p>
    <w:p w14:paraId="3976CF98" w14:textId="77777777" w:rsidR="00F51947" w:rsidRDefault="00F51947" w:rsidP="009F635A"/>
    <w:p w14:paraId="1E06DC3A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5D63DF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83B670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9EC35B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E6ABE8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7152B2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225C7B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+64 9 442 2700</w:t>
            </w:r>
          </w:p>
        </w:tc>
      </w:tr>
      <w:tr w:rsidR="00F51947" w14:paraId="0564AB9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01CD46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7D0D618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7E10567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218082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EFD14B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Claymore Law</w:t>
            </w:r>
          </w:p>
        </w:tc>
      </w:tr>
      <w:tr w:rsidR="00F51947" w14:paraId="66510F3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3D22DF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4139ED4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Mark Fortugno</w:t>
            </w:r>
          </w:p>
        </w:tc>
      </w:tr>
      <w:tr w:rsidR="00F51947" w14:paraId="4598D30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EC0A67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4FBDF62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http://www.smartpay.co.nz/</w:t>
            </w:r>
          </w:p>
        </w:tc>
      </w:tr>
    </w:tbl>
    <w:p w14:paraId="12E417AC" w14:textId="77777777" w:rsidR="00F51947" w:rsidRDefault="00F51947" w:rsidP="009F635A">
      <w:pPr>
        <w:spacing w:after="200"/>
      </w:pPr>
    </w:p>
    <w:p w14:paraId="536CE572" w14:textId="77777777" w:rsidR="00F51947" w:rsidRDefault="00F51947">
      <w:r>
        <w:rPr>
          <w:noProof/>
        </w:rPr>
        <w:drawing>
          <wp:inline distT="0" distB="0" distL="0" distR="0" wp14:anchorId="61D63AB6" wp14:editId="72974429">
            <wp:extent cx="5731510" cy="3037205"/>
            <wp:effectExtent l="0" t="0" r="2540" b="0"/>
            <wp:docPr id="119" name="Picture 119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1697" w14:textId="77777777" w:rsidR="00F51947" w:rsidRDefault="00F51947"/>
    <w:p w14:paraId="258E5FF8" w14:textId="77777777" w:rsidR="00F51947" w:rsidRDefault="00F51947">
      <w:pPr>
        <w:spacing w:line="259" w:lineRule="auto"/>
      </w:pPr>
      <w:r>
        <w:br w:type="page"/>
      </w:r>
    </w:p>
    <w:p w14:paraId="62048103" w14:textId="77777777" w:rsidR="00F51947" w:rsidRDefault="00F51947"/>
    <w:p w14:paraId="61E8F35D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Asia Pacific ETF</w:t>
      </w:r>
    </w:p>
    <w:p w14:paraId="40CD1605" w14:textId="77777777" w:rsidR="00F51947" w:rsidRDefault="00F51947" w:rsidP="009F635A"/>
    <w:p w14:paraId="16D2927D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AABD3E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74A82A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0821D5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D92F6E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CECAA7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5E5492D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255E47D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A162AB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7F70CC6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29EC79F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CF5B9A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9DEF86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558C14E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01087F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453D239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1E442AF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A09C33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6393201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</w:tbl>
    <w:p w14:paraId="383025AF" w14:textId="77777777" w:rsidR="00F51947" w:rsidRDefault="00F51947" w:rsidP="009F635A">
      <w:pPr>
        <w:spacing w:after="200"/>
      </w:pPr>
    </w:p>
    <w:p w14:paraId="2A228504" w14:textId="77777777" w:rsidR="00F51947" w:rsidRDefault="00F51947">
      <w:r>
        <w:rPr>
          <w:noProof/>
        </w:rPr>
        <w:drawing>
          <wp:inline distT="0" distB="0" distL="0" distR="0" wp14:anchorId="510FCA30" wp14:editId="65CC7A63">
            <wp:extent cx="5731510" cy="3037205"/>
            <wp:effectExtent l="0" t="0" r="2540" b="0"/>
            <wp:docPr id="120" name="Picture 120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A726" w14:textId="77777777" w:rsidR="00F51947" w:rsidRDefault="00F51947"/>
    <w:p w14:paraId="35FA153A" w14:textId="77777777" w:rsidR="00F51947" w:rsidRDefault="00F51947">
      <w:pPr>
        <w:spacing w:line="259" w:lineRule="auto"/>
      </w:pPr>
      <w:r>
        <w:br w:type="page"/>
      </w:r>
    </w:p>
    <w:p w14:paraId="560D234B" w14:textId="77777777" w:rsidR="00F51947" w:rsidRDefault="00F51947"/>
    <w:p w14:paraId="0709E03D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Australian Dividend ETF</w:t>
      </w:r>
    </w:p>
    <w:p w14:paraId="20EC2940" w14:textId="77777777" w:rsidR="00F51947" w:rsidRDefault="00F51947" w:rsidP="009F635A"/>
    <w:p w14:paraId="1EF752B8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0CEC8E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12D27D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0C5E82D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133A598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7FEFCD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C37C98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3D9B148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089F0C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06E5EBF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6EF762D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16EC9F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1247FE6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0FCB9DA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39720D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7D3B4C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3E0EB4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16CA5B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01EAD0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</w:tbl>
    <w:p w14:paraId="66AF587D" w14:textId="77777777" w:rsidR="00F51947" w:rsidRDefault="00F51947" w:rsidP="009F635A">
      <w:pPr>
        <w:spacing w:after="200"/>
      </w:pPr>
    </w:p>
    <w:p w14:paraId="6FE28EBF" w14:textId="77777777" w:rsidR="00F51947" w:rsidRDefault="00F51947">
      <w:r>
        <w:rPr>
          <w:noProof/>
        </w:rPr>
        <w:drawing>
          <wp:inline distT="0" distB="0" distL="0" distR="0" wp14:anchorId="483C071C" wp14:editId="41E993CA">
            <wp:extent cx="5731510" cy="3037205"/>
            <wp:effectExtent l="0" t="0" r="2540" b="0"/>
            <wp:docPr id="121" name="Picture 121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1F55" w14:textId="77777777" w:rsidR="00F51947" w:rsidRDefault="00F51947"/>
    <w:p w14:paraId="313DFA17" w14:textId="77777777" w:rsidR="00F51947" w:rsidRDefault="00F51947">
      <w:pPr>
        <w:spacing w:line="259" w:lineRule="auto"/>
      </w:pPr>
      <w:r>
        <w:br w:type="page"/>
      </w:r>
    </w:p>
    <w:p w14:paraId="31B001A6" w14:textId="77777777" w:rsidR="00F51947" w:rsidRDefault="00F51947"/>
    <w:p w14:paraId="2B5FB9CE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Australian Financials ETF</w:t>
      </w:r>
    </w:p>
    <w:p w14:paraId="1267F0FA" w14:textId="77777777" w:rsidR="00F51947" w:rsidRDefault="00F51947" w:rsidP="009F635A"/>
    <w:p w14:paraId="389451D4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F92F82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D1415E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698D0E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F47321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4478A2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78AB4C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5ED08D0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95A058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0D93167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776D618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1BFCE5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365BB64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2826F97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A4308F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38BC3AC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8021E0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A3C638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79C2249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</w:tbl>
    <w:p w14:paraId="7445D6EA" w14:textId="77777777" w:rsidR="00F51947" w:rsidRDefault="00F51947" w:rsidP="009F635A">
      <w:pPr>
        <w:spacing w:after="200"/>
      </w:pPr>
    </w:p>
    <w:p w14:paraId="3652C4F2" w14:textId="77777777" w:rsidR="00F51947" w:rsidRDefault="00F51947">
      <w:r>
        <w:rPr>
          <w:noProof/>
        </w:rPr>
        <w:drawing>
          <wp:inline distT="0" distB="0" distL="0" distR="0" wp14:anchorId="579392A3" wp14:editId="536D528E">
            <wp:extent cx="5731510" cy="3037205"/>
            <wp:effectExtent l="0" t="0" r="2540" b="0"/>
            <wp:docPr id="122" name="Picture 122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4E29" w14:textId="77777777" w:rsidR="00F51947" w:rsidRDefault="00F51947"/>
    <w:p w14:paraId="437530FE" w14:textId="77777777" w:rsidR="00F51947" w:rsidRDefault="00F51947">
      <w:pPr>
        <w:spacing w:line="259" w:lineRule="auto"/>
      </w:pPr>
      <w:r>
        <w:br w:type="page"/>
      </w:r>
    </w:p>
    <w:p w14:paraId="01E55FA9" w14:textId="77777777" w:rsidR="00F51947" w:rsidRDefault="00F51947"/>
    <w:p w14:paraId="217CA740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Australian Mid Cap ETF</w:t>
      </w:r>
    </w:p>
    <w:p w14:paraId="4628FBDF" w14:textId="77777777" w:rsidR="00F51947" w:rsidRDefault="00F51947" w:rsidP="009F635A"/>
    <w:p w14:paraId="2D5367A4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667BDF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3BBB8F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03B308D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77BEBFC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4EF384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84E87D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65BE84E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BCF888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13B6C55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7FB2B31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8FCB4D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1B31ED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03E618D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58D277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132EC27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59EE84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D545F0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8CF593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http://www.smartshares.co.nz/</w:t>
            </w:r>
          </w:p>
        </w:tc>
      </w:tr>
    </w:tbl>
    <w:p w14:paraId="1C42B0D6" w14:textId="77777777" w:rsidR="00F51947" w:rsidRDefault="00F51947" w:rsidP="009F635A">
      <w:pPr>
        <w:spacing w:after="200"/>
      </w:pPr>
    </w:p>
    <w:p w14:paraId="4586B392" w14:textId="77777777" w:rsidR="00F51947" w:rsidRDefault="00F51947">
      <w:r>
        <w:rPr>
          <w:noProof/>
        </w:rPr>
        <w:drawing>
          <wp:inline distT="0" distB="0" distL="0" distR="0" wp14:anchorId="0765474D" wp14:editId="536D19E8">
            <wp:extent cx="5731510" cy="3037205"/>
            <wp:effectExtent l="0" t="0" r="2540" b="0"/>
            <wp:docPr id="123" name="Picture 123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B9DC" w14:textId="77777777" w:rsidR="00F51947" w:rsidRDefault="00F51947"/>
    <w:p w14:paraId="331E1440" w14:textId="77777777" w:rsidR="00F51947" w:rsidRDefault="00F51947">
      <w:pPr>
        <w:spacing w:line="259" w:lineRule="auto"/>
      </w:pPr>
      <w:r>
        <w:br w:type="page"/>
      </w:r>
    </w:p>
    <w:p w14:paraId="23FBA13C" w14:textId="77777777" w:rsidR="00F51947" w:rsidRDefault="00F51947"/>
    <w:p w14:paraId="01BE20AD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Australian Property ETF</w:t>
      </w:r>
    </w:p>
    <w:p w14:paraId="75F83AF7" w14:textId="77777777" w:rsidR="00F51947" w:rsidRDefault="00F51947" w:rsidP="009F635A"/>
    <w:p w14:paraId="4EFAFB13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696A41F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D7ED8E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5653D6F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79BA2F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C711C6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A5AC74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3B8B20C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8C6E19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50C89F1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4B71B26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3751E5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1F1A350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29E6B8A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3D4DC5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8171DF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16C493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346794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1A7120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</w:tbl>
    <w:p w14:paraId="4241FB01" w14:textId="77777777" w:rsidR="00F51947" w:rsidRDefault="00F51947" w:rsidP="009F635A">
      <w:pPr>
        <w:spacing w:after="200"/>
      </w:pPr>
    </w:p>
    <w:p w14:paraId="78473365" w14:textId="77777777" w:rsidR="00F51947" w:rsidRDefault="00F51947">
      <w:r>
        <w:rPr>
          <w:noProof/>
        </w:rPr>
        <w:drawing>
          <wp:inline distT="0" distB="0" distL="0" distR="0" wp14:anchorId="26ABB499" wp14:editId="243C1B50">
            <wp:extent cx="5731510" cy="3037205"/>
            <wp:effectExtent l="0" t="0" r="2540" b="0"/>
            <wp:docPr id="124" name="Picture 124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A852" w14:textId="77777777" w:rsidR="00F51947" w:rsidRDefault="00F51947"/>
    <w:p w14:paraId="2EC52ABB" w14:textId="77777777" w:rsidR="00F51947" w:rsidRDefault="00F51947">
      <w:pPr>
        <w:spacing w:line="259" w:lineRule="auto"/>
      </w:pPr>
      <w:r>
        <w:br w:type="page"/>
      </w:r>
    </w:p>
    <w:p w14:paraId="5D0512B6" w14:textId="77777777" w:rsidR="00F51947" w:rsidRDefault="00F51947"/>
    <w:p w14:paraId="3A79471B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Australian Resources ETF</w:t>
      </w:r>
    </w:p>
    <w:p w14:paraId="59A9A495" w14:textId="77777777" w:rsidR="00F51947" w:rsidRDefault="00F51947" w:rsidP="009F635A"/>
    <w:p w14:paraId="5C1BD6CC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6688DDD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30C34D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652EE3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30FF83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BB252E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3230F5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1A4246A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6B107D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0871BC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14501A0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B9CB9C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68FC39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5460A24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004518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20B82B4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22BBFA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A3E37B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FEC2A9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</w:tbl>
    <w:p w14:paraId="63640B62" w14:textId="77777777" w:rsidR="00F51947" w:rsidRDefault="00F51947" w:rsidP="009F635A">
      <w:pPr>
        <w:spacing w:after="200"/>
      </w:pPr>
    </w:p>
    <w:p w14:paraId="1015A4C5" w14:textId="77777777" w:rsidR="00F51947" w:rsidRDefault="00F51947">
      <w:r>
        <w:rPr>
          <w:noProof/>
        </w:rPr>
        <w:drawing>
          <wp:inline distT="0" distB="0" distL="0" distR="0" wp14:anchorId="087059AF" wp14:editId="592D5288">
            <wp:extent cx="5731510" cy="3037205"/>
            <wp:effectExtent l="0" t="0" r="2540" b="0"/>
            <wp:docPr id="125" name="Picture 125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CED8" w14:textId="77777777" w:rsidR="00F51947" w:rsidRDefault="00F51947"/>
    <w:p w14:paraId="3531ED91" w14:textId="77777777" w:rsidR="00F51947" w:rsidRDefault="00F51947">
      <w:pPr>
        <w:spacing w:line="259" w:lineRule="auto"/>
      </w:pPr>
      <w:r>
        <w:br w:type="page"/>
      </w:r>
    </w:p>
    <w:p w14:paraId="577396E3" w14:textId="77777777" w:rsidR="00F51947" w:rsidRDefault="00F51947"/>
    <w:p w14:paraId="127B2676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Australian Top 20 ETF</w:t>
      </w:r>
    </w:p>
    <w:p w14:paraId="197F2D80" w14:textId="77777777" w:rsidR="00F51947" w:rsidRDefault="00F51947" w:rsidP="009F635A"/>
    <w:p w14:paraId="3F01368E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18BE368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C96C22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2EA2059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0F6A18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43E680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929BAF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33DF447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0A04F9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11A955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5D41BA5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752E66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25E788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21DF0BA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D966E6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4F16343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FD5D65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4CF23C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99BFA1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http://www.smartshares.co.nz/</w:t>
            </w:r>
          </w:p>
        </w:tc>
      </w:tr>
    </w:tbl>
    <w:p w14:paraId="198C91DD" w14:textId="77777777" w:rsidR="00F51947" w:rsidRDefault="00F51947" w:rsidP="009F635A">
      <w:pPr>
        <w:spacing w:after="200"/>
      </w:pPr>
    </w:p>
    <w:p w14:paraId="40C47EFC" w14:textId="77777777" w:rsidR="00F51947" w:rsidRDefault="00F51947">
      <w:r>
        <w:rPr>
          <w:noProof/>
        </w:rPr>
        <w:drawing>
          <wp:inline distT="0" distB="0" distL="0" distR="0" wp14:anchorId="2582C715" wp14:editId="251C2C20">
            <wp:extent cx="5731510" cy="3037205"/>
            <wp:effectExtent l="0" t="0" r="2540" b="0"/>
            <wp:docPr id="126" name="Picture 126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7020" w14:textId="77777777" w:rsidR="00F51947" w:rsidRDefault="00F51947"/>
    <w:p w14:paraId="6F0248A6" w14:textId="77777777" w:rsidR="00F51947" w:rsidRDefault="00F51947">
      <w:pPr>
        <w:spacing w:line="259" w:lineRule="auto"/>
      </w:pPr>
      <w:r>
        <w:br w:type="page"/>
      </w:r>
    </w:p>
    <w:p w14:paraId="45A9FE04" w14:textId="77777777" w:rsidR="00F51947" w:rsidRDefault="00F51947"/>
    <w:p w14:paraId="0B052D25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Automation and Robotics ETF</w:t>
      </w:r>
    </w:p>
    <w:p w14:paraId="60A18F26" w14:textId="77777777" w:rsidR="00F51947" w:rsidRDefault="00F51947" w:rsidP="009F635A"/>
    <w:p w14:paraId="30FD932D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7BBE746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B03EE2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30D5237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F6C008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483998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57A4FC3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0800 80 87 80</w:t>
            </w:r>
          </w:p>
        </w:tc>
      </w:tr>
      <w:tr w:rsidR="00F51947" w14:paraId="2ED2B4B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D5DFAC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3969E71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2BA4EE9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46CCBF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3CDAA97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54273F4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160CF1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29F5C22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02AB09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0B3FF4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45446B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https://smartshares.co.nz/</w:t>
            </w:r>
          </w:p>
        </w:tc>
      </w:tr>
    </w:tbl>
    <w:p w14:paraId="00C5F787" w14:textId="77777777" w:rsidR="00F51947" w:rsidRDefault="00F51947" w:rsidP="009F635A">
      <w:pPr>
        <w:spacing w:after="200"/>
      </w:pPr>
    </w:p>
    <w:p w14:paraId="45B59D45" w14:textId="77777777" w:rsidR="00F51947" w:rsidRDefault="00F51947">
      <w:r>
        <w:rPr>
          <w:noProof/>
        </w:rPr>
        <w:drawing>
          <wp:inline distT="0" distB="0" distL="0" distR="0" wp14:anchorId="6053CEE2" wp14:editId="0A34AE9D">
            <wp:extent cx="5731510" cy="3037205"/>
            <wp:effectExtent l="0" t="0" r="2540" b="0"/>
            <wp:docPr id="127" name="Picture 127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3881" w14:textId="77777777" w:rsidR="00F51947" w:rsidRDefault="00F51947"/>
    <w:p w14:paraId="57079EE7" w14:textId="77777777" w:rsidR="00F51947" w:rsidRDefault="00F51947">
      <w:pPr>
        <w:spacing w:line="259" w:lineRule="auto"/>
      </w:pPr>
      <w:r>
        <w:br w:type="page"/>
      </w:r>
    </w:p>
    <w:p w14:paraId="5A67EF4A" w14:textId="77777777" w:rsidR="00F51947" w:rsidRDefault="00F51947"/>
    <w:p w14:paraId="61384C66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Emerging Markets Equities ESG ETF</w:t>
      </w:r>
    </w:p>
    <w:p w14:paraId="47D7D7FF" w14:textId="77777777" w:rsidR="00F51947" w:rsidRDefault="00F51947" w:rsidP="009F635A"/>
    <w:p w14:paraId="3E861D8A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8DF1F4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A28110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2E22D20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B8ECA6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2BF68A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341F305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757D6ED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FF8C0B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50615C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3F7AA38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81142B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939F50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542CD17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EE047A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D2AF60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9F98A7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66BBBA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7E0B138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</w:tbl>
    <w:p w14:paraId="454208D1" w14:textId="77777777" w:rsidR="00F51947" w:rsidRDefault="00F51947" w:rsidP="009F635A">
      <w:pPr>
        <w:spacing w:after="200"/>
      </w:pPr>
    </w:p>
    <w:p w14:paraId="115910FF" w14:textId="77777777" w:rsidR="00F51947" w:rsidRDefault="00F51947">
      <w:r>
        <w:rPr>
          <w:noProof/>
        </w:rPr>
        <w:drawing>
          <wp:inline distT="0" distB="0" distL="0" distR="0" wp14:anchorId="66422D0F" wp14:editId="13C785EC">
            <wp:extent cx="5731510" cy="3037205"/>
            <wp:effectExtent l="0" t="0" r="2540" b="0"/>
            <wp:docPr id="128" name="Picture 128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BCAA" w14:textId="77777777" w:rsidR="00F51947" w:rsidRDefault="00F51947"/>
    <w:p w14:paraId="5B6B77CF" w14:textId="77777777" w:rsidR="00F51947" w:rsidRDefault="00F51947">
      <w:pPr>
        <w:spacing w:line="259" w:lineRule="auto"/>
      </w:pPr>
      <w:r>
        <w:br w:type="page"/>
      </w:r>
    </w:p>
    <w:p w14:paraId="44E026ED" w14:textId="77777777" w:rsidR="00F51947" w:rsidRDefault="00F51947"/>
    <w:p w14:paraId="35E39500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Emerging Markets ETF</w:t>
      </w:r>
    </w:p>
    <w:p w14:paraId="76D7F9F0" w14:textId="77777777" w:rsidR="00F51947" w:rsidRDefault="00F51947" w:rsidP="009F635A"/>
    <w:p w14:paraId="569C5D54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7F7549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7B5442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004171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6A084C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6748F9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30B4E42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194CE18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712A85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1D23BC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5C3FEC3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575629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353430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499AE79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B54DC8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219E1BB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7E4CF2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6B2919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B877D7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</w:tbl>
    <w:p w14:paraId="5FEC5A0B" w14:textId="77777777" w:rsidR="00F51947" w:rsidRDefault="00F51947" w:rsidP="009F635A">
      <w:pPr>
        <w:spacing w:after="200"/>
      </w:pPr>
    </w:p>
    <w:p w14:paraId="09474565" w14:textId="77777777" w:rsidR="00F51947" w:rsidRDefault="00F51947">
      <w:r>
        <w:rPr>
          <w:noProof/>
        </w:rPr>
        <w:drawing>
          <wp:inline distT="0" distB="0" distL="0" distR="0" wp14:anchorId="503CABCA" wp14:editId="42975693">
            <wp:extent cx="5731510" cy="3037205"/>
            <wp:effectExtent l="0" t="0" r="2540" b="0"/>
            <wp:docPr id="129" name="Picture 129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EEAA" w14:textId="77777777" w:rsidR="00F51947" w:rsidRDefault="00F51947"/>
    <w:p w14:paraId="78F9A15B" w14:textId="77777777" w:rsidR="00F51947" w:rsidRDefault="00F51947">
      <w:pPr>
        <w:spacing w:line="259" w:lineRule="auto"/>
      </w:pPr>
      <w:r>
        <w:br w:type="page"/>
      </w:r>
    </w:p>
    <w:p w14:paraId="1BB029B4" w14:textId="77777777" w:rsidR="00F51947" w:rsidRDefault="00F51947"/>
    <w:p w14:paraId="42A35C5E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Europe Equities ESG ETF</w:t>
      </w:r>
    </w:p>
    <w:p w14:paraId="101B5E17" w14:textId="77777777" w:rsidR="00F51947" w:rsidRDefault="00F51947" w:rsidP="009F635A"/>
    <w:p w14:paraId="04F546F7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3864C19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0B0247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073753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6C8B60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C633B9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55F2984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3302E8E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CFB38E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7CC1D48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0A71302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1AEBA9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73A162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338E604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350715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3018695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5E1A38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80FB78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E00203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https://smartshares.co.nz/</w:t>
            </w:r>
          </w:p>
        </w:tc>
      </w:tr>
    </w:tbl>
    <w:p w14:paraId="2C4BEE1A" w14:textId="77777777" w:rsidR="00F51947" w:rsidRDefault="00F51947" w:rsidP="009F635A">
      <w:pPr>
        <w:spacing w:after="200"/>
      </w:pPr>
    </w:p>
    <w:p w14:paraId="77FA36C8" w14:textId="77777777" w:rsidR="00F51947" w:rsidRDefault="00F51947">
      <w:r>
        <w:rPr>
          <w:noProof/>
        </w:rPr>
        <w:drawing>
          <wp:inline distT="0" distB="0" distL="0" distR="0" wp14:anchorId="45C7D575" wp14:editId="1E54C020">
            <wp:extent cx="5731510" cy="3037205"/>
            <wp:effectExtent l="0" t="0" r="2540" b="0"/>
            <wp:docPr id="130" name="Picture 130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809B" w14:textId="77777777" w:rsidR="00F51947" w:rsidRDefault="00F51947"/>
    <w:p w14:paraId="0E968E28" w14:textId="77777777" w:rsidR="00F51947" w:rsidRDefault="00F51947">
      <w:pPr>
        <w:spacing w:line="259" w:lineRule="auto"/>
      </w:pPr>
      <w:r>
        <w:br w:type="page"/>
      </w:r>
    </w:p>
    <w:p w14:paraId="40D851D3" w14:textId="77777777" w:rsidR="00F51947" w:rsidRDefault="00F51947"/>
    <w:p w14:paraId="25EC3080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Europe ETF</w:t>
      </w:r>
    </w:p>
    <w:p w14:paraId="710D5532" w14:textId="77777777" w:rsidR="00F51947" w:rsidRDefault="00F51947" w:rsidP="009F635A"/>
    <w:p w14:paraId="278A4FEF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7FBA688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029458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A5D7E1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C31864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D4A0D0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CE22EF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4A4AEE3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2F896D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5BEF85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6ADD45C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7A1731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7C8512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42360AB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5CB385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203C3E7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364870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E44F48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2664C84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http://smartshares.co.nz/</w:t>
            </w:r>
          </w:p>
        </w:tc>
      </w:tr>
    </w:tbl>
    <w:p w14:paraId="429D6166" w14:textId="77777777" w:rsidR="00F51947" w:rsidRDefault="00F51947" w:rsidP="009F635A">
      <w:pPr>
        <w:spacing w:after="200"/>
      </w:pPr>
    </w:p>
    <w:p w14:paraId="2AAE6CEF" w14:textId="77777777" w:rsidR="00F51947" w:rsidRDefault="00F51947">
      <w:r>
        <w:rPr>
          <w:noProof/>
        </w:rPr>
        <w:drawing>
          <wp:inline distT="0" distB="0" distL="0" distR="0" wp14:anchorId="09B8295D" wp14:editId="79179DE9">
            <wp:extent cx="5731510" cy="3037205"/>
            <wp:effectExtent l="0" t="0" r="2540" b="0"/>
            <wp:docPr id="131" name="Picture 131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CF5D" w14:textId="77777777" w:rsidR="00F51947" w:rsidRDefault="00F51947"/>
    <w:p w14:paraId="0E40E1A7" w14:textId="77777777" w:rsidR="00F51947" w:rsidRDefault="00F51947">
      <w:pPr>
        <w:spacing w:line="259" w:lineRule="auto"/>
      </w:pPr>
      <w:r>
        <w:br w:type="page"/>
      </w:r>
    </w:p>
    <w:p w14:paraId="6A1D865A" w14:textId="77777777" w:rsidR="00F51947" w:rsidRDefault="00F51947"/>
    <w:p w14:paraId="1F7E2733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Global Aggregate Bond ETF</w:t>
      </w:r>
    </w:p>
    <w:p w14:paraId="45B28ACC" w14:textId="77777777" w:rsidR="00F51947" w:rsidRDefault="00F51947" w:rsidP="009F635A"/>
    <w:p w14:paraId="6D838195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3C107C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90F2A4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05D627C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68152D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F53911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3F2039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0800 80 87 80</w:t>
            </w:r>
          </w:p>
        </w:tc>
      </w:tr>
      <w:tr w:rsidR="00F51947" w14:paraId="1CB8CED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A549DE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5B3BB5C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1532F0D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8E2B44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2C2B539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06FE4A3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E4D72C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C38B82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703815B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47154A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6ACA5BF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https://smartshares.co.nz/</w:t>
            </w:r>
          </w:p>
        </w:tc>
      </w:tr>
    </w:tbl>
    <w:p w14:paraId="32A6ADE1" w14:textId="77777777" w:rsidR="00F51947" w:rsidRDefault="00F51947" w:rsidP="009F635A">
      <w:pPr>
        <w:spacing w:after="200"/>
      </w:pPr>
    </w:p>
    <w:p w14:paraId="3F696FD3" w14:textId="77777777" w:rsidR="00F51947" w:rsidRDefault="00F51947">
      <w:r>
        <w:rPr>
          <w:noProof/>
        </w:rPr>
        <w:drawing>
          <wp:inline distT="0" distB="0" distL="0" distR="0" wp14:anchorId="1BC0C15C" wp14:editId="4CC6B279">
            <wp:extent cx="5731510" cy="3037205"/>
            <wp:effectExtent l="0" t="0" r="2540" b="0"/>
            <wp:docPr id="132" name="Picture 132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B862" w14:textId="77777777" w:rsidR="00F51947" w:rsidRDefault="00F51947"/>
    <w:p w14:paraId="02F5736D" w14:textId="77777777" w:rsidR="00F51947" w:rsidRDefault="00F51947">
      <w:pPr>
        <w:spacing w:line="259" w:lineRule="auto"/>
      </w:pPr>
      <w:r>
        <w:br w:type="page"/>
      </w:r>
    </w:p>
    <w:p w14:paraId="1D59DEB0" w14:textId="77777777" w:rsidR="00F51947" w:rsidRDefault="00F51947"/>
    <w:p w14:paraId="7BDD7A22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Global Bond ETF</w:t>
      </w:r>
    </w:p>
    <w:p w14:paraId="7AA372A5" w14:textId="77777777" w:rsidR="00F51947" w:rsidRDefault="00F51947" w:rsidP="009F635A"/>
    <w:p w14:paraId="6B720D5D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5CDE47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177988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3422601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0F28B2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6C1ADD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2F364B4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1F10B4F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3D239E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3303423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1375AE2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EFA3D6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11310B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086F760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4A5D37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08ADA3B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7378F2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70EF73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42F575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http://www.smartshares.co.nz</w:t>
            </w:r>
          </w:p>
        </w:tc>
      </w:tr>
    </w:tbl>
    <w:p w14:paraId="697CD656" w14:textId="77777777" w:rsidR="00F51947" w:rsidRDefault="00F51947" w:rsidP="009F635A">
      <w:pPr>
        <w:spacing w:after="200"/>
      </w:pPr>
    </w:p>
    <w:p w14:paraId="7537A064" w14:textId="77777777" w:rsidR="00F51947" w:rsidRDefault="00F51947">
      <w:r>
        <w:rPr>
          <w:noProof/>
        </w:rPr>
        <w:drawing>
          <wp:inline distT="0" distB="0" distL="0" distR="0" wp14:anchorId="6F2B1378" wp14:editId="6296E4BE">
            <wp:extent cx="5731510" cy="3037205"/>
            <wp:effectExtent l="0" t="0" r="2540" b="0"/>
            <wp:docPr id="133" name="Picture 133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25E5" w14:textId="77777777" w:rsidR="00F51947" w:rsidRDefault="00F51947"/>
    <w:p w14:paraId="16E7AEEA" w14:textId="77777777" w:rsidR="00F51947" w:rsidRDefault="00F51947">
      <w:pPr>
        <w:spacing w:line="259" w:lineRule="auto"/>
      </w:pPr>
      <w:r>
        <w:br w:type="page"/>
      </w:r>
    </w:p>
    <w:p w14:paraId="512E1010" w14:textId="77777777" w:rsidR="00F51947" w:rsidRDefault="00F51947"/>
    <w:p w14:paraId="45455ECD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Global Equities ESG ETF</w:t>
      </w:r>
    </w:p>
    <w:p w14:paraId="1152B518" w14:textId="77777777" w:rsidR="00F51947" w:rsidRDefault="00F51947" w:rsidP="009F635A"/>
    <w:p w14:paraId="2CFA0C4C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200CB2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FB68A6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8E7DC7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8F7F04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37E1A1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7BBC16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0664E06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AC9956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32767B4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02AA413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700FE4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2C2781C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5F7DCD9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8942B2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47493B8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B43A69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845C78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2803F7B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https://smartshares.co.nz/</w:t>
            </w:r>
          </w:p>
        </w:tc>
      </w:tr>
    </w:tbl>
    <w:p w14:paraId="2D5B9B2B" w14:textId="77777777" w:rsidR="00F51947" w:rsidRDefault="00F51947" w:rsidP="009F635A">
      <w:pPr>
        <w:spacing w:after="200"/>
      </w:pPr>
    </w:p>
    <w:p w14:paraId="2E5C9B10" w14:textId="77777777" w:rsidR="00F51947" w:rsidRDefault="00F51947">
      <w:r>
        <w:rPr>
          <w:noProof/>
        </w:rPr>
        <w:drawing>
          <wp:inline distT="0" distB="0" distL="0" distR="0" wp14:anchorId="0ADA9DFD" wp14:editId="7FEBB37F">
            <wp:extent cx="5731510" cy="3037205"/>
            <wp:effectExtent l="0" t="0" r="2540" b="0"/>
            <wp:docPr id="134" name="Picture 134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7181" w14:textId="77777777" w:rsidR="00F51947" w:rsidRDefault="00F51947"/>
    <w:p w14:paraId="18D040A6" w14:textId="77777777" w:rsidR="00F51947" w:rsidRDefault="00F51947">
      <w:pPr>
        <w:spacing w:line="259" w:lineRule="auto"/>
      </w:pPr>
      <w:r>
        <w:br w:type="page"/>
      </w:r>
    </w:p>
    <w:p w14:paraId="084CF188" w14:textId="77777777" w:rsidR="00F51947" w:rsidRDefault="00F51947"/>
    <w:p w14:paraId="1433BF91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Healthcare Innovation ETF</w:t>
      </w:r>
    </w:p>
    <w:p w14:paraId="2048CA2F" w14:textId="77777777" w:rsidR="00F51947" w:rsidRDefault="00F51947" w:rsidP="009F635A"/>
    <w:p w14:paraId="238142DF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3FDF833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0EF17A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5F6BA68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6428CC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CB9EBC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39856B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0B89C34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21EBAC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FEF548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36B795E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F14B87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18F62A0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35E59DF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BFF8C3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5B257F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FF0FBA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4E9AA2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33268F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https://smartshares.co.nz/</w:t>
            </w:r>
          </w:p>
        </w:tc>
      </w:tr>
    </w:tbl>
    <w:p w14:paraId="6AF24905" w14:textId="77777777" w:rsidR="00F51947" w:rsidRDefault="00F51947" w:rsidP="009F635A">
      <w:pPr>
        <w:spacing w:after="200"/>
      </w:pPr>
    </w:p>
    <w:p w14:paraId="6BE8367B" w14:textId="77777777" w:rsidR="00F51947" w:rsidRDefault="00F51947">
      <w:r>
        <w:rPr>
          <w:noProof/>
        </w:rPr>
        <w:drawing>
          <wp:inline distT="0" distB="0" distL="0" distR="0" wp14:anchorId="33892F4A" wp14:editId="30E7FA6F">
            <wp:extent cx="5731510" cy="3037205"/>
            <wp:effectExtent l="0" t="0" r="2540" b="0"/>
            <wp:docPr id="135" name="Picture 135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FBA7" w14:textId="77777777" w:rsidR="00F51947" w:rsidRDefault="00F51947"/>
    <w:p w14:paraId="10890FF6" w14:textId="77777777" w:rsidR="00F51947" w:rsidRDefault="00F51947">
      <w:pPr>
        <w:spacing w:line="259" w:lineRule="auto"/>
      </w:pPr>
      <w:r>
        <w:br w:type="page"/>
      </w:r>
    </w:p>
    <w:p w14:paraId="7535FF1F" w14:textId="77777777" w:rsidR="00F51947" w:rsidRDefault="00F51947"/>
    <w:p w14:paraId="7618E660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Japan Equities ESG ETF</w:t>
      </w:r>
    </w:p>
    <w:p w14:paraId="344ADE45" w14:textId="77777777" w:rsidR="00F51947" w:rsidRDefault="00F51947" w:rsidP="009F635A"/>
    <w:p w14:paraId="373DDE66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54F026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B89C70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FA4EE1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A1C945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31C3B0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2D106C6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72BDE37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573F2B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C34701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33593A7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9CD6C9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8CC5EA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04508D8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124A76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635AD9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BBFF8E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151A6F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47E48E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https://smartshares.co.nz/</w:t>
            </w:r>
          </w:p>
        </w:tc>
      </w:tr>
    </w:tbl>
    <w:p w14:paraId="5EBD4D40" w14:textId="77777777" w:rsidR="00F51947" w:rsidRDefault="00F51947" w:rsidP="009F635A">
      <w:pPr>
        <w:spacing w:after="200"/>
      </w:pPr>
    </w:p>
    <w:p w14:paraId="1F497016" w14:textId="77777777" w:rsidR="00F51947" w:rsidRDefault="00F51947">
      <w:r>
        <w:rPr>
          <w:noProof/>
        </w:rPr>
        <w:drawing>
          <wp:inline distT="0" distB="0" distL="0" distR="0" wp14:anchorId="3D9679FF" wp14:editId="50D2F8D0">
            <wp:extent cx="5731510" cy="3037205"/>
            <wp:effectExtent l="0" t="0" r="2540" b="0"/>
            <wp:docPr id="136" name="Picture 136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BBAE" w14:textId="77777777" w:rsidR="00F51947" w:rsidRDefault="00F51947"/>
    <w:p w14:paraId="29F5EB30" w14:textId="77777777" w:rsidR="00F51947" w:rsidRDefault="00F51947">
      <w:pPr>
        <w:spacing w:line="259" w:lineRule="auto"/>
      </w:pPr>
      <w:r>
        <w:br w:type="page"/>
      </w:r>
    </w:p>
    <w:p w14:paraId="5A4C5645" w14:textId="77777777" w:rsidR="00F51947" w:rsidRDefault="00F51947"/>
    <w:p w14:paraId="102773C4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NZ Bond ETF</w:t>
      </w:r>
    </w:p>
    <w:p w14:paraId="5490D721" w14:textId="77777777" w:rsidR="00F51947" w:rsidRDefault="00F51947" w:rsidP="009F635A"/>
    <w:p w14:paraId="5399FE47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6D8E6D3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5BCDC3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958C51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9E9C34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C00604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57A24F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772AEAF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7F5F5B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11E0C67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2899EF9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48606B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4BC587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72834E6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4888BE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56D05C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BCD087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262A3C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D32AAB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http://www.smartshares.co.nz</w:t>
            </w:r>
          </w:p>
        </w:tc>
      </w:tr>
    </w:tbl>
    <w:p w14:paraId="33CBE94C" w14:textId="77777777" w:rsidR="00F51947" w:rsidRDefault="00F51947" w:rsidP="009F635A">
      <w:pPr>
        <w:spacing w:after="200"/>
      </w:pPr>
    </w:p>
    <w:p w14:paraId="30C1D783" w14:textId="77777777" w:rsidR="00F51947" w:rsidRDefault="00F51947">
      <w:r>
        <w:rPr>
          <w:noProof/>
        </w:rPr>
        <w:drawing>
          <wp:inline distT="0" distB="0" distL="0" distR="0" wp14:anchorId="78DF9FB5" wp14:editId="35FEE521">
            <wp:extent cx="5731510" cy="3037205"/>
            <wp:effectExtent l="0" t="0" r="2540" b="0"/>
            <wp:docPr id="137" name="Picture 137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7A55" w14:textId="77777777" w:rsidR="00F51947" w:rsidRDefault="00F51947"/>
    <w:p w14:paraId="10E2DC22" w14:textId="77777777" w:rsidR="00F51947" w:rsidRDefault="00F51947">
      <w:pPr>
        <w:spacing w:line="259" w:lineRule="auto"/>
      </w:pPr>
      <w:r>
        <w:br w:type="page"/>
      </w:r>
    </w:p>
    <w:p w14:paraId="6A23C23D" w14:textId="77777777" w:rsidR="00F51947" w:rsidRDefault="00F51947"/>
    <w:p w14:paraId="341B921C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NZ Cash ETF</w:t>
      </w:r>
    </w:p>
    <w:p w14:paraId="20C106A7" w14:textId="77777777" w:rsidR="00F51947" w:rsidRDefault="00F51947" w:rsidP="009F635A"/>
    <w:p w14:paraId="2828FD46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8E6058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78940A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781C81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D11433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B6DF61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4877E9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77306AB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A4BC02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717CD6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246B9E7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77A0CE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04EA70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7D15AAA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FAA7DD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AAB6A3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705E053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3407BC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BD909E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http://www.smartshares.co.nz</w:t>
            </w:r>
          </w:p>
        </w:tc>
      </w:tr>
    </w:tbl>
    <w:p w14:paraId="61FAD317" w14:textId="77777777" w:rsidR="00F51947" w:rsidRDefault="00F51947" w:rsidP="009F635A">
      <w:pPr>
        <w:spacing w:after="200"/>
      </w:pPr>
    </w:p>
    <w:p w14:paraId="6E80F78A" w14:textId="77777777" w:rsidR="00F51947" w:rsidRDefault="00F51947">
      <w:r>
        <w:rPr>
          <w:noProof/>
        </w:rPr>
        <w:drawing>
          <wp:inline distT="0" distB="0" distL="0" distR="0" wp14:anchorId="6924C3EB" wp14:editId="427CFADE">
            <wp:extent cx="5731510" cy="3037205"/>
            <wp:effectExtent l="0" t="0" r="2540" b="0"/>
            <wp:docPr id="138" name="Picture 138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4F55" w14:textId="77777777" w:rsidR="00F51947" w:rsidRDefault="00F51947"/>
    <w:p w14:paraId="34E166CB" w14:textId="77777777" w:rsidR="00F51947" w:rsidRDefault="00F51947">
      <w:pPr>
        <w:spacing w:line="259" w:lineRule="auto"/>
      </w:pPr>
      <w:r>
        <w:br w:type="page"/>
      </w:r>
    </w:p>
    <w:p w14:paraId="46313756" w14:textId="77777777" w:rsidR="00F51947" w:rsidRDefault="00F51947"/>
    <w:p w14:paraId="1BB1AAB4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NZ Dividend ETF</w:t>
      </w:r>
    </w:p>
    <w:p w14:paraId="09EE7BFC" w14:textId="77777777" w:rsidR="00F51947" w:rsidRDefault="00F51947" w:rsidP="009F635A"/>
    <w:p w14:paraId="1D1715B1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D4B5D8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9A7E20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5897A96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B6CFD2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F4F5D2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2B596F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1807726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F38E4A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74A9254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5A506E7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0BCA50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1013953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2CA8B8E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AAAC55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4625D7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6F6A35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FC98C5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219E86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http://www.smartshares.co.nz</w:t>
            </w:r>
          </w:p>
        </w:tc>
      </w:tr>
    </w:tbl>
    <w:p w14:paraId="7EE54992" w14:textId="77777777" w:rsidR="00F51947" w:rsidRDefault="00F51947" w:rsidP="009F635A">
      <w:pPr>
        <w:spacing w:after="200"/>
      </w:pPr>
    </w:p>
    <w:p w14:paraId="3D4467BE" w14:textId="77777777" w:rsidR="00F51947" w:rsidRDefault="00F51947">
      <w:r>
        <w:rPr>
          <w:noProof/>
        </w:rPr>
        <w:drawing>
          <wp:inline distT="0" distB="0" distL="0" distR="0" wp14:anchorId="68EBDCE5" wp14:editId="3B8635E7">
            <wp:extent cx="5731510" cy="3037205"/>
            <wp:effectExtent l="0" t="0" r="2540" b="0"/>
            <wp:docPr id="139" name="Picture 139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A7B0" w14:textId="77777777" w:rsidR="00F51947" w:rsidRDefault="00F51947"/>
    <w:p w14:paraId="0BC9BF3E" w14:textId="77777777" w:rsidR="00F51947" w:rsidRDefault="00F51947">
      <w:pPr>
        <w:spacing w:line="259" w:lineRule="auto"/>
      </w:pPr>
      <w:r>
        <w:br w:type="page"/>
      </w:r>
    </w:p>
    <w:p w14:paraId="55BA58C2" w14:textId="77777777" w:rsidR="00F51947" w:rsidRDefault="00F51947"/>
    <w:p w14:paraId="256CD4F1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NZ Mid Cap ETF</w:t>
      </w:r>
    </w:p>
    <w:p w14:paraId="5B31E79B" w14:textId="77777777" w:rsidR="00F51947" w:rsidRDefault="00F51947" w:rsidP="009F635A"/>
    <w:p w14:paraId="248F1F25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8E9ADE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1AA8F4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27468F0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F7354E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7C2214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D83AC3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082F893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68D43B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046A970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661A65C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2B0790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720885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31F0875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DBFD27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2FA287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0936D0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3853AC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92D794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http://www.smartshares.co.nz/</w:t>
            </w:r>
          </w:p>
        </w:tc>
      </w:tr>
    </w:tbl>
    <w:p w14:paraId="72CB1250" w14:textId="77777777" w:rsidR="00F51947" w:rsidRDefault="00F51947" w:rsidP="009F635A">
      <w:pPr>
        <w:spacing w:after="200"/>
      </w:pPr>
    </w:p>
    <w:p w14:paraId="738A86AA" w14:textId="77777777" w:rsidR="00F51947" w:rsidRDefault="00F51947">
      <w:r>
        <w:rPr>
          <w:noProof/>
        </w:rPr>
        <w:drawing>
          <wp:inline distT="0" distB="0" distL="0" distR="0" wp14:anchorId="57E5185B" wp14:editId="0AE42F48">
            <wp:extent cx="5731510" cy="3037205"/>
            <wp:effectExtent l="0" t="0" r="2540" b="0"/>
            <wp:docPr id="140" name="Picture 140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0E7D" w14:textId="77777777" w:rsidR="00F51947" w:rsidRDefault="00F51947"/>
    <w:p w14:paraId="21018616" w14:textId="77777777" w:rsidR="00F51947" w:rsidRDefault="00F51947">
      <w:pPr>
        <w:spacing w:line="259" w:lineRule="auto"/>
      </w:pPr>
      <w:r>
        <w:br w:type="page"/>
      </w:r>
    </w:p>
    <w:p w14:paraId="5281C811" w14:textId="77777777" w:rsidR="00F51947" w:rsidRDefault="00F51947"/>
    <w:p w14:paraId="0A650FBC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NZ Property ETF</w:t>
      </w:r>
    </w:p>
    <w:p w14:paraId="62196787" w14:textId="77777777" w:rsidR="00F51947" w:rsidRDefault="00F51947" w:rsidP="009F635A"/>
    <w:p w14:paraId="03A583C8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F1795A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FBD4C0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C1B51A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AD17D8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6D4434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3825524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37CC3EE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1CA605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BDDD1F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2463B06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19605D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36B3F2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3292938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F72964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09FC63F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91DFD9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C3180D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229D00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http://www.smartshares.co.nz</w:t>
            </w:r>
          </w:p>
        </w:tc>
      </w:tr>
    </w:tbl>
    <w:p w14:paraId="7E96AFBE" w14:textId="77777777" w:rsidR="00F51947" w:rsidRDefault="00F51947" w:rsidP="009F635A">
      <w:pPr>
        <w:spacing w:after="200"/>
      </w:pPr>
    </w:p>
    <w:p w14:paraId="75E11211" w14:textId="77777777" w:rsidR="00F51947" w:rsidRDefault="00F51947">
      <w:r>
        <w:rPr>
          <w:noProof/>
        </w:rPr>
        <w:drawing>
          <wp:inline distT="0" distB="0" distL="0" distR="0" wp14:anchorId="73CEF8EC" wp14:editId="663068F9">
            <wp:extent cx="5731510" cy="3037205"/>
            <wp:effectExtent l="0" t="0" r="2540" b="0"/>
            <wp:docPr id="141" name="Picture 141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14BB" w14:textId="77777777" w:rsidR="00F51947" w:rsidRDefault="00F51947"/>
    <w:p w14:paraId="644B1BD4" w14:textId="77777777" w:rsidR="00F51947" w:rsidRDefault="00F51947">
      <w:pPr>
        <w:spacing w:line="259" w:lineRule="auto"/>
      </w:pPr>
      <w:r>
        <w:br w:type="page"/>
      </w:r>
    </w:p>
    <w:p w14:paraId="30778250" w14:textId="77777777" w:rsidR="00F51947" w:rsidRDefault="00F51947"/>
    <w:p w14:paraId="481BE794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NZ Top 10 ETF</w:t>
      </w:r>
    </w:p>
    <w:p w14:paraId="719003FC" w14:textId="77777777" w:rsidR="00F51947" w:rsidRDefault="00F51947" w:rsidP="009F635A"/>
    <w:p w14:paraId="3CF5D7FA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8A5BDA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E6B6E5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3A757F6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E1E251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968A53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5E967BF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2441626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581E14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12AD7A8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07EECD4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B69FF4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2C74626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02DBEBB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F45CC7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3C11F5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0C383D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9EE1A7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4E7A9C1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http://www.smartshares.co.nz/</w:t>
            </w:r>
          </w:p>
        </w:tc>
      </w:tr>
    </w:tbl>
    <w:p w14:paraId="77A676C5" w14:textId="77777777" w:rsidR="00F51947" w:rsidRDefault="00F51947" w:rsidP="009F635A">
      <w:pPr>
        <w:spacing w:after="200"/>
      </w:pPr>
    </w:p>
    <w:p w14:paraId="48275A54" w14:textId="77777777" w:rsidR="00F51947" w:rsidRDefault="00F51947">
      <w:r>
        <w:rPr>
          <w:noProof/>
        </w:rPr>
        <w:drawing>
          <wp:inline distT="0" distB="0" distL="0" distR="0" wp14:anchorId="74E3553C" wp14:editId="5049E78A">
            <wp:extent cx="5731510" cy="3037205"/>
            <wp:effectExtent l="0" t="0" r="2540" b="0"/>
            <wp:docPr id="142" name="Picture 142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1E9C" w14:textId="77777777" w:rsidR="00F51947" w:rsidRDefault="00F51947"/>
    <w:p w14:paraId="13C01533" w14:textId="77777777" w:rsidR="00F51947" w:rsidRDefault="00F51947">
      <w:pPr>
        <w:spacing w:line="259" w:lineRule="auto"/>
      </w:pPr>
      <w:r>
        <w:br w:type="page"/>
      </w:r>
    </w:p>
    <w:p w14:paraId="4AFA06CA" w14:textId="77777777" w:rsidR="00F51947" w:rsidRDefault="00F51947"/>
    <w:p w14:paraId="47AE0AB5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NZ Top 50 ETF</w:t>
      </w:r>
    </w:p>
    <w:p w14:paraId="7ADDA3C2" w14:textId="77777777" w:rsidR="00F51947" w:rsidRDefault="00F51947" w:rsidP="009F635A"/>
    <w:p w14:paraId="23E039CC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89C9B0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C16055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23D90B8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9CD5CC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AF52D7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ADE361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65DCAFF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66E25E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1AAFD07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653D23A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E571E3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F2F50D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313529F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58E2F9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AC5615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23DA65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F98BCD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190FCC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http://www.smartshares.co.nz/</w:t>
            </w:r>
          </w:p>
        </w:tc>
      </w:tr>
    </w:tbl>
    <w:p w14:paraId="02227DB2" w14:textId="77777777" w:rsidR="00F51947" w:rsidRDefault="00F51947" w:rsidP="009F635A">
      <w:pPr>
        <w:spacing w:after="200"/>
      </w:pPr>
    </w:p>
    <w:p w14:paraId="003CD5D8" w14:textId="77777777" w:rsidR="00F51947" w:rsidRDefault="00F51947">
      <w:r>
        <w:rPr>
          <w:noProof/>
        </w:rPr>
        <w:drawing>
          <wp:inline distT="0" distB="0" distL="0" distR="0" wp14:anchorId="772384C7" wp14:editId="28A9C0E1">
            <wp:extent cx="5731510" cy="3037205"/>
            <wp:effectExtent l="0" t="0" r="2540" b="0"/>
            <wp:docPr id="143" name="Picture 143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75D5" w14:textId="77777777" w:rsidR="00F51947" w:rsidRDefault="00F51947"/>
    <w:p w14:paraId="2F89419B" w14:textId="77777777" w:rsidR="00F51947" w:rsidRDefault="00F51947">
      <w:pPr>
        <w:spacing w:line="259" w:lineRule="auto"/>
      </w:pPr>
      <w:r>
        <w:br w:type="page"/>
      </w:r>
    </w:p>
    <w:p w14:paraId="3FA6A562" w14:textId="77777777" w:rsidR="00F51947" w:rsidRDefault="00F51947"/>
    <w:p w14:paraId="23AA6299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S&amp;P/NZX 50 ETF</w:t>
      </w:r>
    </w:p>
    <w:p w14:paraId="5A954F10" w14:textId="77777777" w:rsidR="00F51947" w:rsidRDefault="00F51947" w:rsidP="009F635A"/>
    <w:p w14:paraId="2D06FD98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A0D2E7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03B6F7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032FC10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0D412A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6BC7C4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7F8DA1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0800 80 87 80</w:t>
            </w:r>
          </w:p>
        </w:tc>
      </w:tr>
      <w:tr w:rsidR="00F51947" w14:paraId="65A4644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2DB75A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83CF58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1E8FED2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EA7097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19243EF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4B203D1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28AF60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80DF94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79B6D7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ED41BE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A3E6AF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https://smartshares.co.nz/</w:t>
            </w:r>
          </w:p>
        </w:tc>
      </w:tr>
    </w:tbl>
    <w:p w14:paraId="50C323E1" w14:textId="77777777" w:rsidR="00F51947" w:rsidRDefault="00F51947" w:rsidP="009F635A">
      <w:pPr>
        <w:spacing w:after="200"/>
      </w:pPr>
    </w:p>
    <w:p w14:paraId="69444AAC" w14:textId="77777777" w:rsidR="00F51947" w:rsidRDefault="00F51947">
      <w:r>
        <w:rPr>
          <w:noProof/>
        </w:rPr>
        <w:drawing>
          <wp:inline distT="0" distB="0" distL="0" distR="0" wp14:anchorId="006189BC" wp14:editId="38ED9FAE">
            <wp:extent cx="5731510" cy="3037205"/>
            <wp:effectExtent l="0" t="0" r="2540" b="0"/>
            <wp:docPr id="144" name="Picture 144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A3D0" w14:textId="77777777" w:rsidR="00F51947" w:rsidRDefault="00F51947"/>
    <w:p w14:paraId="00266205" w14:textId="77777777" w:rsidR="00F51947" w:rsidRDefault="00F51947">
      <w:pPr>
        <w:spacing w:line="259" w:lineRule="auto"/>
      </w:pPr>
      <w:r>
        <w:br w:type="page"/>
      </w:r>
    </w:p>
    <w:p w14:paraId="5B8B0C3E" w14:textId="77777777" w:rsidR="00F51947" w:rsidRDefault="00F51947"/>
    <w:p w14:paraId="1905499B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Total World (NZD Hedged) ETF</w:t>
      </w:r>
    </w:p>
    <w:p w14:paraId="7AE57BEC" w14:textId="77777777" w:rsidR="00F51947" w:rsidRDefault="00F51947" w:rsidP="009F635A"/>
    <w:p w14:paraId="50D00AEA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51C86D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83F885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85EBA4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1827078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26CB7A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FCF20B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0800 80 87 80</w:t>
            </w:r>
          </w:p>
        </w:tc>
      </w:tr>
      <w:tr w:rsidR="00F51947" w14:paraId="1584950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C58102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9712AD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2044AAA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A56061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1352E7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043E515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5549D1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1A1A766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546D67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5C29E3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763B8AC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http://www.smartshares.co.nz/</w:t>
            </w:r>
          </w:p>
        </w:tc>
      </w:tr>
    </w:tbl>
    <w:p w14:paraId="699F8B98" w14:textId="77777777" w:rsidR="00F51947" w:rsidRDefault="00F51947" w:rsidP="009F635A">
      <w:pPr>
        <w:spacing w:after="200"/>
      </w:pPr>
    </w:p>
    <w:p w14:paraId="28BB2EAC" w14:textId="77777777" w:rsidR="00F51947" w:rsidRDefault="00F51947">
      <w:r>
        <w:rPr>
          <w:noProof/>
        </w:rPr>
        <w:drawing>
          <wp:inline distT="0" distB="0" distL="0" distR="0" wp14:anchorId="28E390E6" wp14:editId="3D3A9DCC">
            <wp:extent cx="5731510" cy="3037205"/>
            <wp:effectExtent l="0" t="0" r="2540" b="0"/>
            <wp:docPr id="145" name="Picture 145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37E7" w14:textId="77777777" w:rsidR="00F51947" w:rsidRDefault="00F51947"/>
    <w:p w14:paraId="2D3F7455" w14:textId="77777777" w:rsidR="00F51947" w:rsidRDefault="00F51947">
      <w:pPr>
        <w:spacing w:line="259" w:lineRule="auto"/>
      </w:pPr>
      <w:r>
        <w:br w:type="page"/>
      </w:r>
    </w:p>
    <w:p w14:paraId="765EAB6E" w14:textId="77777777" w:rsidR="00F51947" w:rsidRDefault="00F51947"/>
    <w:p w14:paraId="5FA30013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Total World ETF</w:t>
      </w:r>
    </w:p>
    <w:p w14:paraId="0B46B392" w14:textId="77777777" w:rsidR="00F51947" w:rsidRDefault="00F51947" w:rsidP="009F635A"/>
    <w:p w14:paraId="32639346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169FEEE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115B6D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29149B8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1E91E72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09BD6E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58F1E8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3A51C7D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E5D5DB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3EE034A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3924F01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E6C214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546688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330C4FE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91A7AA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7E0B85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20E620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A62EFA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4091524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http://www.smartshares.co.nz/</w:t>
            </w:r>
          </w:p>
        </w:tc>
      </w:tr>
    </w:tbl>
    <w:p w14:paraId="1CD2B601" w14:textId="77777777" w:rsidR="00F51947" w:rsidRDefault="00F51947" w:rsidP="009F635A">
      <w:pPr>
        <w:spacing w:after="200"/>
      </w:pPr>
    </w:p>
    <w:p w14:paraId="5A9CFE95" w14:textId="77777777" w:rsidR="00F51947" w:rsidRDefault="00F51947">
      <w:r>
        <w:rPr>
          <w:noProof/>
        </w:rPr>
        <w:drawing>
          <wp:inline distT="0" distB="0" distL="0" distR="0" wp14:anchorId="251DDD70" wp14:editId="05C4D0A2">
            <wp:extent cx="5731510" cy="3037205"/>
            <wp:effectExtent l="0" t="0" r="2540" b="0"/>
            <wp:docPr id="146" name="Picture 146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7923" w14:textId="77777777" w:rsidR="00F51947" w:rsidRDefault="00F51947"/>
    <w:p w14:paraId="3F3719D8" w14:textId="77777777" w:rsidR="00F51947" w:rsidRDefault="00F51947">
      <w:pPr>
        <w:spacing w:line="259" w:lineRule="auto"/>
      </w:pPr>
      <w:r>
        <w:br w:type="page"/>
      </w:r>
    </w:p>
    <w:p w14:paraId="3FE73D0C" w14:textId="77777777" w:rsidR="00F51947" w:rsidRDefault="00F51947"/>
    <w:p w14:paraId="26FE3172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US 500 ETF</w:t>
      </w:r>
    </w:p>
    <w:p w14:paraId="00BBAAE0" w14:textId="77777777" w:rsidR="00F51947" w:rsidRDefault="00F51947" w:rsidP="009F635A"/>
    <w:p w14:paraId="3A96F94A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2EBC56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CE6624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3D550D4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1DAC60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9FFA02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EB005C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6547128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0EC353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10C15E3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185D36E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29FB77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44F117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680A82F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B110D5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838D9D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1EE6149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64E565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3652BB3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http://www.smartshares.co.nz/</w:t>
            </w:r>
          </w:p>
        </w:tc>
      </w:tr>
    </w:tbl>
    <w:p w14:paraId="7BAFA662" w14:textId="77777777" w:rsidR="00F51947" w:rsidRDefault="00F51947" w:rsidP="009F635A">
      <w:pPr>
        <w:spacing w:after="200"/>
      </w:pPr>
    </w:p>
    <w:p w14:paraId="1C8F0825" w14:textId="77777777" w:rsidR="00F51947" w:rsidRDefault="00F51947">
      <w:r>
        <w:rPr>
          <w:noProof/>
        </w:rPr>
        <w:drawing>
          <wp:inline distT="0" distB="0" distL="0" distR="0" wp14:anchorId="7FEFCF00" wp14:editId="2DE51D2D">
            <wp:extent cx="5731510" cy="3037205"/>
            <wp:effectExtent l="0" t="0" r="2540" b="0"/>
            <wp:docPr id="147" name="Picture 147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47BD" w14:textId="77777777" w:rsidR="00F51947" w:rsidRDefault="00F51947"/>
    <w:p w14:paraId="2824DE66" w14:textId="77777777" w:rsidR="00F51947" w:rsidRDefault="00F51947">
      <w:pPr>
        <w:spacing w:line="259" w:lineRule="auto"/>
      </w:pPr>
      <w:r>
        <w:br w:type="page"/>
      </w:r>
    </w:p>
    <w:p w14:paraId="2974C67F" w14:textId="77777777" w:rsidR="00F51947" w:rsidRDefault="00F51947"/>
    <w:p w14:paraId="0EAE8D06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US Equities ESG ETF</w:t>
      </w:r>
    </w:p>
    <w:p w14:paraId="5964DDD2" w14:textId="77777777" w:rsidR="00F51947" w:rsidRDefault="00F51947" w:rsidP="009F635A"/>
    <w:p w14:paraId="0D9E9570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71033BD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7D79C7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59B471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859D29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41B4B9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62FF1B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3E36CF0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8F129D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06DF43C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02F5997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7B114C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3F783E2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7D32927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30E2E2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20D243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94CB78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828D1B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710148A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https://smartshares.co.nz/</w:t>
            </w:r>
          </w:p>
        </w:tc>
      </w:tr>
    </w:tbl>
    <w:p w14:paraId="6F28E0D9" w14:textId="77777777" w:rsidR="00F51947" w:rsidRDefault="00F51947" w:rsidP="009F635A">
      <w:pPr>
        <w:spacing w:after="200"/>
      </w:pPr>
    </w:p>
    <w:p w14:paraId="0E46D0E2" w14:textId="77777777" w:rsidR="00F51947" w:rsidRDefault="00F51947">
      <w:r>
        <w:rPr>
          <w:noProof/>
        </w:rPr>
        <w:drawing>
          <wp:inline distT="0" distB="0" distL="0" distR="0" wp14:anchorId="5B923C31" wp14:editId="141BFB3F">
            <wp:extent cx="5731510" cy="3037205"/>
            <wp:effectExtent l="0" t="0" r="2540" b="0"/>
            <wp:docPr id="148" name="Picture 148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1EE1" w14:textId="77777777" w:rsidR="00F51947" w:rsidRDefault="00F51947"/>
    <w:p w14:paraId="11558119" w14:textId="77777777" w:rsidR="00F51947" w:rsidRDefault="00F51947">
      <w:pPr>
        <w:spacing w:line="259" w:lineRule="auto"/>
      </w:pPr>
      <w:r>
        <w:br w:type="page"/>
      </w:r>
    </w:p>
    <w:p w14:paraId="18464A04" w14:textId="77777777" w:rsidR="00F51947" w:rsidRDefault="00F51947"/>
    <w:p w14:paraId="0639D8E8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US Large Growth ETF</w:t>
      </w:r>
    </w:p>
    <w:p w14:paraId="7442E830" w14:textId="77777777" w:rsidR="00F51947" w:rsidRDefault="00F51947" w:rsidP="009F635A"/>
    <w:p w14:paraId="45D26436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3828BB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35B3F5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E98B5C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9A1BFF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2364E4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86519F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800808780</w:t>
            </w:r>
          </w:p>
        </w:tc>
      </w:tr>
      <w:tr w:rsidR="00F51947" w14:paraId="3FF78F9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D4F540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756975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27DDB03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74C37D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206545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7972510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EBF2E4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075F98B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5A8487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19CAF9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63086F7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http://www.smartshares.co.nz/</w:t>
            </w:r>
          </w:p>
        </w:tc>
      </w:tr>
    </w:tbl>
    <w:p w14:paraId="33F11E8D" w14:textId="77777777" w:rsidR="00F51947" w:rsidRDefault="00F51947" w:rsidP="009F635A">
      <w:pPr>
        <w:spacing w:after="200"/>
      </w:pPr>
    </w:p>
    <w:p w14:paraId="442DE3D6" w14:textId="77777777" w:rsidR="00F51947" w:rsidRDefault="00F51947">
      <w:r>
        <w:rPr>
          <w:noProof/>
        </w:rPr>
        <w:drawing>
          <wp:inline distT="0" distB="0" distL="0" distR="0" wp14:anchorId="5E959D69" wp14:editId="2CC4BC5B">
            <wp:extent cx="5731510" cy="3037205"/>
            <wp:effectExtent l="0" t="0" r="2540" b="0"/>
            <wp:docPr id="149" name="Picture 149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4FB3" w14:textId="77777777" w:rsidR="00F51947" w:rsidRDefault="00F51947"/>
    <w:p w14:paraId="68206064" w14:textId="77777777" w:rsidR="00F51947" w:rsidRDefault="00F51947">
      <w:pPr>
        <w:spacing w:line="259" w:lineRule="auto"/>
      </w:pPr>
      <w:r>
        <w:br w:type="page"/>
      </w:r>
    </w:p>
    <w:p w14:paraId="3D1EB86A" w14:textId="77777777" w:rsidR="00F51947" w:rsidRDefault="00F51947"/>
    <w:p w14:paraId="1C02A7A1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US Large Value ETF</w:t>
      </w:r>
    </w:p>
    <w:p w14:paraId="2CE58B8E" w14:textId="77777777" w:rsidR="00F51947" w:rsidRDefault="00F51947" w:rsidP="009F635A"/>
    <w:p w14:paraId="7D2785AC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79B68D4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040157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583509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1A8736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B5715B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6E8F26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1513F97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65FCDF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46C981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75922DE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A55D97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0A83990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09F842D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3F7F60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AA513D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B7A951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429942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A25E97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http://www.smartshares.co.nz/</w:t>
            </w:r>
          </w:p>
        </w:tc>
      </w:tr>
    </w:tbl>
    <w:p w14:paraId="68B717F4" w14:textId="77777777" w:rsidR="00F51947" w:rsidRDefault="00F51947" w:rsidP="009F635A">
      <w:pPr>
        <w:spacing w:after="200"/>
      </w:pPr>
    </w:p>
    <w:p w14:paraId="531EE21A" w14:textId="77777777" w:rsidR="00F51947" w:rsidRDefault="00F51947">
      <w:r>
        <w:rPr>
          <w:noProof/>
        </w:rPr>
        <w:drawing>
          <wp:inline distT="0" distB="0" distL="0" distR="0" wp14:anchorId="36C96413" wp14:editId="6710F235">
            <wp:extent cx="5731510" cy="3037205"/>
            <wp:effectExtent l="0" t="0" r="2540" b="0"/>
            <wp:docPr id="150" name="Picture 150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DFF3" w14:textId="77777777" w:rsidR="00F51947" w:rsidRDefault="00F51947"/>
    <w:p w14:paraId="1BA06BAF" w14:textId="77777777" w:rsidR="00F51947" w:rsidRDefault="00F51947">
      <w:pPr>
        <w:spacing w:line="259" w:lineRule="auto"/>
      </w:pPr>
      <w:r>
        <w:br w:type="page"/>
      </w:r>
    </w:p>
    <w:p w14:paraId="744FDC75" w14:textId="77777777" w:rsidR="00F51947" w:rsidRDefault="00F51947"/>
    <w:p w14:paraId="1EC31E8A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US Mid Cap ETF</w:t>
      </w:r>
    </w:p>
    <w:p w14:paraId="3E77667B" w14:textId="77777777" w:rsidR="00F51947" w:rsidRDefault="00F51947" w:rsidP="009F635A"/>
    <w:p w14:paraId="05A34811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9E0251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4105D4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2D8952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00C7D8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6FB7DE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919061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+0800 80 87 80</w:t>
            </w:r>
          </w:p>
        </w:tc>
      </w:tr>
      <w:tr w:rsidR="00F51947" w14:paraId="53CBFC5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A38423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3B51FFB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33BE6DB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39CDF9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43B587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3680187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B83785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DAD902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73993C8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B3831A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65D6918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http://www.smartshares.co.nz/</w:t>
            </w:r>
          </w:p>
        </w:tc>
      </w:tr>
    </w:tbl>
    <w:p w14:paraId="58B332F9" w14:textId="77777777" w:rsidR="00F51947" w:rsidRDefault="00F51947" w:rsidP="009F635A">
      <w:pPr>
        <w:spacing w:after="200"/>
      </w:pPr>
    </w:p>
    <w:p w14:paraId="6DB75C16" w14:textId="77777777" w:rsidR="00F51947" w:rsidRDefault="00F51947">
      <w:r>
        <w:rPr>
          <w:noProof/>
        </w:rPr>
        <w:drawing>
          <wp:inline distT="0" distB="0" distL="0" distR="0" wp14:anchorId="534F06E7" wp14:editId="19C8A98B">
            <wp:extent cx="5731510" cy="3037205"/>
            <wp:effectExtent l="0" t="0" r="2540" b="0"/>
            <wp:docPr id="151" name="Picture 151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ABD5" w14:textId="77777777" w:rsidR="00F51947" w:rsidRDefault="00F51947"/>
    <w:p w14:paraId="0150DD54" w14:textId="77777777" w:rsidR="00F51947" w:rsidRDefault="00F51947">
      <w:pPr>
        <w:spacing w:line="259" w:lineRule="auto"/>
      </w:pPr>
      <w:r>
        <w:br w:type="page"/>
      </w:r>
    </w:p>
    <w:p w14:paraId="164795EB" w14:textId="77777777" w:rsidR="00F51947" w:rsidRDefault="00F51947"/>
    <w:p w14:paraId="468FA8C6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Smartshares US Small Cap ETF</w:t>
      </w:r>
    </w:p>
    <w:p w14:paraId="104A7E69" w14:textId="77777777" w:rsidR="00F51947" w:rsidRDefault="00F51947" w:rsidP="009F635A"/>
    <w:p w14:paraId="14E04AC1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308FD8F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BA081F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57A6AEE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90C708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9832C7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584C7AB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-0.0019</w:t>
            </w:r>
          </w:p>
        </w:tc>
      </w:tr>
      <w:tr w:rsidR="00F51947" w14:paraId="66B7E98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D45F82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04D0B5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785FF63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886EEB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2B80699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DLA Piper</w:t>
            </w:r>
          </w:p>
        </w:tc>
      </w:tr>
      <w:tr w:rsidR="00F51947" w14:paraId="3DD5242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4764BF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194D196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3A40A6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4D8661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6CD1B1E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http://www.smartshares.co.nz/</w:t>
            </w:r>
          </w:p>
        </w:tc>
      </w:tr>
    </w:tbl>
    <w:p w14:paraId="072FA62D" w14:textId="77777777" w:rsidR="00F51947" w:rsidRDefault="00F51947" w:rsidP="009F635A">
      <w:pPr>
        <w:spacing w:after="200"/>
      </w:pPr>
    </w:p>
    <w:p w14:paraId="4A06CBE3" w14:textId="77777777" w:rsidR="00F51947" w:rsidRDefault="00F51947">
      <w:r>
        <w:rPr>
          <w:noProof/>
        </w:rPr>
        <w:drawing>
          <wp:inline distT="0" distB="0" distL="0" distR="0" wp14:anchorId="1E0C585D" wp14:editId="5AA6AF9A">
            <wp:extent cx="5731510" cy="3037205"/>
            <wp:effectExtent l="0" t="0" r="2540" b="0"/>
            <wp:docPr id="152" name="Picture 152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9E82" w14:textId="77777777" w:rsidR="00F51947" w:rsidRDefault="00F51947"/>
    <w:p w14:paraId="087588F1" w14:textId="77777777" w:rsidR="00F51947" w:rsidRDefault="00F51947">
      <w:pPr>
        <w:spacing w:line="259" w:lineRule="auto"/>
      </w:pPr>
      <w:r>
        <w:br w:type="page"/>
      </w:r>
    </w:p>
    <w:p w14:paraId="2013435F" w14:textId="77777777" w:rsidR="00F51947" w:rsidRDefault="00F51947"/>
    <w:p w14:paraId="34F6B308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Smiths City Group Limited (in receivership)</w:t>
      </w:r>
    </w:p>
    <w:p w14:paraId="773F0009" w14:textId="77777777" w:rsidR="00F51947" w:rsidRDefault="00F51947" w:rsidP="009F635A"/>
    <w:p w14:paraId="46F15A12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3A2E6E7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41947A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8DF50E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Roy Campbell</w:t>
            </w:r>
          </w:p>
        </w:tc>
      </w:tr>
      <w:tr w:rsidR="00F51947" w14:paraId="3B00593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25114A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1B9194A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+64 3 21989 676</w:t>
            </w:r>
          </w:p>
        </w:tc>
      </w:tr>
      <w:tr w:rsidR="00F51947" w14:paraId="3A45265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76B02E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7F59FCD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41E6C79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9DD6D1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0EADF04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Duncan Cotterill</w:t>
            </w:r>
          </w:p>
        </w:tc>
      </w:tr>
      <w:tr w:rsidR="00F51947" w14:paraId="46B6614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D843E8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5609EB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Michael Hindmarsh</w:t>
            </w:r>
          </w:p>
        </w:tc>
      </w:tr>
      <w:tr w:rsidR="00F51947" w14:paraId="22D842E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DBE7F2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7020513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http://www.smithscitygroup.co.nz/</w:t>
            </w:r>
          </w:p>
        </w:tc>
      </w:tr>
    </w:tbl>
    <w:p w14:paraId="5D8AAFD7" w14:textId="77777777" w:rsidR="00F51947" w:rsidRDefault="00F51947" w:rsidP="009F635A">
      <w:pPr>
        <w:spacing w:after="200"/>
      </w:pPr>
    </w:p>
    <w:p w14:paraId="2C88BFD8" w14:textId="77777777" w:rsidR="00F51947" w:rsidRDefault="00F51947">
      <w:r>
        <w:rPr>
          <w:noProof/>
        </w:rPr>
        <w:drawing>
          <wp:inline distT="0" distB="0" distL="0" distR="0" wp14:anchorId="090E5BBE" wp14:editId="06E23476">
            <wp:extent cx="5731510" cy="3037205"/>
            <wp:effectExtent l="0" t="0" r="2540" b="0"/>
            <wp:docPr id="153" name="Picture 153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9B29" w14:textId="77777777" w:rsidR="00F51947" w:rsidRDefault="00F51947"/>
    <w:p w14:paraId="1E3137A2" w14:textId="77777777" w:rsidR="00F51947" w:rsidRDefault="00F51947">
      <w:pPr>
        <w:spacing w:line="259" w:lineRule="auto"/>
      </w:pPr>
      <w:r>
        <w:br w:type="page"/>
      </w:r>
    </w:p>
    <w:p w14:paraId="612FFD1E" w14:textId="77777777" w:rsidR="00F51947" w:rsidRDefault="00F51947"/>
    <w:p w14:paraId="3BF2794D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SMW Group Limited</w:t>
      </w:r>
    </w:p>
    <w:p w14:paraId="6024493A" w14:textId="77777777" w:rsidR="00F51947" w:rsidRDefault="00F51947" w:rsidP="009F635A"/>
    <w:p w14:paraId="6B1A1022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D1063A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1E9CEE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1B44D8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637FDD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8CAFAE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E08E4A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+64 4 471 9428</w:t>
            </w:r>
          </w:p>
        </w:tc>
      </w:tr>
      <w:tr w:rsidR="00F51947" w14:paraId="16F6EDB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D11AC4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A0AAF6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BDO</w:t>
            </w:r>
          </w:p>
        </w:tc>
      </w:tr>
      <w:tr w:rsidR="00F51947" w14:paraId="0A58934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A093D6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F8632D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Duncan Cotterill</w:t>
            </w:r>
          </w:p>
        </w:tc>
      </w:tr>
      <w:tr w:rsidR="00F51947" w14:paraId="01313EE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31707B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258F300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AF3EF1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946F8A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2BE55F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https://www.smwgroup.com.au/</w:t>
            </w:r>
          </w:p>
        </w:tc>
      </w:tr>
    </w:tbl>
    <w:p w14:paraId="6B283ED0" w14:textId="77777777" w:rsidR="00F51947" w:rsidRDefault="00F51947" w:rsidP="009F635A">
      <w:pPr>
        <w:spacing w:after="200"/>
      </w:pPr>
    </w:p>
    <w:p w14:paraId="01FE9C44" w14:textId="77777777" w:rsidR="00F51947" w:rsidRDefault="00F51947">
      <w:r>
        <w:rPr>
          <w:noProof/>
        </w:rPr>
        <w:drawing>
          <wp:inline distT="0" distB="0" distL="0" distR="0" wp14:anchorId="4A6A511C" wp14:editId="6BB671BE">
            <wp:extent cx="5731510" cy="3037205"/>
            <wp:effectExtent l="0" t="0" r="2540" b="0"/>
            <wp:docPr id="154" name="Picture 154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82FE" w14:textId="77777777" w:rsidR="00F51947" w:rsidRDefault="00F51947"/>
    <w:p w14:paraId="44571D26" w14:textId="77777777" w:rsidR="00F51947" w:rsidRDefault="00F51947">
      <w:pPr>
        <w:spacing w:line="259" w:lineRule="auto"/>
      </w:pPr>
      <w:r>
        <w:br w:type="page"/>
      </w:r>
    </w:p>
    <w:p w14:paraId="5D06013C" w14:textId="77777777" w:rsidR="00F51947" w:rsidRDefault="00F51947"/>
    <w:p w14:paraId="2DBF2710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Solution Dynamics Limited</w:t>
      </w:r>
    </w:p>
    <w:p w14:paraId="194A51EE" w14:textId="77777777" w:rsidR="00F51947" w:rsidRDefault="00F51947" w:rsidP="009F635A"/>
    <w:p w14:paraId="5335C504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7C08F24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0D4151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33965F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288D75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E43168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EC54F8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6499707700</w:t>
            </w:r>
          </w:p>
        </w:tc>
      </w:tr>
      <w:tr w:rsidR="00F51947" w14:paraId="4BF6A6A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6B9203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37156CA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Grant Thornton</w:t>
            </w:r>
          </w:p>
        </w:tc>
      </w:tr>
      <w:tr w:rsidR="00F51947" w14:paraId="7119100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0650A6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4F4DA75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Stephen Layburn</w:t>
            </w:r>
          </w:p>
        </w:tc>
      </w:tr>
      <w:tr w:rsidR="00F51947" w14:paraId="070A6DA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989374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019C0E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52B242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61CA22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385F59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http://www.solutiondynamics.com/</w:t>
            </w:r>
          </w:p>
        </w:tc>
      </w:tr>
    </w:tbl>
    <w:p w14:paraId="2317C464" w14:textId="77777777" w:rsidR="00F51947" w:rsidRDefault="00F51947" w:rsidP="009F635A">
      <w:pPr>
        <w:spacing w:after="200"/>
      </w:pPr>
    </w:p>
    <w:p w14:paraId="61D5F556" w14:textId="77777777" w:rsidR="00F51947" w:rsidRDefault="00F51947">
      <w:r>
        <w:rPr>
          <w:noProof/>
        </w:rPr>
        <w:drawing>
          <wp:inline distT="0" distB="0" distL="0" distR="0" wp14:anchorId="4E600839" wp14:editId="55284AD2">
            <wp:extent cx="5731510" cy="3037205"/>
            <wp:effectExtent l="0" t="0" r="2540" b="0"/>
            <wp:docPr id="155" name="Picture 155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C93E" w14:textId="77777777" w:rsidR="00F51947" w:rsidRDefault="00F51947"/>
    <w:p w14:paraId="59024A08" w14:textId="77777777" w:rsidR="00F51947" w:rsidRDefault="00F51947">
      <w:pPr>
        <w:spacing w:line="259" w:lineRule="auto"/>
      </w:pPr>
      <w:r>
        <w:br w:type="page"/>
      </w:r>
    </w:p>
    <w:p w14:paraId="47DEEE12" w14:textId="77777777" w:rsidR="00F51947" w:rsidRDefault="00F51947"/>
    <w:p w14:paraId="5DD99FC4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South Port New Zealand Limited</w:t>
      </w:r>
    </w:p>
    <w:p w14:paraId="00D2FE5E" w14:textId="77777777" w:rsidR="00F51947" w:rsidRDefault="00F51947" w:rsidP="009F635A"/>
    <w:p w14:paraId="39751FA9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E0E615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D4C631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5683819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Nigel Gear</w:t>
            </w:r>
          </w:p>
        </w:tc>
      </w:tr>
      <w:tr w:rsidR="00F51947" w14:paraId="5C8CE76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8B8C28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30CC92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+64 3 212 8159</w:t>
            </w:r>
          </w:p>
        </w:tc>
      </w:tr>
      <w:tr w:rsidR="00F51947" w14:paraId="17893CC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4955FC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1187886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Crowe Horwath</w:t>
            </w:r>
          </w:p>
        </w:tc>
      </w:tr>
      <w:tr w:rsidR="00F51947" w14:paraId="44C99B7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6ED51D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969A41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Preston Russell Law</w:t>
            </w:r>
          </w:p>
        </w:tc>
      </w:tr>
      <w:tr w:rsidR="00F51947" w14:paraId="7069974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55D0CA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DBB2AE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7290ED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DDDD4A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62335AA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http://www.southport.co.nz/</w:t>
            </w:r>
          </w:p>
        </w:tc>
      </w:tr>
    </w:tbl>
    <w:p w14:paraId="2D2BDA20" w14:textId="77777777" w:rsidR="00F51947" w:rsidRDefault="00F51947" w:rsidP="009F635A">
      <w:pPr>
        <w:spacing w:after="200"/>
      </w:pPr>
    </w:p>
    <w:p w14:paraId="065BCD0E" w14:textId="77777777" w:rsidR="00F51947" w:rsidRDefault="00F51947">
      <w:r>
        <w:rPr>
          <w:noProof/>
        </w:rPr>
        <w:drawing>
          <wp:inline distT="0" distB="0" distL="0" distR="0" wp14:anchorId="7E0B278E" wp14:editId="0CF97E2E">
            <wp:extent cx="5731510" cy="3037205"/>
            <wp:effectExtent l="0" t="0" r="2540" b="0"/>
            <wp:docPr id="156" name="Picture 156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33E2" w14:textId="77777777" w:rsidR="00F51947" w:rsidRDefault="00F51947"/>
    <w:p w14:paraId="56911581" w14:textId="77777777" w:rsidR="00F51947" w:rsidRDefault="00F51947">
      <w:pPr>
        <w:spacing w:line="259" w:lineRule="auto"/>
      </w:pPr>
      <w:r>
        <w:br w:type="page"/>
      </w:r>
    </w:p>
    <w:p w14:paraId="16F2DCBE" w14:textId="77777777" w:rsidR="00F51947" w:rsidRDefault="00F51947"/>
    <w:p w14:paraId="633C2329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Southern Charter Financial Group Limited</w:t>
      </w:r>
    </w:p>
    <w:p w14:paraId="151DB85C" w14:textId="77777777" w:rsidR="00F51947" w:rsidRDefault="00F51947" w:rsidP="009F635A"/>
    <w:p w14:paraId="30365A72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6F31C31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03883A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031F9F5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10C367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31669C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DE4E40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+64 9 522 3334</w:t>
            </w:r>
          </w:p>
        </w:tc>
      </w:tr>
      <w:tr w:rsidR="00F51947" w14:paraId="306899B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C91172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7532941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BDO Auckland</w:t>
            </w:r>
          </w:p>
        </w:tc>
      </w:tr>
      <w:tr w:rsidR="00F51947" w14:paraId="46A2546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7DCD2A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2D8AF33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Duncan Cotterill</w:t>
            </w:r>
          </w:p>
        </w:tc>
      </w:tr>
      <w:tr w:rsidR="00F51947" w14:paraId="03A91E6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C8E080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4FD6EF5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D6E651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9FEF1B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48BACB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http://www.snc.co.nz</w:t>
            </w:r>
          </w:p>
        </w:tc>
      </w:tr>
    </w:tbl>
    <w:p w14:paraId="1F27FC91" w14:textId="77777777" w:rsidR="00F51947" w:rsidRDefault="00F51947" w:rsidP="009F635A">
      <w:pPr>
        <w:spacing w:after="200"/>
      </w:pPr>
    </w:p>
    <w:p w14:paraId="5C1113C7" w14:textId="77777777" w:rsidR="00F51947" w:rsidRDefault="00F51947">
      <w:r>
        <w:rPr>
          <w:noProof/>
        </w:rPr>
        <w:drawing>
          <wp:inline distT="0" distB="0" distL="0" distR="0" wp14:anchorId="7A15F1BB" wp14:editId="36E7911D">
            <wp:extent cx="5731510" cy="3037205"/>
            <wp:effectExtent l="0" t="0" r="2540" b="0"/>
            <wp:docPr id="157" name="Picture 157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8F9D" w14:textId="77777777" w:rsidR="00F51947" w:rsidRDefault="00F51947"/>
    <w:p w14:paraId="6002371A" w14:textId="77777777" w:rsidR="00F51947" w:rsidRDefault="00F51947">
      <w:pPr>
        <w:spacing w:line="259" w:lineRule="auto"/>
      </w:pPr>
      <w:r>
        <w:br w:type="page"/>
      </w:r>
    </w:p>
    <w:p w14:paraId="5008BBB5" w14:textId="77777777" w:rsidR="00F51947" w:rsidRDefault="00F51947"/>
    <w:p w14:paraId="605AA5B6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Spark New Zealand Limited</w:t>
      </w:r>
    </w:p>
    <w:p w14:paraId="109432E7" w14:textId="77777777" w:rsidR="00F51947" w:rsidRDefault="00F51947" w:rsidP="009F635A"/>
    <w:p w14:paraId="20717E18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7C5D3E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CFF1EB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2249E43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718E2AA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B5DF87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F10C62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+64 4 471 1638</w:t>
            </w:r>
          </w:p>
        </w:tc>
      </w:tr>
      <w:tr w:rsidR="00F51947" w14:paraId="361497F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607C8F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3B6C79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</w:t>
            </w:r>
          </w:p>
        </w:tc>
      </w:tr>
      <w:tr w:rsidR="00F51947" w14:paraId="4730410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F15E47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15E9D8D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Russell McVeagh, Auckland</w:t>
            </w:r>
          </w:p>
        </w:tc>
      </w:tr>
      <w:tr w:rsidR="00F51947" w14:paraId="274E280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13BF86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14B60E4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Stefan Knight</w:t>
            </w:r>
          </w:p>
        </w:tc>
      </w:tr>
      <w:tr w:rsidR="00F51947" w14:paraId="4480CAA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C62B93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7269161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http://www.sparknz.co.nz</w:t>
            </w:r>
          </w:p>
        </w:tc>
      </w:tr>
    </w:tbl>
    <w:p w14:paraId="1BEBCE07" w14:textId="77777777" w:rsidR="00F51947" w:rsidRDefault="00F51947" w:rsidP="009F635A">
      <w:pPr>
        <w:spacing w:after="200"/>
      </w:pPr>
    </w:p>
    <w:p w14:paraId="404B9618" w14:textId="77777777" w:rsidR="00F51947" w:rsidRDefault="00F51947">
      <w:r>
        <w:rPr>
          <w:noProof/>
        </w:rPr>
        <w:drawing>
          <wp:inline distT="0" distB="0" distL="0" distR="0" wp14:anchorId="4926A326" wp14:editId="6A4DC68A">
            <wp:extent cx="5731510" cy="3037205"/>
            <wp:effectExtent l="0" t="0" r="2540" b="0"/>
            <wp:docPr id="158" name="Picture 158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EF5C" w14:textId="77777777" w:rsidR="00F51947" w:rsidRDefault="00F51947"/>
    <w:p w14:paraId="13F071B1" w14:textId="77777777" w:rsidR="00F51947" w:rsidRDefault="00F51947">
      <w:pPr>
        <w:spacing w:line="259" w:lineRule="auto"/>
      </w:pPr>
      <w:r>
        <w:br w:type="page"/>
      </w:r>
    </w:p>
    <w:p w14:paraId="0A4661E7" w14:textId="77777777" w:rsidR="00F51947" w:rsidRDefault="00F51947"/>
    <w:p w14:paraId="4835EAF8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Steel &amp; Tube Holdings Limited</w:t>
      </w:r>
    </w:p>
    <w:p w14:paraId="57840243" w14:textId="77777777" w:rsidR="00F51947" w:rsidRDefault="00F51947" w:rsidP="009F635A"/>
    <w:p w14:paraId="7E5799D4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A1716B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1B563E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26C5B75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Mark Malpass</w:t>
            </w:r>
          </w:p>
        </w:tc>
      </w:tr>
      <w:tr w:rsidR="00F51947" w14:paraId="648A4E3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2D03FD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A2E7D5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+64 4 570 5000</w:t>
            </w:r>
          </w:p>
        </w:tc>
      </w:tr>
      <w:tr w:rsidR="00F51947" w14:paraId="20AE9DA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8E75A0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E76051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PricewaterhouseCoopers, Wellington</w:t>
            </w:r>
          </w:p>
        </w:tc>
      </w:tr>
      <w:tr w:rsidR="00F51947" w14:paraId="7D89D91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5E1BB2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1FD65BB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 Auckland</w:t>
            </w:r>
          </w:p>
        </w:tc>
      </w:tr>
      <w:tr w:rsidR="00F51947" w14:paraId="6877EAB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C5B38F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42A5AA0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695E244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B75309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39D6328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http://www.steelandtube.co.nz/</w:t>
            </w:r>
          </w:p>
        </w:tc>
      </w:tr>
    </w:tbl>
    <w:p w14:paraId="5BA3E9C7" w14:textId="77777777" w:rsidR="00F51947" w:rsidRDefault="00F51947" w:rsidP="009F635A">
      <w:pPr>
        <w:spacing w:after="200"/>
      </w:pPr>
    </w:p>
    <w:p w14:paraId="3A4C5388" w14:textId="77777777" w:rsidR="00F51947" w:rsidRDefault="00F51947">
      <w:r>
        <w:rPr>
          <w:noProof/>
        </w:rPr>
        <w:drawing>
          <wp:inline distT="0" distB="0" distL="0" distR="0" wp14:anchorId="26A22544" wp14:editId="357C6690">
            <wp:extent cx="5731510" cy="3037205"/>
            <wp:effectExtent l="0" t="0" r="2540" b="0"/>
            <wp:docPr id="159" name="Picture 159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52E3" w14:textId="77777777" w:rsidR="00F51947" w:rsidRDefault="00F51947"/>
    <w:p w14:paraId="6ED19711" w14:textId="77777777" w:rsidR="00F51947" w:rsidRDefault="00F51947">
      <w:pPr>
        <w:spacing w:line="259" w:lineRule="auto"/>
      </w:pPr>
      <w:r>
        <w:br w:type="page"/>
      </w:r>
    </w:p>
    <w:p w14:paraId="799D67C0" w14:textId="77777777" w:rsidR="00F51947" w:rsidRDefault="00F51947"/>
    <w:p w14:paraId="61AE6011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Stride Property Ltd &amp; Stride Investment Management Ltd (NS)</w:t>
      </w:r>
    </w:p>
    <w:p w14:paraId="79A8536C" w14:textId="77777777" w:rsidR="00F51947" w:rsidRDefault="00F51947" w:rsidP="009F635A"/>
    <w:p w14:paraId="499561FA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A1E14E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2DC848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0D4ADD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Philip Littlewood</w:t>
            </w:r>
          </w:p>
        </w:tc>
      </w:tr>
      <w:tr w:rsidR="00F51947" w14:paraId="6B26504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F14E62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FCEC9F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+64 9 912 2690</w:t>
            </w:r>
          </w:p>
        </w:tc>
      </w:tr>
      <w:tr w:rsidR="00F51947" w14:paraId="2DAD766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7E3C93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38ABB0E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</w:t>
            </w:r>
          </w:p>
        </w:tc>
      </w:tr>
      <w:tr w:rsidR="00F51947" w14:paraId="195DB54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2A48FB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2E29EC5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</w:t>
            </w:r>
          </w:p>
        </w:tc>
      </w:tr>
      <w:tr w:rsidR="00F51947" w14:paraId="39DD18A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B004A8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1538A9F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634774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208D50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7E062A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http://www.strideproperty.co.nz</w:t>
            </w:r>
          </w:p>
        </w:tc>
      </w:tr>
    </w:tbl>
    <w:p w14:paraId="35CFDE5E" w14:textId="77777777" w:rsidR="00F51947" w:rsidRDefault="00F51947" w:rsidP="009F635A">
      <w:pPr>
        <w:spacing w:after="200"/>
      </w:pPr>
    </w:p>
    <w:p w14:paraId="02928941" w14:textId="77777777" w:rsidR="00F51947" w:rsidRDefault="00F51947">
      <w:r>
        <w:rPr>
          <w:noProof/>
        </w:rPr>
        <w:drawing>
          <wp:inline distT="0" distB="0" distL="0" distR="0" wp14:anchorId="471D00D1" wp14:editId="3EB52A91">
            <wp:extent cx="5731510" cy="3037205"/>
            <wp:effectExtent l="0" t="0" r="2540" b="0"/>
            <wp:docPr id="160" name="Picture 160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3291" w14:textId="77777777" w:rsidR="00F51947" w:rsidRDefault="00F51947"/>
    <w:p w14:paraId="31A8C81C" w14:textId="77777777" w:rsidR="00F51947" w:rsidRDefault="00F51947">
      <w:pPr>
        <w:spacing w:line="259" w:lineRule="auto"/>
      </w:pPr>
      <w:r>
        <w:br w:type="page"/>
      </w:r>
    </w:p>
    <w:p w14:paraId="3311A613" w14:textId="77777777" w:rsidR="00F51947" w:rsidRDefault="00F51947"/>
    <w:p w14:paraId="740D3AF4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Summerset Group Holdings Limited</w:t>
      </w:r>
    </w:p>
    <w:p w14:paraId="3A9B8BEA" w14:textId="77777777" w:rsidR="00F51947" w:rsidRDefault="00F51947" w:rsidP="009F635A"/>
    <w:p w14:paraId="7C5371C9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35F40A5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8412DC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786B5A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Scott Scoullar</w:t>
            </w:r>
          </w:p>
        </w:tc>
      </w:tr>
      <w:tr w:rsidR="00F51947" w14:paraId="764D3EC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E3D34F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3D2602F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+64 4 894 7320</w:t>
            </w:r>
          </w:p>
        </w:tc>
      </w:tr>
      <w:tr w:rsidR="00F51947" w14:paraId="02CD45C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C6F6D0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9B7949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Ernst &amp; Young, Wellington</w:t>
            </w:r>
          </w:p>
        </w:tc>
      </w:tr>
      <w:tr w:rsidR="00F51947" w14:paraId="357B93F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7FA5E4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AFF76C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Russell McVeagh, Auckland</w:t>
            </w:r>
          </w:p>
        </w:tc>
      </w:tr>
      <w:tr w:rsidR="00F51947" w14:paraId="29D827F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0E9550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26F107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William Wright</w:t>
            </w:r>
          </w:p>
        </w:tc>
      </w:tr>
      <w:tr w:rsidR="00F51947" w14:paraId="0EAF59E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481C3C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6140D16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http://www.summerset.co.nz</w:t>
            </w:r>
          </w:p>
        </w:tc>
      </w:tr>
    </w:tbl>
    <w:p w14:paraId="7817DC4F" w14:textId="77777777" w:rsidR="00F51947" w:rsidRDefault="00F51947" w:rsidP="009F635A">
      <w:pPr>
        <w:spacing w:after="200"/>
      </w:pPr>
    </w:p>
    <w:p w14:paraId="466BBF28" w14:textId="77777777" w:rsidR="00F51947" w:rsidRDefault="00F51947">
      <w:r>
        <w:rPr>
          <w:noProof/>
        </w:rPr>
        <w:drawing>
          <wp:inline distT="0" distB="0" distL="0" distR="0" wp14:anchorId="29FB9E0B" wp14:editId="34EACEE8">
            <wp:extent cx="5731510" cy="3037205"/>
            <wp:effectExtent l="0" t="0" r="2540" b="0"/>
            <wp:docPr id="161" name="Picture 161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3022" w14:textId="77777777" w:rsidR="00F51947" w:rsidRDefault="00F51947"/>
    <w:p w14:paraId="12F05096" w14:textId="77777777" w:rsidR="00F51947" w:rsidRDefault="00F51947">
      <w:pPr>
        <w:spacing w:line="259" w:lineRule="auto"/>
      </w:pPr>
      <w:r>
        <w:br w:type="page"/>
      </w:r>
    </w:p>
    <w:p w14:paraId="285041DE" w14:textId="77777777" w:rsidR="00F51947" w:rsidRDefault="00F51947"/>
    <w:p w14:paraId="5ED3EAC0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Synlait Milk Limited (NS)</w:t>
      </w:r>
    </w:p>
    <w:p w14:paraId="02E1AAE2" w14:textId="77777777" w:rsidR="00F51947" w:rsidRDefault="00F51947" w:rsidP="009F635A"/>
    <w:p w14:paraId="26655F7E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247C60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A0D31E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073F4BB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04A108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684D6A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212AC16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6433733000</w:t>
            </w:r>
          </w:p>
        </w:tc>
      </w:tr>
      <w:tr w:rsidR="00F51947" w14:paraId="1AE4715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469579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8525DC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</w:t>
            </w:r>
          </w:p>
        </w:tc>
      </w:tr>
      <w:tr w:rsidR="00F51947" w14:paraId="52F81AE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8DBD19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3405862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Minter Ellison Rudd Watts</w:t>
            </w:r>
          </w:p>
        </w:tc>
      </w:tr>
      <w:tr w:rsidR="00F51947" w14:paraId="58D5D0B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32DB5A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B9E094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Rob Stowell</w:t>
            </w:r>
          </w:p>
        </w:tc>
      </w:tr>
      <w:tr w:rsidR="00F51947" w14:paraId="4463FA0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DB3D41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6DD571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http://www.synlait.com</w:t>
            </w:r>
          </w:p>
        </w:tc>
      </w:tr>
    </w:tbl>
    <w:p w14:paraId="4A7BE078" w14:textId="77777777" w:rsidR="00F51947" w:rsidRDefault="00F51947" w:rsidP="009F635A">
      <w:pPr>
        <w:spacing w:after="200"/>
      </w:pPr>
    </w:p>
    <w:p w14:paraId="0D5F3416" w14:textId="77777777" w:rsidR="00F51947" w:rsidRDefault="00F51947">
      <w:r>
        <w:rPr>
          <w:noProof/>
        </w:rPr>
        <w:drawing>
          <wp:inline distT="0" distB="0" distL="0" distR="0" wp14:anchorId="2F9F72AE" wp14:editId="12FF3C87">
            <wp:extent cx="5731510" cy="3037205"/>
            <wp:effectExtent l="0" t="0" r="2540" b="0"/>
            <wp:docPr id="162" name="Picture 162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F754" w14:textId="77777777" w:rsidR="00F51947" w:rsidRDefault="00F51947"/>
    <w:p w14:paraId="67E601FE" w14:textId="77777777" w:rsidR="00F51947" w:rsidRDefault="00F51947">
      <w:pPr>
        <w:spacing w:line="259" w:lineRule="auto"/>
      </w:pPr>
      <w:r>
        <w:br w:type="page"/>
      </w:r>
    </w:p>
    <w:p w14:paraId="7DE75B1D" w14:textId="77777777" w:rsidR="00F51947" w:rsidRDefault="00F51947"/>
    <w:p w14:paraId="522052FA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T&amp;G Global Limited</w:t>
      </w:r>
    </w:p>
    <w:p w14:paraId="3D1C157D" w14:textId="77777777" w:rsidR="00F51947" w:rsidRDefault="00F51947" w:rsidP="009F635A"/>
    <w:p w14:paraId="79713FFD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B46053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8B0B61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E472AE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Gareth Edgecombe</w:t>
            </w:r>
          </w:p>
        </w:tc>
      </w:tr>
      <w:tr w:rsidR="00F51947" w14:paraId="104BBC5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842B71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5275E7D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+64 9 580 9360</w:t>
            </w:r>
          </w:p>
        </w:tc>
      </w:tr>
      <w:tr w:rsidR="00F51947" w14:paraId="3DC62D8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485D11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5CB2432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</w:t>
            </w:r>
          </w:p>
        </w:tc>
      </w:tr>
      <w:tr w:rsidR="00F51947" w14:paraId="529E56B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6CDFE3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79D8FB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Russell McVeagh, Auckland</w:t>
            </w:r>
          </w:p>
        </w:tc>
      </w:tr>
      <w:tr w:rsidR="00F51947" w14:paraId="7934050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F72578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009542E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Douglas James Bygrave</w:t>
            </w:r>
          </w:p>
        </w:tc>
      </w:tr>
      <w:tr w:rsidR="00F51947" w14:paraId="582BFA2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BB20CC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8A1F47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http://www.tandg.global</w:t>
            </w:r>
          </w:p>
        </w:tc>
      </w:tr>
    </w:tbl>
    <w:p w14:paraId="2A27A4B9" w14:textId="77777777" w:rsidR="00F51947" w:rsidRDefault="00F51947" w:rsidP="009F635A">
      <w:pPr>
        <w:spacing w:after="200"/>
      </w:pPr>
    </w:p>
    <w:p w14:paraId="4DE713CA" w14:textId="77777777" w:rsidR="00F51947" w:rsidRDefault="00F51947">
      <w:r>
        <w:rPr>
          <w:noProof/>
        </w:rPr>
        <w:drawing>
          <wp:inline distT="0" distB="0" distL="0" distR="0" wp14:anchorId="1AC8CDAA" wp14:editId="2486C029">
            <wp:extent cx="5731510" cy="3037205"/>
            <wp:effectExtent l="0" t="0" r="2540" b="0"/>
            <wp:docPr id="163" name="Picture 163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0A45" w14:textId="77777777" w:rsidR="00F51947" w:rsidRDefault="00F51947"/>
    <w:p w14:paraId="5169C365" w14:textId="77777777" w:rsidR="00F51947" w:rsidRDefault="00F51947">
      <w:pPr>
        <w:spacing w:line="259" w:lineRule="auto"/>
      </w:pPr>
      <w:r>
        <w:br w:type="page"/>
      </w:r>
    </w:p>
    <w:p w14:paraId="6179DAB9" w14:textId="77777777" w:rsidR="00F51947" w:rsidRDefault="00F51947"/>
    <w:p w14:paraId="2316582F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Templeton Emerging Markets Investment Trust Plc</w:t>
      </w:r>
    </w:p>
    <w:p w14:paraId="2B41B98C" w14:textId="77777777" w:rsidR="00F51947" w:rsidRDefault="00F51947" w:rsidP="009F635A"/>
    <w:p w14:paraId="13780BB9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3AAEB99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F66863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B377C7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39CAEE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C11F5C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380F723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+44 131 242 4000</w:t>
            </w:r>
          </w:p>
        </w:tc>
      </w:tr>
      <w:tr w:rsidR="00F51947" w14:paraId="499CEA1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CEE730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12BF228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Ernst &amp; Young LLP</w:t>
            </w:r>
          </w:p>
        </w:tc>
      </w:tr>
      <w:tr w:rsidR="00F51947" w14:paraId="2735035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3CC512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0527A9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Buddle Findlay</w:t>
            </w:r>
          </w:p>
        </w:tc>
      </w:tr>
      <w:tr w:rsidR="00F51947" w14:paraId="12DD7A3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7CED5D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14EE3E6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811C69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5A7818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620EC3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http://www.temit.co.uk/</w:t>
            </w:r>
          </w:p>
        </w:tc>
      </w:tr>
    </w:tbl>
    <w:p w14:paraId="2CFCE1A1" w14:textId="77777777" w:rsidR="00F51947" w:rsidRDefault="00F51947" w:rsidP="009F635A">
      <w:pPr>
        <w:spacing w:after="200"/>
      </w:pPr>
    </w:p>
    <w:p w14:paraId="7C68B59A" w14:textId="77777777" w:rsidR="00F51947" w:rsidRDefault="00F51947">
      <w:r>
        <w:rPr>
          <w:noProof/>
        </w:rPr>
        <w:drawing>
          <wp:inline distT="0" distB="0" distL="0" distR="0" wp14:anchorId="1DE7D6AF" wp14:editId="6223AB20">
            <wp:extent cx="5731510" cy="3037205"/>
            <wp:effectExtent l="0" t="0" r="2540" b="0"/>
            <wp:docPr id="164" name="Picture 164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C629" w14:textId="77777777" w:rsidR="00F51947" w:rsidRDefault="00F51947"/>
    <w:p w14:paraId="56BDFE6A" w14:textId="77777777" w:rsidR="00F51947" w:rsidRDefault="00F51947">
      <w:pPr>
        <w:spacing w:line="259" w:lineRule="auto"/>
      </w:pPr>
      <w:r>
        <w:br w:type="page"/>
      </w:r>
    </w:p>
    <w:p w14:paraId="51D61B72" w14:textId="77777777" w:rsidR="00F51947" w:rsidRDefault="00F51947"/>
    <w:p w14:paraId="423B1EF2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The a2 Milk Company Limited</w:t>
      </w:r>
    </w:p>
    <w:p w14:paraId="711F0CAB" w14:textId="77777777" w:rsidR="00F51947" w:rsidRDefault="00F51947" w:rsidP="009F635A"/>
    <w:p w14:paraId="4F35E565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68D38D1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1AE357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3463E5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181A19E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6D794D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7753FB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6499729802</w:t>
            </w:r>
          </w:p>
        </w:tc>
      </w:tr>
      <w:tr w:rsidR="00F51947" w14:paraId="7E25906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C5FDB1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46552C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Ernst &amp; Young</w:t>
            </w:r>
          </w:p>
        </w:tc>
      </w:tr>
      <w:tr w:rsidR="00F51947" w14:paraId="0CDDF15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222BAA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095E974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Simpson Grierson, Auckland</w:t>
            </w:r>
          </w:p>
        </w:tc>
      </w:tr>
      <w:tr w:rsidR="00F51947" w14:paraId="5DDDAE5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97F39D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0DB732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Race Strauss</w:t>
            </w:r>
          </w:p>
        </w:tc>
      </w:tr>
      <w:tr w:rsidR="00F51947" w14:paraId="32EF390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C76B75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1638B9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</w:tbl>
    <w:p w14:paraId="1E6AE60F" w14:textId="77777777" w:rsidR="00F51947" w:rsidRDefault="00F51947" w:rsidP="009F635A">
      <w:pPr>
        <w:spacing w:after="200"/>
      </w:pPr>
    </w:p>
    <w:p w14:paraId="0608893F" w14:textId="77777777" w:rsidR="00F51947" w:rsidRDefault="00F51947">
      <w:r>
        <w:rPr>
          <w:noProof/>
        </w:rPr>
        <w:drawing>
          <wp:inline distT="0" distB="0" distL="0" distR="0" wp14:anchorId="25024D39" wp14:editId="64593EE6">
            <wp:extent cx="5731510" cy="3037205"/>
            <wp:effectExtent l="0" t="0" r="2540" b="0"/>
            <wp:docPr id="165" name="Picture 165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E76B" w14:textId="77777777" w:rsidR="00F51947" w:rsidRDefault="00F51947"/>
    <w:p w14:paraId="7C0BA9D1" w14:textId="77777777" w:rsidR="00F51947" w:rsidRDefault="00F51947">
      <w:pPr>
        <w:spacing w:line="259" w:lineRule="auto"/>
      </w:pPr>
      <w:r>
        <w:br w:type="page"/>
      </w:r>
    </w:p>
    <w:p w14:paraId="667EAEBC" w14:textId="77777777" w:rsidR="00F51947" w:rsidRDefault="00F51947"/>
    <w:p w14:paraId="5A945AC0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The Bankers Investment Trust Plc</w:t>
      </w:r>
    </w:p>
    <w:p w14:paraId="086A6CA3" w14:textId="77777777" w:rsidR="00F51947" w:rsidRDefault="00F51947" w:rsidP="009F635A"/>
    <w:p w14:paraId="75D662D5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C1C03A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C9A795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0D2EEBE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79AC723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9C62E7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2F12F3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-0.002</w:t>
            </w:r>
          </w:p>
        </w:tc>
      </w:tr>
      <w:tr w:rsidR="00F51947" w14:paraId="680A864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7A5CA9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5E5B1A3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Ernst &amp; Young LLP</w:t>
            </w:r>
          </w:p>
        </w:tc>
      </w:tr>
      <w:tr w:rsidR="00F51947" w14:paraId="296A77F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6CD3B4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3A67566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Norton Rose</w:t>
            </w:r>
          </w:p>
        </w:tc>
      </w:tr>
      <w:tr w:rsidR="00F51947" w14:paraId="5183869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4895B0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47617F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112D0E6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DCF8A2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DF4BE1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http://www.bankersinvestmenttrust.com/</w:t>
            </w:r>
          </w:p>
        </w:tc>
      </w:tr>
    </w:tbl>
    <w:p w14:paraId="088DAEE1" w14:textId="77777777" w:rsidR="00F51947" w:rsidRDefault="00F51947" w:rsidP="009F635A">
      <w:pPr>
        <w:spacing w:after="200"/>
      </w:pPr>
    </w:p>
    <w:p w14:paraId="3E7AA915" w14:textId="77777777" w:rsidR="00F51947" w:rsidRDefault="00F51947">
      <w:r>
        <w:rPr>
          <w:noProof/>
        </w:rPr>
        <w:drawing>
          <wp:inline distT="0" distB="0" distL="0" distR="0" wp14:anchorId="1BA77A58" wp14:editId="030D5465">
            <wp:extent cx="5731510" cy="3037205"/>
            <wp:effectExtent l="0" t="0" r="2540" b="0"/>
            <wp:docPr id="166" name="Picture 166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5F14" w14:textId="77777777" w:rsidR="00F51947" w:rsidRDefault="00F51947"/>
    <w:p w14:paraId="030D2A95" w14:textId="77777777" w:rsidR="00F51947" w:rsidRDefault="00F51947">
      <w:pPr>
        <w:spacing w:line="259" w:lineRule="auto"/>
      </w:pPr>
      <w:r>
        <w:br w:type="page"/>
      </w:r>
    </w:p>
    <w:p w14:paraId="2B273EF8" w14:textId="77777777" w:rsidR="00F51947" w:rsidRDefault="00F51947"/>
    <w:p w14:paraId="34BD146A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The City of London Investment Trust Plc</w:t>
      </w:r>
    </w:p>
    <w:p w14:paraId="54C4EE4A" w14:textId="77777777" w:rsidR="00F51947" w:rsidRDefault="00F51947" w:rsidP="009F635A"/>
    <w:p w14:paraId="21F6672C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6A82A66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4E0D81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40CF447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CF2E13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137A6F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3F0C7BB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+44 207818 1818</w:t>
            </w:r>
          </w:p>
        </w:tc>
      </w:tr>
      <w:tr w:rsidR="00F51947" w14:paraId="0D461FF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CB7BF1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02BD98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</w:t>
            </w:r>
          </w:p>
        </w:tc>
      </w:tr>
      <w:tr w:rsidR="00F51947" w14:paraId="1C0CC41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643FD9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0965A8E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Stephenson Harwood LLP</w:t>
            </w:r>
          </w:p>
        </w:tc>
      </w:tr>
      <w:tr w:rsidR="00F51947" w14:paraId="0D697E7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0CA6B1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07BEE1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7AAFDF4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3253EC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66E502F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http://www.cityinvestmenttrust.com/</w:t>
            </w:r>
          </w:p>
        </w:tc>
      </w:tr>
    </w:tbl>
    <w:p w14:paraId="481571F2" w14:textId="77777777" w:rsidR="00F51947" w:rsidRDefault="00F51947" w:rsidP="009F635A">
      <w:pPr>
        <w:spacing w:after="200"/>
      </w:pPr>
    </w:p>
    <w:p w14:paraId="79C131F1" w14:textId="77777777" w:rsidR="00F51947" w:rsidRDefault="00F51947">
      <w:r>
        <w:rPr>
          <w:noProof/>
        </w:rPr>
        <w:drawing>
          <wp:inline distT="0" distB="0" distL="0" distR="0" wp14:anchorId="68B97478" wp14:editId="2DB5FD1B">
            <wp:extent cx="5731510" cy="3037205"/>
            <wp:effectExtent l="0" t="0" r="2540" b="0"/>
            <wp:docPr id="167" name="Picture 167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F360" w14:textId="77777777" w:rsidR="00F51947" w:rsidRDefault="00F51947"/>
    <w:p w14:paraId="10765111" w14:textId="77777777" w:rsidR="00F51947" w:rsidRDefault="00F51947">
      <w:pPr>
        <w:spacing w:line="259" w:lineRule="auto"/>
      </w:pPr>
      <w:r>
        <w:br w:type="page"/>
      </w:r>
    </w:p>
    <w:p w14:paraId="2610AC94" w14:textId="77777777" w:rsidR="00F51947" w:rsidRDefault="00F51947"/>
    <w:p w14:paraId="6609130D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The Colonial Motor Company Limited</w:t>
      </w:r>
    </w:p>
    <w:p w14:paraId="052CC58C" w14:textId="77777777" w:rsidR="00F51947" w:rsidRDefault="00F51947" w:rsidP="009F635A"/>
    <w:p w14:paraId="21A34DF3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6DBBFD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0F21EB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33906E1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Graeme Gibbons</w:t>
            </w:r>
          </w:p>
        </w:tc>
      </w:tr>
      <w:tr w:rsidR="00F51947" w14:paraId="48B675D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75AAAD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C59B66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+64 4 384 9734</w:t>
            </w:r>
          </w:p>
        </w:tc>
      </w:tr>
      <w:tr w:rsidR="00F51947" w14:paraId="29A0CC7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AD3816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3F187DD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Grant Thornton, Wellington</w:t>
            </w:r>
          </w:p>
        </w:tc>
      </w:tr>
      <w:tr w:rsidR="00F51947" w14:paraId="38278EF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8D0DAE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1F69C7E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O'Regan Arndt Peters &amp; Evans</w:t>
            </w:r>
          </w:p>
        </w:tc>
      </w:tr>
      <w:tr w:rsidR="00F51947" w14:paraId="704E51E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0A35DB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64FD94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7ECE5BD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7A9DDA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AA9CA9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http://www.colmotor.co.nz/</w:t>
            </w:r>
          </w:p>
        </w:tc>
      </w:tr>
    </w:tbl>
    <w:p w14:paraId="4DA66EDF" w14:textId="77777777" w:rsidR="00F51947" w:rsidRDefault="00F51947" w:rsidP="009F635A">
      <w:pPr>
        <w:spacing w:after="200"/>
      </w:pPr>
    </w:p>
    <w:p w14:paraId="04F82F2A" w14:textId="77777777" w:rsidR="00F51947" w:rsidRDefault="00F51947">
      <w:r>
        <w:rPr>
          <w:noProof/>
        </w:rPr>
        <w:drawing>
          <wp:inline distT="0" distB="0" distL="0" distR="0" wp14:anchorId="3CE6D31D" wp14:editId="7E3DC36B">
            <wp:extent cx="5731510" cy="3037205"/>
            <wp:effectExtent l="0" t="0" r="2540" b="0"/>
            <wp:docPr id="168" name="Picture 168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230B" w14:textId="77777777" w:rsidR="00F51947" w:rsidRDefault="00F51947"/>
    <w:p w14:paraId="77EB2D17" w14:textId="77777777" w:rsidR="00F51947" w:rsidRDefault="00F51947">
      <w:pPr>
        <w:spacing w:line="259" w:lineRule="auto"/>
      </w:pPr>
      <w:r>
        <w:br w:type="page"/>
      </w:r>
    </w:p>
    <w:p w14:paraId="142DD23B" w14:textId="77777777" w:rsidR="00F51947" w:rsidRDefault="00F51947"/>
    <w:p w14:paraId="6DC26F7F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The New Zealand Refining Company Limited</w:t>
      </w:r>
    </w:p>
    <w:p w14:paraId="573C43BC" w14:textId="77777777" w:rsidR="00F51947" w:rsidRDefault="00F51947" w:rsidP="009F635A"/>
    <w:p w14:paraId="3DFF7304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37D1E07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BEC33A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F854C6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Naomi James</w:t>
            </w:r>
          </w:p>
        </w:tc>
      </w:tr>
      <w:tr w:rsidR="00F51947" w14:paraId="6049BDC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99E150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1099331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+64 9 432 8311</w:t>
            </w:r>
          </w:p>
        </w:tc>
      </w:tr>
      <w:tr w:rsidR="00F51947" w14:paraId="1F91D19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801DBD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A5AFC6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Ernst &amp; Young</w:t>
            </w:r>
          </w:p>
        </w:tc>
      </w:tr>
      <w:tr w:rsidR="00F51947" w14:paraId="1E6C9BF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8223CF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148A730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Minter Ellison Rudd Watts, Auckland</w:t>
            </w:r>
          </w:p>
        </w:tc>
      </w:tr>
      <w:tr w:rsidR="00F51947" w14:paraId="12A7B42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7A7BE8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09440CB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Denise Jensen</w:t>
            </w:r>
          </w:p>
        </w:tc>
      </w:tr>
      <w:tr w:rsidR="00F51947" w14:paraId="1F36829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6B5F09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4CDB96D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http://www.refiningnz.com/</w:t>
            </w:r>
          </w:p>
        </w:tc>
      </w:tr>
    </w:tbl>
    <w:p w14:paraId="093D5F9C" w14:textId="77777777" w:rsidR="00F51947" w:rsidRDefault="00F51947" w:rsidP="009F635A">
      <w:pPr>
        <w:spacing w:after="200"/>
      </w:pPr>
    </w:p>
    <w:p w14:paraId="12899B59" w14:textId="77777777" w:rsidR="00F51947" w:rsidRDefault="00F51947">
      <w:r>
        <w:rPr>
          <w:noProof/>
        </w:rPr>
        <w:drawing>
          <wp:inline distT="0" distB="0" distL="0" distR="0" wp14:anchorId="19681B63" wp14:editId="49EF6DF2">
            <wp:extent cx="5731510" cy="3037205"/>
            <wp:effectExtent l="0" t="0" r="2540" b="0"/>
            <wp:docPr id="169" name="Picture 169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573C" w14:textId="77777777" w:rsidR="00F51947" w:rsidRDefault="00F51947"/>
    <w:p w14:paraId="1B347197" w14:textId="77777777" w:rsidR="00F51947" w:rsidRDefault="00F51947">
      <w:pPr>
        <w:spacing w:line="259" w:lineRule="auto"/>
      </w:pPr>
      <w:r>
        <w:br w:type="page"/>
      </w:r>
    </w:p>
    <w:p w14:paraId="45F66AB2" w14:textId="77777777" w:rsidR="00F51947" w:rsidRDefault="00F51947"/>
    <w:p w14:paraId="0F0E9FFC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The Warehouse Group Limited</w:t>
      </w:r>
    </w:p>
    <w:p w14:paraId="3F1C30E2" w14:textId="77777777" w:rsidR="00F51947" w:rsidRDefault="00F51947" w:rsidP="009F635A"/>
    <w:p w14:paraId="378C19A1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CD1749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4C012E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27A2D4F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Nick Grayston</w:t>
            </w:r>
          </w:p>
        </w:tc>
      </w:tr>
      <w:tr w:rsidR="00F51947" w14:paraId="70B0615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A7231F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9F3FFF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-0.0019</w:t>
            </w:r>
          </w:p>
        </w:tc>
      </w:tr>
      <w:tr w:rsidR="00F51947" w14:paraId="1CB46E7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993AEB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71A331A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PricewaterhouseCoopers, Auckland</w:t>
            </w:r>
          </w:p>
        </w:tc>
      </w:tr>
      <w:tr w:rsidR="00F51947" w14:paraId="2E41886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0FFB2D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C7BA3A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Russell McVeagh</w:t>
            </w:r>
          </w:p>
        </w:tc>
      </w:tr>
      <w:tr w:rsidR="00F51947" w14:paraId="2AE347B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31A5EF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45BAD0A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Jonathan Oram</w:t>
            </w:r>
          </w:p>
        </w:tc>
      </w:tr>
      <w:tr w:rsidR="00F51947" w14:paraId="2D7F8FE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C44434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1D4D86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http://www.thewarehouse.co.nz/</w:t>
            </w:r>
          </w:p>
        </w:tc>
      </w:tr>
    </w:tbl>
    <w:p w14:paraId="11C0ADF9" w14:textId="77777777" w:rsidR="00F51947" w:rsidRDefault="00F51947" w:rsidP="009F635A">
      <w:pPr>
        <w:spacing w:after="200"/>
      </w:pPr>
    </w:p>
    <w:p w14:paraId="27DED225" w14:textId="77777777" w:rsidR="00F51947" w:rsidRDefault="00F51947">
      <w:r>
        <w:rPr>
          <w:noProof/>
        </w:rPr>
        <w:drawing>
          <wp:inline distT="0" distB="0" distL="0" distR="0" wp14:anchorId="1B11B1B0" wp14:editId="10DA5FBE">
            <wp:extent cx="5731510" cy="3037205"/>
            <wp:effectExtent l="0" t="0" r="2540" b="0"/>
            <wp:docPr id="170" name="Picture 170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A11F" w14:textId="77777777" w:rsidR="00F51947" w:rsidRDefault="00F51947"/>
    <w:p w14:paraId="26A1E746" w14:textId="77777777" w:rsidR="00F51947" w:rsidRDefault="00F51947">
      <w:pPr>
        <w:spacing w:line="259" w:lineRule="auto"/>
      </w:pPr>
      <w:r>
        <w:br w:type="page"/>
      </w:r>
    </w:p>
    <w:p w14:paraId="2C322712" w14:textId="77777777" w:rsidR="00F51947" w:rsidRDefault="00F51947"/>
    <w:p w14:paraId="3CCB94DA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Third Age Health Services Limited</w:t>
      </w:r>
    </w:p>
    <w:p w14:paraId="691A3B18" w14:textId="77777777" w:rsidR="00F51947" w:rsidRDefault="00F51947" w:rsidP="009F635A"/>
    <w:p w14:paraId="2E5A07FF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EF0136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EF19A4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25B86B1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Michael Haskell</w:t>
            </w:r>
          </w:p>
        </w:tc>
      </w:tr>
      <w:tr w:rsidR="00F51947" w14:paraId="01BE4E7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B2591B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B54DD6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+64 6 844 0011</w:t>
            </w:r>
          </w:p>
        </w:tc>
      </w:tr>
      <w:tr w:rsidR="00F51947" w14:paraId="19550A3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CD454D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78C7856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EY</w:t>
            </w:r>
          </w:p>
        </w:tc>
      </w:tr>
      <w:tr w:rsidR="00F51947" w14:paraId="1D17131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E76E04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18742B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Anthony Harper</w:t>
            </w:r>
          </w:p>
        </w:tc>
      </w:tr>
      <w:tr w:rsidR="00F51947" w14:paraId="256A52B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943299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409EC14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4FF931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AF4ACC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1794DD6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http://www.thirdagehealth.co.nz/</w:t>
            </w:r>
          </w:p>
        </w:tc>
      </w:tr>
    </w:tbl>
    <w:p w14:paraId="1BBB8452" w14:textId="77777777" w:rsidR="00F51947" w:rsidRDefault="00F51947" w:rsidP="009F635A">
      <w:pPr>
        <w:spacing w:after="200"/>
      </w:pPr>
    </w:p>
    <w:p w14:paraId="03D00DE4" w14:textId="77777777" w:rsidR="00F51947" w:rsidRDefault="00F51947">
      <w:r>
        <w:rPr>
          <w:noProof/>
        </w:rPr>
        <w:drawing>
          <wp:inline distT="0" distB="0" distL="0" distR="0" wp14:anchorId="75AC022B" wp14:editId="62DC1737">
            <wp:extent cx="5731510" cy="3037205"/>
            <wp:effectExtent l="0" t="0" r="2540" b="0"/>
            <wp:docPr id="171" name="Picture 171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9DF9" w14:textId="77777777" w:rsidR="00F51947" w:rsidRDefault="00F51947"/>
    <w:p w14:paraId="3C063180" w14:textId="77777777" w:rsidR="00F51947" w:rsidRDefault="00F51947">
      <w:pPr>
        <w:spacing w:line="259" w:lineRule="auto"/>
      </w:pPr>
      <w:r>
        <w:br w:type="page"/>
      </w:r>
    </w:p>
    <w:p w14:paraId="54A5BF62" w14:textId="77777777" w:rsidR="00F51947" w:rsidRDefault="00F51947"/>
    <w:p w14:paraId="29EF9C13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Tourism Holdings Limited</w:t>
      </w:r>
    </w:p>
    <w:p w14:paraId="68435573" w14:textId="77777777" w:rsidR="00F51947" w:rsidRDefault="00F51947" w:rsidP="009F635A"/>
    <w:p w14:paraId="7A3200BA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B4DA80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B52EB9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725AC3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Grant Webster</w:t>
            </w:r>
          </w:p>
        </w:tc>
      </w:tr>
      <w:tr w:rsidR="00F51947" w14:paraId="2D08FA1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D33144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B9D4FB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+64 9 336 4255</w:t>
            </w:r>
          </w:p>
        </w:tc>
      </w:tr>
      <w:tr w:rsidR="00F51947" w14:paraId="6F48D11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C6F754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6AF25F8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PricewaterhouseCoopers, Auckland</w:t>
            </w:r>
          </w:p>
        </w:tc>
      </w:tr>
      <w:tr w:rsidR="00F51947" w14:paraId="00D89C5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789EE4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186863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Minter Ellison Rudd Watts, Auckland</w:t>
            </w:r>
          </w:p>
        </w:tc>
      </w:tr>
      <w:tr w:rsidR="00F51947" w14:paraId="337B28B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0F288B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437325B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Nick Judd</w:t>
            </w:r>
          </w:p>
        </w:tc>
      </w:tr>
      <w:tr w:rsidR="00F51947" w14:paraId="1E30400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6D622C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30007FB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http://www.thlonline.com/</w:t>
            </w:r>
          </w:p>
        </w:tc>
      </w:tr>
    </w:tbl>
    <w:p w14:paraId="3C1567B8" w14:textId="77777777" w:rsidR="00F51947" w:rsidRDefault="00F51947" w:rsidP="009F635A">
      <w:pPr>
        <w:spacing w:after="200"/>
      </w:pPr>
    </w:p>
    <w:p w14:paraId="1C38DE81" w14:textId="77777777" w:rsidR="00F51947" w:rsidRDefault="00F51947">
      <w:r>
        <w:rPr>
          <w:noProof/>
        </w:rPr>
        <w:drawing>
          <wp:inline distT="0" distB="0" distL="0" distR="0" wp14:anchorId="1A105C3A" wp14:editId="00AECE74">
            <wp:extent cx="5731510" cy="3037205"/>
            <wp:effectExtent l="0" t="0" r="2540" b="0"/>
            <wp:docPr id="172" name="Picture 172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BA7A" w14:textId="77777777" w:rsidR="00F51947" w:rsidRDefault="00F51947"/>
    <w:p w14:paraId="7F4ABC53" w14:textId="77777777" w:rsidR="00F51947" w:rsidRDefault="00F51947">
      <w:pPr>
        <w:spacing w:line="259" w:lineRule="auto"/>
      </w:pPr>
      <w:r>
        <w:br w:type="page"/>
      </w:r>
    </w:p>
    <w:p w14:paraId="7127AC78" w14:textId="77777777" w:rsidR="00F51947" w:rsidRDefault="00F51947"/>
    <w:p w14:paraId="2867CE82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Tower Limited</w:t>
      </w:r>
    </w:p>
    <w:p w14:paraId="316A109E" w14:textId="77777777" w:rsidR="00F51947" w:rsidRDefault="00F51947" w:rsidP="009F635A"/>
    <w:p w14:paraId="4D0C4A80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E2C5566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B92E6D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DADC35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Blair Turnbull</w:t>
            </w:r>
          </w:p>
        </w:tc>
      </w:tr>
      <w:tr w:rsidR="00F51947" w14:paraId="5D653D0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5D4EDB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4B0602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+64 27 257 6100</w:t>
            </w:r>
          </w:p>
        </w:tc>
      </w:tr>
      <w:tr w:rsidR="00F51947" w14:paraId="56D55FB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FE37B0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4F49A6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PricewaterhouseCoopers, Auckland</w:t>
            </w:r>
          </w:p>
        </w:tc>
      </w:tr>
      <w:tr w:rsidR="00F51947" w14:paraId="0E7EBB4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2C54BE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75FD38F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MinterEllisonRuddWatts</w:t>
            </w:r>
          </w:p>
        </w:tc>
      </w:tr>
      <w:tr w:rsidR="00F51947" w14:paraId="67A0766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EE3C6D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35038D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Jeff Wright</w:t>
            </w:r>
          </w:p>
        </w:tc>
      </w:tr>
      <w:tr w:rsidR="00F51947" w14:paraId="3103943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1EC1EF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2A6CF51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http://www.tower.co.nz</w:t>
            </w:r>
          </w:p>
        </w:tc>
      </w:tr>
    </w:tbl>
    <w:p w14:paraId="715A4E3B" w14:textId="77777777" w:rsidR="00F51947" w:rsidRDefault="00F51947" w:rsidP="009F635A">
      <w:pPr>
        <w:spacing w:after="200"/>
      </w:pPr>
    </w:p>
    <w:p w14:paraId="3078337B" w14:textId="77777777" w:rsidR="00F51947" w:rsidRDefault="00F51947">
      <w:r>
        <w:rPr>
          <w:noProof/>
        </w:rPr>
        <w:drawing>
          <wp:inline distT="0" distB="0" distL="0" distR="0" wp14:anchorId="62FC14D4" wp14:editId="7BB802D9">
            <wp:extent cx="5731510" cy="3037205"/>
            <wp:effectExtent l="0" t="0" r="2540" b="0"/>
            <wp:docPr id="173" name="Picture 173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CDE1" w14:textId="77777777" w:rsidR="00F51947" w:rsidRDefault="00F51947"/>
    <w:p w14:paraId="72F5DC32" w14:textId="77777777" w:rsidR="00F51947" w:rsidRDefault="00F51947">
      <w:pPr>
        <w:spacing w:line="259" w:lineRule="auto"/>
      </w:pPr>
      <w:r>
        <w:br w:type="page"/>
      </w:r>
    </w:p>
    <w:p w14:paraId="5D0D517D" w14:textId="77777777" w:rsidR="00F51947" w:rsidRDefault="00F51947"/>
    <w:p w14:paraId="02E9B702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TruScreen Group Limited</w:t>
      </w:r>
    </w:p>
    <w:p w14:paraId="5B1E791A" w14:textId="77777777" w:rsidR="00F51947" w:rsidRDefault="00F51947" w:rsidP="009F635A"/>
    <w:p w14:paraId="3B18CF30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D223E4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1D12EC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0FBF63D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660A71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5BB110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488924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+61 2 9091 7475</w:t>
            </w:r>
          </w:p>
        </w:tc>
      </w:tr>
      <w:tr w:rsidR="00F51947" w14:paraId="6BC006E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4F76D3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3255F2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RSM Hayes Audit Auckland</w:t>
            </w:r>
          </w:p>
        </w:tc>
      </w:tr>
      <w:tr w:rsidR="00F51947" w14:paraId="76AC07C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0D68EE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023642C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Jeremy Carr of Burton Partners</w:t>
            </w:r>
          </w:p>
        </w:tc>
      </w:tr>
      <w:tr w:rsidR="00F51947" w14:paraId="59ED861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0B4694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64382B9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7DF1217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83EF83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72C4AB6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http://www.truscreen.com</w:t>
            </w:r>
          </w:p>
        </w:tc>
      </w:tr>
    </w:tbl>
    <w:p w14:paraId="269E3E08" w14:textId="77777777" w:rsidR="00F51947" w:rsidRDefault="00F51947" w:rsidP="009F635A">
      <w:pPr>
        <w:spacing w:after="200"/>
      </w:pPr>
    </w:p>
    <w:p w14:paraId="1FBE845D" w14:textId="77777777" w:rsidR="00F51947" w:rsidRDefault="00F51947">
      <w:r>
        <w:rPr>
          <w:noProof/>
        </w:rPr>
        <w:drawing>
          <wp:inline distT="0" distB="0" distL="0" distR="0" wp14:anchorId="5EB64EBA" wp14:editId="12F72F8F">
            <wp:extent cx="5731510" cy="3037205"/>
            <wp:effectExtent l="0" t="0" r="2540" b="0"/>
            <wp:docPr id="174" name="Picture 174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93E3" w14:textId="77777777" w:rsidR="00F51947" w:rsidRDefault="00F51947"/>
    <w:p w14:paraId="777E5CD4" w14:textId="77777777" w:rsidR="00F51947" w:rsidRDefault="00F51947">
      <w:pPr>
        <w:spacing w:line="259" w:lineRule="auto"/>
      </w:pPr>
      <w:r>
        <w:br w:type="page"/>
      </w:r>
    </w:p>
    <w:p w14:paraId="45BC2A79" w14:textId="77777777" w:rsidR="00F51947" w:rsidRDefault="00F51947"/>
    <w:p w14:paraId="512553F2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Trustpower Limited</w:t>
      </w:r>
    </w:p>
    <w:p w14:paraId="201245A8" w14:textId="77777777" w:rsidR="00F51947" w:rsidRDefault="00F51947" w:rsidP="009F635A"/>
    <w:p w14:paraId="7806F03B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09150F9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D3AFC1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AE61DE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738452A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802E47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202E12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+64 21 471779</w:t>
            </w:r>
          </w:p>
        </w:tc>
      </w:tr>
      <w:tr w:rsidR="00F51947" w14:paraId="34BDD3C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664E25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574CB4B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</w:t>
            </w:r>
          </w:p>
        </w:tc>
      </w:tr>
      <w:tr w:rsidR="00F51947" w14:paraId="6460DF7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17175F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28C68EC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Russell McVeagh</w:t>
            </w:r>
          </w:p>
        </w:tc>
      </w:tr>
      <w:tr w:rsidR="00F51947" w14:paraId="27C1002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36A547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13635F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C23B22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22F8D3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654967E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http://www.trustpower.co.nz</w:t>
            </w:r>
          </w:p>
        </w:tc>
      </w:tr>
    </w:tbl>
    <w:p w14:paraId="10757216" w14:textId="77777777" w:rsidR="00F51947" w:rsidRDefault="00F51947" w:rsidP="009F635A">
      <w:pPr>
        <w:spacing w:after="200"/>
      </w:pPr>
    </w:p>
    <w:p w14:paraId="04A65E28" w14:textId="77777777" w:rsidR="00F51947" w:rsidRDefault="00F51947">
      <w:r>
        <w:rPr>
          <w:noProof/>
        </w:rPr>
        <w:drawing>
          <wp:inline distT="0" distB="0" distL="0" distR="0" wp14:anchorId="22C668B1" wp14:editId="30AB1602">
            <wp:extent cx="5731510" cy="3037205"/>
            <wp:effectExtent l="0" t="0" r="2540" b="0"/>
            <wp:docPr id="175" name="Picture 175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E5CA" w14:textId="77777777" w:rsidR="00F51947" w:rsidRDefault="00F51947"/>
    <w:p w14:paraId="555A7E9A" w14:textId="77777777" w:rsidR="00F51947" w:rsidRDefault="00F51947">
      <w:pPr>
        <w:spacing w:line="259" w:lineRule="auto"/>
      </w:pPr>
      <w:r>
        <w:br w:type="page"/>
      </w:r>
    </w:p>
    <w:p w14:paraId="0BB7BC7B" w14:textId="77777777" w:rsidR="00F51947" w:rsidRDefault="00F51947"/>
    <w:p w14:paraId="19174EFA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Turners Automotive Group Limited</w:t>
      </w:r>
    </w:p>
    <w:p w14:paraId="2E3D8E62" w14:textId="77777777" w:rsidR="00F51947" w:rsidRDefault="00F51947" w:rsidP="009F635A"/>
    <w:p w14:paraId="0A8C1CF9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CC6CA1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C4027F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044B033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Todd Hunter</w:t>
            </w:r>
          </w:p>
        </w:tc>
      </w:tr>
      <w:tr w:rsidR="00F51947" w14:paraId="1116253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144ADC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42CB6CB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0800 100 601</w:t>
            </w:r>
          </w:p>
        </w:tc>
      </w:tr>
      <w:tr w:rsidR="00F51947" w14:paraId="678FB46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99D61A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5B90F6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Staples Rodway</w:t>
            </w:r>
          </w:p>
        </w:tc>
      </w:tr>
      <w:tr w:rsidR="00F51947" w14:paraId="54DF5EF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F09E90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0A3CADA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</w:t>
            </w:r>
          </w:p>
        </w:tc>
      </w:tr>
      <w:tr w:rsidR="00F51947" w14:paraId="6FCE2AD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84A645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8F87C8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Aaron Saunders</w:t>
            </w:r>
          </w:p>
        </w:tc>
      </w:tr>
      <w:tr w:rsidR="00F51947" w14:paraId="77D2FAD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34E9E9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A263BD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http://www.turnerslimited.co.nz</w:t>
            </w:r>
          </w:p>
        </w:tc>
      </w:tr>
    </w:tbl>
    <w:p w14:paraId="73EE632B" w14:textId="77777777" w:rsidR="00F51947" w:rsidRDefault="00F51947" w:rsidP="009F635A">
      <w:pPr>
        <w:spacing w:after="200"/>
      </w:pPr>
    </w:p>
    <w:p w14:paraId="1B5F7111" w14:textId="77777777" w:rsidR="00F51947" w:rsidRDefault="00F51947">
      <w:r>
        <w:rPr>
          <w:noProof/>
        </w:rPr>
        <w:drawing>
          <wp:inline distT="0" distB="0" distL="0" distR="0" wp14:anchorId="04AEA2D5" wp14:editId="3AA96B4B">
            <wp:extent cx="5731510" cy="3037205"/>
            <wp:effectExtent l="0" t="0" r="2540" b="0"/>
            <wp:docPr id="176" name="Picture 176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6A2D" w14:textId="77777777" w:rsidR="00F51947" w:rsidRDefault="00F51947"/>
    <w:p w14:paraId="7AD30162" w14:textId="77777777" w:rsidR="00F51947" w:rsidRDefault="00F51947">
      <w:pPr>
        <w:spacing w:line="259" w:lineRule="auto"/>
      </w:pPr>
      <w:r>
        <w:br w:type="page"/>
      </w:r>
    </w:p>
    <w:p w14:paraId="0BE8FFEB" w14:textId="77777777" w:rsidR="00F51947" w:rsidRDefault="00F51947"/>
    <w:p w14:paraId="30913DA2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Vector Limited (NS)</w:t>
      </w:r>
    </w:p>
    <w:p w14:paraId="4EF63370" w14:textId="77777777" w:rsidR="00F51947" w:rsidRDefault="00F51947" w:rsidP="009F635A"/>
    <w:p w14:paraId="56202362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2512D29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9FA3C5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FE8E7D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Simon Mackenzie</w:t>
            </w:r>
          </w:p>
        </w:tc>
      </w:tr>
      <w:tr w:rsidR="00F51947" w14:paraId="4DBF0D8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E268AC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07A7DC6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+64 9 978 7788</w:t>
            </w:r>
          </w:p>
        </w:tc>
      </w:tr>
      <w:tr w:rsidR="00F51947" w14:paraId="65ECCA6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5777B3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43BDDDA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KPMG, Auckland</w:t>
            </w:r>
          </w:p>
        </w:tc>
      </w:tr>
      <w:tr w:rsidR="00F51947" w14:paraId="111909D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81E760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3A236B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Russell McVeagh, Auckland</w:t>
            </w:r>
          </w:p>
        </w:tc>
      </w:tr>
      <w:tr w:rsidR="00F51947" w14:paraId="5C6331E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89AE89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39D9321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Jason Hollingworth</w:t>
            </w:r>
          </w:p>
        </w:tc>
      </w:tr>
      <w:tr w:rsidR="00F51947" w14:paraId="5F1A31D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47F83A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0AEA71B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http://www.vector.co.nz/</w:t>
            </w:r>
          </w:p>
        </w:tc>
      </w:tr>
    </w:tbl>
    <w:p w14:paraId="0AF7825E" w14:textId="77777777" w:rsidR="00F51947" w:rsidRDefault="00F51947" w:rsidP="009F635A">
      <w:pPr>
        <w:spacing w:after="200"/>
      </w:pPr>
    </w:p>
    <w:p w14:paraId="54510186" w14:textId="77777777" w:rsidR="00F51947" w:rsidRDefault="00F51947">
      <w:r>
        <w:rPr>
          <w:noProof/>
        </w:rPr>
        <w:drawing>
          <wp:inline distT="0" distB="0" distL="0" distR="0" wp14:anchorId="195615FE" wp14:editId="16967EC1">
            <wp:extent cx="5731510" cy="3037205"/>
            <wp:effectExtent l="0" t="0" r="2540" b="0"/>
            <wp:docPr id="177" name="Picture 177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666B" w14:textId="77777777" w:rsidR="00F51947" w:rsidRDefault="00F51947"/>
    <w:p w14:paraId="1DC9F090" w14:textId="77777777" w:rsidR="00F51947" w:rsidRDefault="00F51947">
      <w:pPr>
        <w:spacing w:line="259" w:lineRule="auto"/>
      </w:pPr>
      <w:r>
        <w:br w:type="page"/>
      </w:r>
    </w:p>
    <w:p w14:paraId="671E880C" w14:textId="77777777" w:rsidR="00F51947" w:rsidRDefault="00F51947"/>
    <w:p w14:paraId="15B3CB2A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Vista Group International Limited</w:t>
      </w:r>
    </w:p>
    <w:p w14:paraId="2D85BE7C" w14:textId="77777777" w:rsidR="00F51947" w:rsidRDefault="00F51947" w:rsidP="009F635A"/>
    <w:p w14:paraId="7EE965AC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11A622BF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AEE746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08F3F26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Kimbal Riley</w:t>
            </w:r>
          </w:p>
        </w:tc>
      </w:tr>
      <w:tr w:rsidR="00F51947" w14:paraId="4AB35A6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D8FB302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CD3215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+64 9 984 4570</w:t>
            </w:r>
          </w:p>
        </w:tc>
      </w:tr>
      <w:tr w:rsidR="00F51947" w14:paraId="488F21D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DA0F49E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02D5364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</w:t>
            </w:r>
          </w:p>
        </w:tc>
      </w:tr>
      <w:tr w:rsidR="00F51947" w14:paraId="44B04A0A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61156B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5237E09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</w:t>
            </w:r>
          </w:p>
        </w:tc>
      </w:tr>
      <w:tr w:rsidR="00F51947" w14:paraId="4E271E6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A15302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9E5562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Matthew Cawte</w:t>
            </w:r>
          </w:p>
        </w:tc>
      </w:tr>
      <w:tr w:rsidR="00F51947" w14:paraId="2B9D692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DC59E5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315882C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http://www.vistagroup.co.nz</w:t>
            </w:r>
          </w:p>
        </w:tc>
      </w:tr>
    </w:tbl>
    <w:p w14:paraId="50D7CFBD" w14:textId="77777777" w:rsidR="00F51947" w:rsidRDefault="00F51947" w:rsidP="009F635A">
      <w:pPr>
        <w:spacing w:after="200"/>
      </w:pPr>
    </w:p>
    <w:p w14:paraId="024965F2" w14:textId="77777777" w:rsidR="00F51947" w:rsidRDefault="00F51947">
      <w:r>
        <w:rPr>
          <w:noProof/>
        </w:rPr>
        <w:drawing>
          <wp:inline distT="0" distB="0" distL="0" distR="0" wp14:anchorId="7122983A" wp14:editId="5736D4E4">
            <wp:extent cx="5731510" cy="3037205"/>
            <wp:effectExtent l="0" t="0" r="2540" b="0"/>
            <wp:docPr id="178" name="Picture 178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B80D" w14:textId="77777777" w:rsidR="00F51947" w:rsidRDefault="00F51947"/>
    <w:p w14:paraId="19199AFA" w14:textId="77777777" w:rsidR="00F51947" w:rsidRDefault="00F51947">
      <w:pPr>
        <w:spacing w:line="259" w:lineRule="auto"/>
      </w:pPr>
      <w:r>
        <w:br w:type="page"/>
      </w:r>
    </w:p>
    <w:p w14:paraId="065B218B" w14:textId="77777777" w:rsidR="00F51947" w:rsidRDefault="00F51947"/>
    <w:p w14:paraId="389BE769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Vital Healthcare Property Trust</w:t>
      </w:r>
    </w:p>
    <w:p w14:paraId="50096961" w14:textId="77777777" w:rsidR="00F51947" w:rsidRDefault="00F51947" w:rsidP="009F635A"/>
    <w:p w14:paraId="141C9DF6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6092FF3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8E4932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3EEF0A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573BBF4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2551AC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15F0F03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+64 09 973 7301</w:t>
            </w:r>
          </w:p>
        </w:tc>
      </w:tr>
      <w:tr w:rsidR="00F51947" w14:paraId="71DADDB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A26D79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F29CE4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Deloitte, Auckland</w:t>
            </w:r>
          </w:p>
        </w:tc>
      </w:tr>
      <w:tr w:rsidR="00F51947" w14:paraId="281D4EB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477CB1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32B6C12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Bell Gully</w:t>
            </w:r>
          </w:p>
        </w:tc>
      </w:tr>
      <w:tr w:rsidR="00F51947" w14:paraId="4B12B02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760750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1A76652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Michael Groth</w:t>
            </w:r>
          </w:p>
        </w:tc>
      </w:tr>
      <w:tr w:rsidR="00F51947" w14:paraId="64FDE6A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6FCAA1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46166A6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http://www.vitalhealthcareproperty.co.nz/</w:t>
            </w:r>
          </w:p>
        </w:tc>
      </w:tr>
    </w:tbl>
    <w:p w14:paraId="7B85CB89" w14:textId="77777777" w:rsidR="00F51947" w:rsidRDefault="00F51947" w:rsidP="009F635A">
      <w:pPr>
        <w:spacing w:after="200"/>
      </w:pPr>
    </w:p>
    <w:p w14:paraId="56DE3C2E" w14:textId="77777777" w:rsidR="00F51947" w:rsidRDefault="00F51947">
      <w:r>
        <w:rPr>
          <w:noProof/>
        </w:rPr>
        <w:drawing>
          <wp:inline distT="0" distB="0" distL="0" distR="0" wp14:anchorId="76CD9A1F" wp14:editId="489E9A50">
            <wp:extent cx="5731510" cy="3037205"/>
            <wp:effectExtent l="0" t="0" r="2540" b="0"/>
            <wp:docPr id="179" name="Picture 179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A2D4" w14:textId="77777777" w:rsidR="00F51947" w:rsidRDefault="00F51947"/>
    <w:p w14:paraId="6DEE6AFE" w14:textId="77777777" w:rsidR="00F51947" w:rsidRDefault="00F51947">
      <w:pPr>
        <w:spacing w:line="259" w:lineRule="auto"/>
      </w:pPr>
      <w:r>
        <w:br w:type="page"/>
      </w:r>
    </w:p>
    <w:p w14:paraId="6E8B7327" w14:textId="77777777" w:rsidR="00F51947" w:rsidRDefault="00F51947"/>
    <w:p w14:paraId="7F1A5822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Vital Limited</w:t>
      </w:r>
    </w:p>
    <w:p w14:paraId="30B40B63" w14:textId="77777777" w:rsidR="00F51947" w:rsidRDefault="00F51947" w:rsidP="009F635A"/>
    <w:p w14:paraId="06259256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3BFD889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A6B97A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3CA5B42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Andrew Miller</w:t>
            </w:r>
          </w:p>
        </w:tc>
      </w:tr>
      <w:tr w:rsidR="00F51947" w14:paraId="29C13FA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86D36A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60D6C14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+64 4 802 1470</w:t>
            </w:r>
          </w:p>
        </w:tc>
      </w:tr>
      <w:tr w:rsidR="00F51947" w14:paraId="4F657AAE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5B46786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4F468CE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KPMG, Wellington</w:t>
            </w:r>
          </w:p>
        </w:tc>
      </w:tr>
      <w:tr w:rsidR="00F51947" w14:paraId="526DD6C2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32048D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08983675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Crengle, Shreves &amp; Ratner</w:t>
            </w:r>
          </w:p>
        </w:tc>
      </w:tr>
      <w:tr w:rsidR="00F51947" w14:paraId="5555380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AD4C06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2EE654F0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17AD1E45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4153514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346166A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https://vital.co.nz/</w:t>
            </w:r>
          </w:p>
        </w:tc>
      </w:tr>
    </w:tbl>
    <w:p w14:paraId="676EF69C" w14:textId="77777777" w:rsidR="00F51947" w:rsidRDefault="00F51947" w:rsidP="009F635A">
      <w:pPr>
        <w:spacing w:after="200"/>
      </w:pPr>
    </w:p>
    <w:p w14:paraId="26F7ABB2" w14:textId="77777777" w:rsidR="00F51947" w:rsidRDefault="00F51947">
      <w:r>
        <w:rPr>
          <w:noProof/>
        </w:rPr>
        <w:drawing>
          <wp:inline distT="0" distB="0" distL="0" distR="0" wp14:anchorId="498BE51C" wp14:editId="16E14255">
            <wp:extent cx="5731510" cy="3037205"/>
            <wp:effectExtent l="0" t="0" r="2540" b="0"/>
            <wp:docPr id="180" name="Picture 180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8A28" w14:textId="77777777" w:rsidR="00F51947" w:rsidRDefault="00F51947"/>
    <w:p w14:paraId="58FAE6BD" w14:textId="77777777" w:rsidR="00F51947" w:rsidRDefault="00F51947">
      <w:pPr>
        <w:spacing w:line="259" w:lineRule="auto"/>
      </w:pPr>
      <w:r>
        <w:br w:type="page"/>
      </w:r>
    </w:p>
    <w:p w14:paraId="2C72C212" w14:textId="77777777" w:rsidR="00F51947" w:rsidRDefault="00F51947"/>
    <w:p w14:paraId="44163324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Wellington Drive Technologies Limited</w:t>
      </w:r>
    </w:p>
    <w:p w14:paraId="22B4B882" w14:textId="77777777" w:rsidR="00F51947" w:rsidRDefault="00F51947" w:rsidP="009F635A"/>
    <w:p w14:paraId="0A171132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49F4D98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31FB66F5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14A99CE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Greg Balla</w:t>
            </w:r>
          </w:p>
        </w:tc>
      </w:tr>
      <w:tr w:rsidR="00F51947" w14:paraId="1862057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148FB4F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7DDF08B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+64 27 587 0455</w:t>
            </w:r>
          </w:p>
        </w:tc>
      </w:tr>
      <w:tr w:rsidR="00F51947" w14:paraId="368DB70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377D77C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2792673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Deloitte</w:t>
            </w:r>
          </w:p>
        </w:tc>
      </w:tr>
      <w:tr w:rsidR="00F51947" w14:paraId="5D6BB240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5B2E3B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6AD7372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4E3B84B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7A22E6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73DBB1A9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204BC50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C5F8F70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590E9A8C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http://www.wdtl.com/</w:t>
            </w:r>
          </w:p>
        </w:tc>
      </w:tr>
    </w:tbl>
    <w:p w14:paraId="15D3558C" w14:textId="77777777" w:rsidR="00F51947" w:rsidRDefault="00F51947" w:rsidP="009F635A">
      <w:pPr>
        <w:spacing w:after="200"/>
      </w:pPr>
    </w:p>
    <w:p w14:paraId="67859CD2" w14:textId="77777777" w:rsidR="00F51947" w:rsidRDefault="00F51947">
      <w:r>
        <w:rPr>
          <w:noProof/>
        </w:rPr>
        <w:drawing>
          <wp:inline distT="0" distB="0" distL="0" distR="0" wp14:anchorId="2FE15C54" wp14:editId="739FDAC7">
            <wp:extent cx="5731510" cy="3037205"/>
            <wp:effectExtent l="0" t="0" r="2540" b="0"/>
            <wp:docPr id="181" name="Picture 181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10A4" w14:textId="77777777" w:rsidR="00F51947" w:rsidRDefault="00F51947"/>
    <w:p w14:paraId="613109B7" w14:textId="77777777" w:rsidR="00F51947" w:rsidRDefault="00F51947">
      <w:pPr>
        <w:spacing w:line="259" w:lineRule="auto"/>
      </w:pPr>
      <w:r>
        <w:br w:type="page"/>
      </w:r>
    </w:p>
    <w:p w14:paraId="314E9CC7" w14:textId="77777777" w:rsidR="00F51947" w:rsidRDefault="00F51947"/>
    <w:p w14:paraId="41F09C6B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Westpac Banking Corporation</w:t>
      </w:r>
    </w:p>
    <w:p w14:paraId="46AD9168" w14:textId="77777777" w:rsidR="00F51947" w:rsidRDefault="00F51947" w:rsidP="009F635A"/>
    <w:p w14:paraId="0BB02923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58CF5491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0026DBD7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6DCC7C74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Peter King</w:t>
            </w:r>
          </w:p>
        </w:tc>
      </w:tr>
      <w:tr w:rsidR="00F51947" w14:paraId="6781327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4EC3298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145DA49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+61 2 9155 7713</w:t>
            </w:r>
          </w:p>
        </w:tc>
      </w:tr>
      <w:tr w:rsidR="00F51947" w14:paraId="06AA8AA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279DCBD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781632D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PricewaterhouseCoopers, Sydney</w:t>
            </w:r>
          </w:p>
        </w:tc>
      </w:tr>
      <w:tr w:rsidR="00F51947" w14:paraId="57EEC4DD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795E30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2C33BD38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0BA9FABB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E0342F9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E2D51DA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unavailable</w:t>
            </w:r>
          </w:p>
        </w:tc>
      </w:tr>
      <w:tr w:rsidR="00F51947" w14:paraId="3D95554C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130485F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2F933642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http://www.westpac.com.au/</w:t>
            </w:r>
          </w:p>
        </w:tc>
      </w:tr>
    </w:tbl>
    <w:p w14:paraId="24F61DDA" w14:textId="77777777" w:rsidR="00F51947" w:rsidRDefault="00F51947" w:rsidP="009F635A">
      <w:pPr>
        <w:spacing w:after="200"/>
      </w:pPr>
    </w:p>
    <w:p w14:paraId="10E3F47D" w14:textId="77777777" w:rsidR="00F51947" w:rsidRDefault="00F51947">
      <w:r>
        <w:rPr>
          <w:noProof/>
        </w:rPr>
        <w:drawing>
          <wp:inline distT="0" distB="0" distL="0" distR="0" wp14:anchorId="758A8237" wp14:editId="5DB27064">
            <wp:extent cx="5731510" cy="3037205"/>
            <wp:effectExtent l="0" t="0" r="2540" b="0"/>
            <wp:docPr id="182" name="Picture 182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0D0B" w14:textId="77777777" w:rsidR="00F51947" w:rsidRDefault="00F51947"/>
    <w:p w14:paraId="392C2A3A" w14:textId="77777777" w:rsidR="00F51947" w:rsidRDefault="00F51947">
      <w:pPr>
        <w:spacing w:line="259" w:lineRule="auto"/>
      </w:pPr>
      <w:r>
        <w:br w:type="page"/>
      </w:r>
    </w:p>
    <w:p w14:paraId="6E5CB4A1" w14:textId="77777777" w:rsidR="00F51947" w:rsidRDefault="00F51947"/>
    <w:p w14:paraId="67E2458F" w14:textId="77777777" w:rsidR="00F51947" w:rsidRDefault="00F51947" w:rsidP="009F635A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Z Energy Limited</w:t>
      </w:r>
    </w:p>
    <w:p w14:paraId="6E937170" w14:textId="77777777" w:rsidR="00F51947" w:rsidRDefault="00F51947" w:rsidP="009F635A"/>
    <w:p w14:paraId="2973C482" w14:textId="77777777" w:rsidR="00F51947" w:rsidRPr="009A73C6" w:rsidRDefault="00F51947" w:rsidP="009F635A"/>
    <w:tbl>
      <w:tblPr>
        <w:tblStyle w:val="TableGrid"/>
        <w:tblpPr w:leftFromText="180" w:rightFromText="180" w:vertAnchor="text" w:horzAnchor="margin" w:tblpY="-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F51947" w14:paraId="109443E8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9467B94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Executive Officer:</w:t>
            </w:r>
          </w:p>
        </w:tc>
        <w:tc>
          <w:tcPr>
            <w:tcW w:w="5806" w:type="dxa"/>
            <w:vAlign w:val="center"/>
          </w:tcPr>
          <w:p w14:paraId="7FFFBA1F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Mike Bennetts</w:t>
            </w:r>
          </w:p>
        </w:tc>
      </w:tr>
      <w:tr w:rsidR="00F51947" w14:paraId="513EB479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22FDCC8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Media Contact:</w:t>
            </w:r>
          </w:p>
        </w:tc>
        <w:tc>
          <w:tcPr>
            <w:tcW w:w="5806" w:type="dxa"/>
            <w:vAlign w:val="center"/>
          </w:tcPr>
          <w:p w14:paraId="7D9B7E06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64</w:t>
            </w:r>
          </w:p>
        </w:tc>
      </w:tr>
      <w:tr w:rsidR="00F51947" w14:paraId="62516974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D9E6F61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Auditor:</w:t>
            </w:r>
          </w:p>
        </w:tc>
        <w:tc>
          <w:tcPr>
            <w:tcW w:w="5806" w:type="dxa"/>
            <w:vAlign w:val="center"/>
          </w:tcPr>
          <w:p w14:paraId="7223CBE1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KPMG</w:t>
            </w:r>
          </w:p>
        </w:tc>
      </w:tr>
      <w:tr w:rsidR="00F51947" w14:paraId="57F1DBB3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68476493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Solicitor:</w:t>
            </w:r>
          </w:p>
        </w:tc>
        <w:tc>
          <w:tcPr>
            <w:tcW w:w="5806" w:type="dxa"/>
            <w:vAlign w:val="center"/>
          </w:tcPr>
          <w:p w14:paraId="15EA48A7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Chapman Tripp</w:t>
            </w:r>
          </w:p>
        </w:tc>
      </w:tr>
      <w:tr w:rsidR="00F51947" w14:paraId="0B6F9CF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7486423B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Chief Financial Officer:</w:t>
            </w:r>
          </w:p>
        </w:tc>
        <w:tc>
          <w:tcPr>
            <w:tcW w:w="5806" w:type="dxa"/>
            <w:vAlign w:val="center"/>
          </w:tcPr>
          <w:p w14:paraId="5DA7DA5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Lindis Jones</w:t>
            </w:r>
          </w:p>
        </w:tc>
      </w:tr>
      <w:tr w:rsidR="00F51947" w14:paraId="6DBCF0C7" w14:textId="77777777" w:rsidTr="0087565A">
        <w:trPr>
          <w:trHeight w:val="567"/>
        </w:trPr>
        <w:tc>
          <w:tcPr>
            <w:tcW w:w="3544" w:type="dxa"/>
            <w:vAlign w:val="center"/>
          </w:tcPr>
          <w:p w14:paraId="53E5580A" w14:textId="77777777" w:rsidR="00F51947" w:rsidRPr="009A73C6" w:rsidRDefault="00F51947" w:rsidP="0087565A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A73C6">
              <w:rPr>
                <w:rFonts w:cstheme="minorHAnsi"/>
                <w:b/>
                <w:bCs/>
                <w:sz w:val="24"/>
                <w:szCs w:val="24"/>
              </w:rPr>
              <w:t>Website:</w:t>
            </w:r>
          </w:p>
        </w:tc>
        <w:tc>
          <w:tcPr>
            <w:tcW w:w="5806" w:type="dxa"/>
            <w:vAlign w:val="center"/>
          </w:tcPr>
          <w:p w14:paraId="206F6D33" w14:textId="77777777" w:rsidR="00F51947" w:rsidRPr="009A73C6" w:rsidRDefault="00F51947" w:rsidP="0087565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http://z.co.nz</w:t>
            </w:r>
          </w:p>
        </w:tc>
      </w:tr>
    </w:tbl>
    <w:p w14:paraId="046DE56D" w14:textId="77777777" w:rsidR="00F51947" w:rsidRDefault="00F51947" w:rsidP="009F635A">
      <w:pPr>
        <w:spacing w:after="200"/>
      </w:pPr>
    </w:p>
    <w:p w14:paraId="07074611" w14:textId="77777777" w:rsidR="00F51947" w:rsidRDefault="00F51947">
      <w:r>
        <w:rPr>
          <w:noProof/>
        </w:rPr>
        <w:drawing>
          <wp:inline distT="0" distB="0" distL="0" distR="0" wp14:anchorId="7DFEF83F" wp14:editId="39867DB3">
            <wp:extent cx="5731510" cy="3037205"/>
            <wp:effectExtent l="0" t="0" r="2540" b="0"/>
            <wp:docPr id="183" name="Picture 183" descr="WebsiteScreensh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ebsiteScreensho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A7E2" w14:textId="77777777" w:rsidR="00F51947" w:rsidRDefault="00F51947"/>
    <w:p w14:paraId="4F905B4C" w14:textId="77777777" w:rsidR="00F51947" w:rsidRDefault="00F51947">
      <w:pPr>
        <w:spacing w:line="259" w:lineRule="auto"/>
      </w:pPr>
      <w:r>
        <w:br w:type="page"/>
      </w:r>
    </w:p>
    <w:p w14:paraId="700B5669" w14:textId="77777777" w:rsidR="00F51947" w:rsidRDefault="00F51947"/>
    <w:p w14:paraId="3FD7439E" w14:textId="702E0CAE" w:rsidR="00C746BB" w:rsidRPr="001A4F7E" w:rsidRDefault="00C746BB" w:rsidP="006E0A79">
      <w:pPr>
        <w:spacing w:after="200"/>
        <w:rPr>
          <w:rFonts w:ascii="Times New Roman" w:hAnsi="Times New Roman"/>
        </w:rPr>
      </w:pPr>
    </w:p>
    <w:sectPr w:rsidR="00C746BB" w:rsidRPr="001A4F7E">
      <w:footerReference w:type="even" r:id="rId19"/>
      <w:footerReference w:type="default" r:id="rId20"/>
      <w:pgSz w:w="12240" w:h="15840" w:code="1"/>
      <w:pgMar w:top="1440" w:right="1440" w:bottom="1440" w:left="1440" w:header="720" w:footer="720" w:gutter="0"/>
      <w:pgNumType w:start="0"/>
      <w:cols w:space="36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C5C77A" w14:textId="77777777" w:rsidR="006E715B" w:rsidRDefault="006E715B">
      <w:pPr>
        <w:spacing w:after="0" w:line="240" w:lineRule="auto"/>
      </w:pPr>
      <w:r>
        <w:separator/>
      </w:r>
    </w:p>
  </w:endnote>
  <w:endnote w:type="continuationSeparator" w:id="0">
    <w:p w14:paraId="6B5A5BC7" w14:textId="77777777" w:rsidR="006E715B" w:rsidRDefault="006E71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Franklin Gothic Demi Cond">
    <w:panose1 w:val="020B07060304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9878630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26E8D4" w14:textId="29751638" w:rsidR="00C746BB" w:rsidRDefault="00C746B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EA7C34F" w14:textId="77777777" w:rsidR="00C746BB" w:rsidRDefault="00C746B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729566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7EB3423" w14:textId="2CFDBB19" w:rsidR="00C746BB" w:rsidRDefault="00C746B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CCE32C3" w14:textId="77777777" w:rsidR="00AA1F13" w:rsidRDefault="00AA1F13">
    <w:pPr>
      <w:pStyle w:val="Footer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6FBA07" w14:textId="77777777" w:rsidR="006E715B" w:rsidRDefault="006E715B">
      <w:pPr>
        <w:spacing w:after="0" w:line="240" w:lineRule="auto"/>
      </w:pPr>
      <w:r>
        <w:separator/>
      </w:r>
    </w:p>
  </w:footnote>
  <w:footnote w:type="continuationSeparator" w:id="0">
    <w:p w14:paraId="5C74DD0A" w14:textId="77777777" w:rsidR="006E715B" w:rsidRDefault="006E71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ListBullet5"/>
      <w:lvlText w:val="○"/>
      <w:lvlJc w:val="left"/>
      <w:pPr>
        <w:ind w:left="1800" w:hanging="360"/>
      </w:pPr>
      <w:rPr>
        <w:rFonts w:ascii="Monotype Corsiva" w:hAnsi="Monotype Corsiva" w:hint="default"/>
        <w:color w:val="A5AB81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ListBullet4"/>
      <w:lvlText w:val=""/>
      <w:lvlJc w:val="left"/>
      <w:pPr>
        <w:ind w:left="1440" w:hanging="360"/>
      </w:pPr>
      <w:rPr>
        <w:rFonts w:ascii="Symbol" w:hAnsi="Symbol" w:hint="default"/>
        <w:color w:val="A5AB81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ListBullet3"/>
      <w:lvlText w:val=""/>
      <w:lvlJc w:val="left"/>
      <w:pPr>
        <w:ind w:left="1080" w:hanging="360"/>
      </w:pPr>
      <w:rPr>
        <w:rFonts w:ascii="Symbol" w:hAnsi="Symbol" w:hint="default"/>
        <w:color w:val="BED3E4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ListBullet2"/>
      <w:lvlText w:val=""/>
      <w:lvlJc w:val="left"/>
      <w:pPr>
        <w:ind w:left="720" w:hanging="360"/>
      </w:pPr>
      <w:rPr>
        <w:rFonts w:ascii="Symbol" w:hAnsi="Symbol" w:hint="default"/>
        <w:color w:val="94B6D2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548AB7" w:themeColor="accent1" w:themeShade="BF"/>
      </w:rPr>
    </w:lvl>
  </w:abstractNum>
  <w:num w:numId="1">
    <w:abstractNumId w:val="4"/>
  </w:num>
  <w:num w:numId="2">
    <w:abstractNumId w:val="4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1"/>
  </w:num>
  <w:num w:numId="8">
    <w:abstractNumId w:val="1"/>
  </w:num>
  <w:num w:numId="9">
    <w:abstractNumId w:val="0"/>
  </w:num>
  <w:num w:numId="10">
    <w:abstractNumId w:val="0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7M0MbAwN7UwMbI0M7VU0lEKTi0uzszPAymwqAUAKELSWywAAAA="/>
  </w:docVars>
  <w:rsids>
    <w:rsidRoot w:val="009A73C6"/>
    <w:rsid w:val="00074E8B"/>
    <w:rsid w:val="000F0A5F"/>
    <w:rsid w:val="000F1DCE"/>
    <w:rsid w:val="00107BCB"/>
    <w:rsid w:val="0016270C"/>
    <w:rsid w:val="001A4F7E"/>
    <w:rsid w:val="00203C63"/>
    <w:rsid w:val="002E614D"/>
    <w:rsid w:val="0033156F"/>
    <w:rsid w:val="003B3056"/>
    <w:rsid w:val="003D2F00"/>
    <w:rsid w:val="004154B5"/>
    <w:rsid w:val="004716A6"/>
    <w:rsid w:val="004A10A1"/>
    <w:rsid w:val="004E4D8D"/>
    <w:rsid w:val="0051615D"/>
    <w:rsid w:val="00524BAA"/>
    <w:rsid w:val="005A12E6"/>
    <w:rsid w:val="005C5BDA"/>
    <w:rsid w:val="00601B5A"/>
    <w:rsid w:val="00616989"/>
    <w:rsid w:val="00623CBC"/>
    <w:rsid w:val="006E0A79"/>
    <w:rsid w:val="006E715B"/>
    <w:rsid w:val="007B346A"/>
    <w:rsid w:val="007D4220"/>
    <w:rsid w:val="008944E8"/>
    <w:rsid w:val="008B6519"/>
    <w:rsid w:val="00942CE0"/>
    <w:rsid w:val="00962160"/>
    <w:rsid w:val="00997C9F"/>
    <w:rsid w:val="009A73C6"/>
    <w:rsid w:val="009B065A"/>
    <w:rsid w:val="009C4FEF"/>
    <w:rsid w:val="00A362E1"/>
    <w:rsid w:val="00A86FD8"/>
    <w:rsid w:val="00AA1F13"/>
    <w:rsid w:val="00AF7D04"/>
    <w:rsid w:val="00B70300"/>
    <w:rsid w:val="00B93FDF"/>
    <w:rsid w:val="00BB0743"/>
    <w:rsid w:val="00BC5723"/>
    <w:rsid w:val="00C34D86"/>
    <w:rsid w:val="00C652B8"/>
    <w:rsid w:val="00C746BB"/>
    <w:rsid w:val="00C77D65"/>
    <w:rsid w:val="00C80AFE"/>
    <w:rsid w:val="00CB4A4D"/>
    <w:rsid w:val="00D3486E"/>
    <w:rsid w:val="00D73345"/>
    <w:rsid w:val="00DA7C93"/>
    <w:rsid w:val="00DE6F3F"/>
    <w:rsid w:val="00E0736E"/>
    <w:rsid w:val="00E31983"/>
    <w:rsid w:val="00E707C0"/>
    <w:rsid w:val="00EF0E81"/>
    <w:rsid w:val="00F07B0B"/>
    <w:rsid w:val="00F07EB5"/>
    <w:rsid w:val="00F31512"/>
    <w:rsid w:val="00F51947"/>
    <w:rsid w:val="00F64386"/>
    <w:rsid w:val="00FA7F52"/>
    <w:rsid w:val="00FC7DDE"/>
    <w:rsid w:val="00FD71E8"/>
    <w:rsid w:val="00FF0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oNotEmbedSmartTags/>
  <w:decimalSymbol w:val="."/>
  <w:listSeparator w:val=","/>
  <w14:docId w14:val="231E6C62"/>
  <w15:docId w15:val="{D1AC8435-AD6E-4E01-BC0E-913813A83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 w:qFormat="1"/>
    <w:lsdException w:name="toc 2" w:semiHidden="1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0A79"/>
    <w:pPr>
      <w:spacing w:after="160"/>
    </w:pPr>
    <w:rPr>
      <w:rFonts w:cs="Times New Roman"/>
      <w:color w:val="000000" w:themeColor="text1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F1DCE"/>
    <w:pPr>
      <w:spacing w:before="300" w:after="40" w:line="240" w:lineRule="auto"/>
      <w:outlineLvl w:val="0"/>
    </w:pPr>
    <w:rPr>
      <w:rFonts w:ascii="Franklin Gothic Book" w:hAnsi="Franklin Gothic Book"/>
      <w:color w:val="548AB7" w:themeColor="accent1" w:themeShade="BF"/>
      <w:spacing w:val="20"/>
      <w:sz w:val="56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0F1DCE"/>
    <w:pPr>
      <w:spacing w:before="240" w:after="40" w:line="240" w:lineRule="auto"/>
      <w:outlineLvl w:val="1"/>
    </w:pPr>
    <w:rPr>
      <w:rFonts w:ascii="Franklin Gothic Book" w:hAnsi="Franklin Gothic Book"/>
      <w:color w:val="595959" w:themeColor="text1" w:themeTint="A6"/>
      <w:spacing w:val="20"/>
      <w:sz w:val="44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F1DCE"/>
    <w:pPr>
      <w:spacing w:before="200" w:after="40" w:line="240" w:lineRule="auto"/>
      <w:outlineLvl w:val="2"/>
    </w:pPr>
    <w:rPr>
      <w:rFonts w:ascii="Franklin Gothic Book" w:hAnsi="Franklin Gothic Book"/>
      <w:color w:val="595959" w:themeColor="text1" w:themeTint="A6"/>
      <w:spacing w:val="20"/>
      <w:sz w:val="3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spacing w:before="240" w:after="0"/>
      <w:outlineLvl w:val="3"/>
    </w:pPr>
    <w:rPr>
      <w:rFonts w:asciiTheme="majorHAnsi" w:hAnsiTheme="majorHAnsi"/>
      <w:b/>
      <w:color w:val="80865A" w:themeColor="accent3" w:themeShade="BF"/>
      <w:spacing w:val="20"/>
      <w:sz w:val="24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spacing w:before="200" w:after="0"/>
      <w:outlineLvl w:val="4"/>
    </w:pPr>
    <w:rPr>
      <w:rFonts w:asciiTheme="majorHAnsi" w:hAnsiTheme="majorHAnsi"/>
      <w:b/>
      <w:i/>
      <w:color w:val="80865A" w:themeColor="accent3" w:themeShade="BF"/>
      <w:spacing w:val="20"/>
      <w:szCs w:val="2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spacing w:before="200" w:after="0"/>
      <w:outlineLvl w:val="5"/>
    </w:pPr>
    <w:rPr>
      <w:rFonts w:asciiTheme="majorHAnsi" w:hAnsiTheme="majorHAnsi"/>
      <w:color w:val="55593B" w:themeColor="accent3" w:themeShade="7F"/>
      <w:spacing w:val="10"/>
      <w:sz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spacing w:before="200" w:after="0"/>
      <w:outlineLvl w:val="6"/>
    </w:pPr>
    <w:rPr>
      <w:rFonts w:asciiTheme="majorHAnsi" w:hAnsiTheme="majorHAnsi"/>
      <w:i/>
      <w:color w:val="55593B" w:themeColor="accent3" w:themeShade="7F"/>
      <w:spacing w:val="10"/>
      <w:sz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spacing w:before="200" w:after="0"/>
      <w:outlineLvl w:val="7"/>
    </w:pPr>
    <w:rPr>
      <w:rFonts w:asciiTheme="majorHAnsi" w:hAnsiTheme="majorHAnsi"/>
      <w:color w:val="94B6D2" w:themeColor="accent1"/>
      <w:spacing w:val="1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spacing w:before="200" w:after="0"/>
      <w:outlineLvl w:val="8"/>
    </w:pPr>
    <w:rPr>
      <w:rFonts w:asciiTheme="majorHAnsi" w:hAnsiTheme="majorHAnsi"/>
      <w:i/>
      <w:color w:val="94B6D2" w:themeColor="accent1"/>
      <w:spacing w:val="1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1DCE"/>
    <w:rPr>
      <w:rFonts w:ascii="Franklin Gothic Book" w:hAnsi="Franklin Gothic Book" w:cs="Times New Roman"/>
      <w:color w:val="548AB7" w:themeColor="accent1" w:themeShade="BF"/>
      <w:spacing w:val="20"/>
      <w:sz w:val="5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F1DCE"/>
    <w:rPr>
      <w:rFonts w:ascii="Franklin Gothic Book" w:hAnsi="Franklin Gothic Book" w:cs="Times New Roman"/>
      <w:color w:val="595959" w:themeColor="text1" w:themeTint="A6"/>
      <w:spacing w:val="20"/>
      <w:sz w:val="44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F1DCE"/>
    <w:rPr>
      <w:rFonts w:ascii="Franklin Gothic Book" w:hAnsi="Franklin Gothic Book" w:cs="Times New Roman"/>
      <w:color w:val="595959" w:themeColor="text1" w:themeTint="A6"/>
      <w:spacing w:val="20"/>
      <w:sz w:val="36"/>
      <w:szCs w:val="24"/>
    </w:rPr>
  </w:style>
  <w:style w:type="paragraph" w:styleId="Title">
    <w:name w:val="Title"/>
    <w:basedOn w:val="Normal"/>
    <w:link w:val="TitleChar"/>
    <w:uiPriority w:val="10"/>
    <w:qFormat/>
    <w:rsid w:val="007B346A"/>
    <w:pPr>
      <w:framePr w:hSpace="180" w:wrap="around" w:vAnchor="text" w:hAnchor="margin" w:y="-429"/>
      <w:spacing w:line="240" w:lineRule="auto"/>
      <w:contextualSpacing/>
    </w:pPr>
    <w:rPr>
      <w:rFonts w:ascii="Franklin Gothic Demi Cond" w:hAnsi="Franklin Gothic Demi Cond"/>
      <w:b/>
      <w:bCs/>
      <w:color w:val="94B6D2" w:themeColor="accent1"/>
      <w:sz w:val="96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7B346A"/>
    <w:rPr>
      <w:rFonts w:ascii="Franklin Gothic Demi Cond" w:hAnsi="Franklin Gothic Demi Cond" w:cs="Times New Roman"/>
      <w:b/>
      <w:bCs/>
      <w:color w:val="94B6D2" w:themeColor="accent1"/>
      <w:sz w:val="96"/>
      <w:szCs w:val="48"/>
    </w:rPr>
  </w:style>
  <w:style w:type="paragraph" w:styleId="Subtitle">
    <w:name w:val="Subtitle"/>
    <w:basedOn w:val="Normal"/>
    <w:link w:val="SubtitleChar"/>
    <w:uiPriority w:val="11"/>
    <w:qFormat/>
    <w:rsid w:val="007B346A"/>
    <w:pPr>
      <w:framePr w:hSpace="180" w:wrap="around" w:vAnchor="text" w:hAnchor="margin" w:y="-429"/>
      <w:spacing w:after="480" w:line="240" w:lineRule="auto"/>
    </w:pPr>
    <w:rPr>
      <w:rFonts w:ascii="Franklin Gothic Book" w:hAnsi="Franklin Gothic Book" w:cstheme="minorHAnsi"/>
      <w:color w:val="7F7F7F" w:themeColor="text1" w:themeTint="80"/>
      <w:sz w:val="4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7B346A"/>
    <w:rPr>
      <w:rFonts w:ascii="Franklin Gothic Book" w:hAnsi="Franklin Gothic Book" w:cstheme="minorHAnsi"/>
      <w:color w:val="7F7F7F" w:themeColor="text1" w:themeTint="80"/>
      <w:sz w:val="44"/>
      <w:szCs w:val="24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Pr>
      <w:rFonts w:cs="Times New Roman"/>
      <w:color w:val="000000" w:themeColor="text1"/>
      <w:szCs w:val="20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0" w:line="240" w:lineRule="auto"/>
    </w:pPr>
    <w:rPr>
      <w:bCs/>
      <w:smallCaps/>
      <w:color w:val="B85A22" w:themeColor="accent2" w:themeShade="BF"/>
      <w:spacing w:val="10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color w:val="000000" w:themeColor="text1"/>
      <w:sz w:val="16"/>
      <w:szCs w:val="16"/>
    </w:rPr>
  </w:style>
  <w:style w:type="paragraph" w:styleId="BlockText">
    <w:name w:val="Block Text"/>
    <w:aliases w:val="Block Quote"/>
    <w:uiPriority w:val="40"/>
    <w:pPr>
      <w:pBdr>
        <w:top w:val="single" w:sz="2" w:space="10" w:color="BED3E4" w:themeColor="accent1" w:themeTint="99"/>
        <w:bottom w:val="single" w:sz="24" w:space="10" w:color="BED3E4" w:themeColor="accent1" w:themeTint="99"/>
      </w:pBdr>
      <w:spacing w:after="280" w:line="240" w:lineRule="auto"/>
      <w:ind w:left="1440" w:right="1440"/>
      <w:jc w:val="both"/>
    </w:pPr>
    <w:rPr>
      <w:rFonts w:eastAsia="Times New Roman" w:cs="Times New Roman"/>
      <w:color w:val="7F7F7F" w:themeColor="background1" w:themeShade="7F"/>
      <w:sz w:val="28"/>
      <w:szCs w:val="28"/>
      <w:lang w:eastAsia="ko-KR" w:bidi="hi-IN"/>
    </w:rPr>
  </w:style>
  <w:style w:type="character" w:styleId="BookTitle">
    <w:name w:val="Book Title"/>
    <w:basedOn w:val="DefaultParagraphFont"/>
    <w:uiPriority w:val="33"/>
    <w:qFormat/>
    <w:rPr>
      <w:rFonts w:asciiTheme="majorHAnsi" w:hAnsiTheme="majorHAnsi" w:cs="Times New Roman"/>
      <w:i/>
      <w:color w:val="968C8C" w:themeColor="accent6"/>
      <w:sz w:val="20"/>
      <w:szCs w:val="20"/>
    </w:rPr>
  </w:style>
  <w:style w:type="character" w:styleId="Emphasis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Pr>
      <w:rFonts w:cs="Times New Roman"/>
      <w:color w:val="000000" w:themeColor="text1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hAnsiTheme="majorHAnsi" w:cs="Times New Roman"/>
      <w:b/>
      <w:color w:val="80865A" w:themeColor="accent3" w:themeShade="BF"/>
      <w:spacing w:val="20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hAnsiTheme="majorHAnsi" w:cs="Times New Roman"/>
      <w:b/>
      <w:i/>
      <w:color w:val="80865A" w:themeColor="accent3" w:themeShade="BF"/>
      <w:spacing w:val="20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hAnsiTheme="majorHAnsi" w:cs="Times New Roman"/>
      <w:color w:val="55593B" w:themeColor="accent3" w:themeShade="7F"/>
      <w:spacing w:val="10"/>
      <w:sz w:val="24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hAnsiTheme="majorHAnsi" w:cs="Times New Roman"/>
      <w:i/>
      <w:color w:val="55593B" w:themeColor="accent3" w:themeShade="7F"/>
      <w:spacing w:val="10"/>
      <w:sz w:val="24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hAnsiTheme="majorHAnsi" w:cs="Times New Roman"/>
      <w:color w:val="94B6D2" w:themeColor="accent1"/>
      <w:spacing w:val="1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hAnsiTheme="majorHAnsi" w:cs="Times New Roman"/>
      <w:i/>
      <w:color w:val="94B6D2" w:themeColor="accent1"/>
      <w:spacing w:val="10"/>
      <w:szCs w:val="20"/>
    </w:rPr>
  </w:style>
  <w:style w:type="character" w:styleId="IntenseEmphasis">
    <w:name w:val="Intense Emphasis"/>
    <w:basedOn w:val="DefaultParagraphFont"/>
    <w:uiPriority w:val="21"/>
    <w:qFormat/>
    <w:rPr>
      <w:rFonts w:asciiTheme="minorHAnsi" w:hAnsiTheme="minorHAnsi" w:cs="Times New Roman"/>
      <w:b/>
      <w:i/>
      <w:smallCaps/>
      <w:color w:val="DD8047" w:themeColor="accent2"/>
      <w:spacing w:val="2"/>
      <w:w w:val="100"/>
      <w:sz w:val="20"/>
      <w:szCs w:val="20"/>
    </w:rPr>
  </w:style>
  <w:style w:type="paragraph" w:styleId="IntenseQuote">
    <w:name w:val="Intense Quote"/>
    <w:basedOn w:val="Normal"/>
    <w:link w:val="IntenseQuoteChar"/>
    <w:uiPriority w:val="30"/>
    <w:qFormat/>
    <w:pPr>
      <w:pBdr>
        <w:top w:val="single" w:sz="36" w:space="10" w:color="BED3E4" w:themeColor="accent1" w:themeTint="99"/>
        <w:left w:val="single" w:sz="24" w:space="10" w:color="94B6D2" w:themeColor="accent1"/>
        <w:bottom w:val="single" w:sz="36" w:space="10" w:color="A5AB81" w:themeColor="accent3"/>
        <w:right w:val="single" w:sz="24" w:space="10" w:color="94B6D2" w:themeColor="accent1"/>
      </w:pBdr>
      <w:shd w:val="clear" w:color="auto" w:fill="94B6D2" w:themeFill="accent1"/>
      <w:ind w:left="1440" w:right="1440"/>
      <w:jc w:val="center"/>
    </w:pPr>
    <w:rPr>
      <w:rFonts w:asciiTheme="majorHAnsi" w:hAnsiTheme="majorHAnsi"/>
      <w:i/>
      <w:color w:val="FFFFFF" w:themeColor="background1"/>
      <w:sz w:val="32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rFonts w:asciiTheme="majorHAnsi" w:hAnsiTheme="majorHAnsi" w:cs="Times New Roman"/>
      <w:i/>
      <w:color w:val="FFFFFF" w:themeColor="background1"/>
      <w:sz w:val="32"/>
      <w:szCs w:val="20"/>
      <w:shd w:val="clear" w:color="auto" w:fill="94B6D2" w:themeFill="accent1"/>
    </w:rPr>
  </w:style>
  <w:style w:type="character" w:styleId="IntenseReference">
    <w:name w:val="Intense Reference"/>
    <w:basedOn w:val="DefaultParagraphFont"/>
    <w:uiPriority w:val="32"/>
    <w:qFormat/>
    <w:rPr>
      <w:rFonts w:cs="Times New Roman"/>
      <w:b/>
      <w:color w:val="94B6D2" w:themeColor="accent1"/>
      <w:sz w:val="22"/>
      <w:szCs w:val="20"/>
      <w:u w:val="single"/>
    </w:rPr>
  </w:style>
  <w:style w:type="paragraph" w:styleId="ListBullet">
    <w:name w:val="List Bullet"/>
    <w:basedOn w:val="Normal"/>
    <w:uiPriority w:val="36"/>
    <w:unhideWhenUsed/>
    <w:qFormat/>
    <w:pPr>
      <w:numPr>
        <w:numId w:val="11"/>
      </w:numPr>
      <w:spacing w:after="0"/>
      <w:contextualSpacing/>
    </w:pPr>
  </w:style>
  <w:style w:type="paragraph" w:styleId="ListBullet2">
    <w:name w:val="List Bullet 2"/>
    <w:basedOn w:val="Normal"/>
    <w:uiPriority w:val="36"/>
    <w:unhideWhenUsed/>
    <w:qFormat/>
    <w:pPr>
      <w:numPr>
        <w:numId w:val="12"/>
      </w:numPr>
      <w:spacing w:after="0"/>
    </w:pPr>
  </w:style>
  <w:style w:type="paragraph" w:styleId="ListBullet3">
    <w:name w:val="List Bullet 3"/>
    <w:basedOn w:val="Normal"/>
    <w:uiPriority w:val="36"/>
    <w:unhideWhenUsed/>
    <w:qFormat/>
    <w:pPr>
      <w:numPr>
        <w:numId w:val="13"/>
      </w:numPr>
      <w:spacing w:after="0"/>
    </w:pPr>
  </w:style>
  <w:style w:type="paragraph" w:styleId="ListBullet4">
    <w:name w:val="List Bullet 4"/>
    <w:basedOn w:val="Normal"/>
    <w:uiPriority w:val="36"/>
    <w:unhideWhenUsed/>
    <w:qFormat/>
    <w:pPr>
      <w:numPr>
        <w:numId w:val="14"/>
      </w:numPr>
      <w:spacing w:after="0"/>
    </w:pPr>
  </w:style>
  <w:style w:type="paragraph" w:styleId="ListBullet5">
    <w:name w:val="List Bullet 5"/>
    <w:basedOn w:val="Normal"/>
    <w:uiPriority w:val="36"/>
    <w:unhideWhenUsed/>
    <w:qFormat/>
    <w:pPr>
      <w:numPr>
        <w:numId w:val="15"/>
      </w:numPr>
      <w:spacing w:after="0"/>
    </w:pPr>
  </w:style>
  <w:style w:type="paragraph" w:styleId="NoSpacing">
    <w:name w:val="No Spacing"/>
    <w:basedOn w:val="Normal"/>
    <w:uiPriority w:val="1"/>
    <w:qFormat/>
    <w:rsid w:val="00C77D65"/>
    <w:pPr>
      <w:spacing w:after="0" w:line="240" w:lineRule="auto"/>
    </w:pPr>
    <w:rPr>
      <w:b/>
      <w:color w:val="355D7E" w:themeColor="accent1" w:themeShade="8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link w:val="QuoteChar"/>
    <w:uiPriority w:val="29"/>
    <w:qFormat/>
    <w:rPr>
      <w:i/>
      <w:color w:val="7F7F7F" w:themeColor="background1" w:themeShade="7F"/>
      <w:sz w:val="24"/>
    </w:rPr>
  </w:style>
  <w:style w:type="character" w:customStyle="1" w:styleId="QuoteChar">
    <w:name w:val="Quote Char"/>
    <w:basedOn w:val="DefaultParagraphFont"/>
    <w:link w:val="Quote"/>
    <w:uiPriority w:val="29"/>
    <w:rPr>
      <w:rFonts w:cs="Times New Roman"/>
      <w:i/>
      <w:color w:val="7F7F7F" w:themeColor="background1" w:themeShade="7F"/>
      <w:sz w:val="24"/>
      <w:szCs w:val="20"/>
    </w:rPr>
  </w:style>
  <w:style w:type="character" w:styleId="Strong">
    <w:name w:val="Strong"/>
    <w:uiPriority w:val="22"/>
    <w:qFormat/>
    <w:rPr>
      <w:rFonts w:asciiTheme="minorHAnsi" w:hAnsiTheme="minorHAnsi"/>
      <w:b/>
      <w:color w:val="DD8047" w:themeColor="accent2"/>
    </w:rPr>
  </w:style>
  <w:style w:type="character" w:styleId="SubtleEmphasis">
    <w:name w:val="Subtle Emphasis"/>
    <w:basedOn w:val="DefaultParagraphFont"/>
    <w:uiPriority w:val="19"/>
    <w:qFormat/>
    <w:rPr>
      <w:rFonts w:asciiTheme="minorHAnsi" w:hAnsiTheme="minorHAnsi" w:cs="Times New Roman"/>
      <w:i/>
      <w:color w:val="737373" w:themeColor="text1" w:themeTint="8C"/>
      <w:spacing w:val="2"/>
      <w:w w:val="100"/>
      <w:kern w:val="0"/>
      <w:sz w:val="22"/>
      <w:szCs w:val="24"/>
    </w:rPr>
  </w:style>
  <w:style w:type="character" w:styleId="SubtleReference">
    <w:name w:val="Subtle Reference"/>
    <w:basedOn w:val="DefaultParagraphFont"/>
    <w:uiPriority w:val="31"/>
    <w:qFormat/>
    <w:rPr>
      <w:rFonts w:cs="Times New Roman"/>
      <w:color w:val="737373" w:themeColor="text1" w:themeTint="8C"/>
      <w:sz w:val="22"/>
      <w:szCs w:val="20"/>
      <w:u w:val="single"/>
    </w:rPr>
  </w:style>
  <w:style w:type="table" w:styleId="TableGrid">
    <w:name w:val="Table Grid"/>
    <w:basedOn w:val="TableNormal"/>
    <w:uiPriority w:val="1"/>
    <w:pPr>
      <w:spacing w:after="0" w:line="240" w:lineRule="auto"/>
    </w:pPr>
    <w:rPr>
      <w:rFonts w:cs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OC1">
    <w:name w:val="toc 1"/>
    <w:basedOn w:val="Normal"/>
    <w:next w:val="Normal"/>
    <w:autoRedefine/>
    <w:uiPriority w:val="99"/>
    <w:unhideWhenUsed/>
    <w:qFormat/>
    <w:pPr>
      <w:tabs>
        <w:tab w:val="right" w:leader="dot" w:pos="8630"/>
      </w:tabs>
      <w:spacing w:after="40" w:line="240" w:lineRule="auto"/>
    </w:pPr>
    <w:rPr>
      <w:smallCaps/>
      <w:noProof/>
      <w:color w:val="DD8047" w:themeColor="accent2"/>
    </w:rPr>
  </w:style>
  <w:style w:type="paragraph" w:styleId="TOC2">
    <w:name w:val="toc 2"/>
    <w:basedOn w:val="Normal"/>
    <w:next w:val="Normal"/>
    <w:autoRedefine/>
    <w:uiPriority w:val="99"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  <w:noProof/>
    </w:rPr>
  </w:style>
  <w:style w:type="paragraph" w:styleId="TOC3">
    <w:name w:val="toc 3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  <w:noProof/>
    </w:rPr>
  </w:style>
  <w:style w:type="paragraph" w:styleId="TOC4">
    <w:name w:val="toc 4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  <w:noProof/>
    </w:rPr>
  </w:style>
  <w:style w:type="paragraph" w:styleId="TOC5">
    <w:name w:val="toc 5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  <w:noProof/>
    </w:rPr>
  </w:style>
  <w:style w:type="paragraph" w:styleId="TOC6">
    <w:name w:val="toc 6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  <w:noProof/>
    </w:rPr>
  </w:style>
  <w:style w:type="paragraph" w:styleId="TOC7">
    <w:name w:val="toc 7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  <w:noProof/>
    </w:rPr>
  </w:style>
  <w:style w:type="paragraph" w:styleId="TOC8">
    <w:name w:val="toc 8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  <w:noProof/>
    </w:rPr>
  </w:style>
  <w:style w:type="paragraph" w:styleId="TOC9">
    <w:name w:val="toc 9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  <w:noProof/>
    </w:rPr>
  </w:style>
  <w:style w:type="character" w:styleId="Hyperlink">
    <w:name w:val="Hyperlink"/>
    <w:basedOn w:val="DefaultParagraphFont"/>
    <w:uiPriority w:val="99"/>
    <w:semiHidden/>
    <w:unhideWhenUsed/>
    <w:rPr>
      <w:color w:val="F7B615" w:themeColor="hyperlink"/>
      <w:u w:val="single"/>
    </w:rPr>
  </w:style>
  <w:style w:type="table" w:styleId="PlainTable4">
    <w:name w:val="Plain Table 4"/>
    <w:basedOn w:val="TableNormal"/>
    <w:uiPriority w:val="44"/>
    <w:rsid w:val="0061698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extlayer--absolute">
    <w:name w:val="textlayer--absolute"/>
    <w:basedOn w:val="DefaultParagraphFont"/>
    <w:rsid w:val="009A73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onia\AppData\Roaming\Microsoft\Templates\Report%20(Equity%20theme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2.jpeg"/></Relationships>
</file>

<file path=word/theme/theme1.xml><?xml version="1.0" encoding="utf-8"?>
<a:theme xmlns:a="http://schemas.openxmlformats.org/drawingml/2006/main" name="Equity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Arial Black-Arial">
      <a:majorFont>
        <a:latin typeface="Arial Black" panose="020B0A0402010202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E5BBCD-F1C0-422A-A6B5-8F6857CB6D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(Equity theme).dotx</Template>
  <TotalTime>145</TotalTime>
  <Pages>26</Pages>
  <Words>6241</Words>
  <Characters>35578</Characters>
  <Application>Microsoft Office Word</Application>
  <DocSecurity>0</DocSecurity>
  <Lines>296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/>
  <dc:creator>sonia</dc:creator>
  <cp:keywords/>
  <dc:description/>
  <cp:lastModifiedBy>Jackson Ayling-Campbell</cp:lastModifiedBy>
  <cp:revision>14</cp:revision>
  <dcterms:created xsi:type="dcterms:W3CDTF">2021-09-24T07:07:00Z</dcterms:created>
  <dcterms:modified xsi:type="dcterms:W3CDTF">2021-10-06T00:05:00Z</dcterms:modified>
</cp:coreProperties>
</file>