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7F8EEADE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59647FFD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35A3B5ED" wp14:editId="6487254E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7D34" w14:textId="0D8F61FF" w:rsidR="000F1DCE" w:rsidRPr="009A73C6" w:rsidRDefault="009A73C6" w:rsidP="000F1DCE">
                                  <w:pPr>
                                    <w:pStyle w:val="Title"/>
                                    <w:rPr>
                                      <w:rFonts w:ascii="Times New Roman" w:hAnsi="Times New Roman"/>
                                      <w:b w:val="0"/>
                                      <w:color w:val="FFFFFF" w:themeColor="background1"/>
                                      <w:sz w:val="84"/>
                                      <w:szCs w:val="84"/>
                                      <w:lang w:val="en-N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color w:val="FFFFFF" w:themeColor="background1"/>
                                      <w:sz w:val="84"/>
                                      <w:szCs w:val="84"/>
                                      <w:lang w:val="en-NZ"/>
                                    </w:rPr>
                                    <w:t>NZSX: Company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5A3B5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" filled="f" stroked="f">
                      <v:textbox>
                        <w:txbxContent>
                          <w:p w14:paraId="57EC7D34" w14:textId="0D8F61FF" w:rsidR="000F1DCE" w:rsidRPr="009A73C6" w:rsidRDefault="009A73C6" w:rsidP="000F1DCE">
                            <w:pPr>
                              <w:pStyle w:val="Title"/>
                              <w:rPr>
                                <w:rFonts w:ascii="Times New Roman" w:hAnsi="Times New Roman"/>
                                <w:b w:val="0"/>
                                <w:color w:val="FFFFFF" w:themeColor="background1"/>
                                <w:sz w:val="84"/>
                                <w:szCs w:val="84"/>
                                <w:lang w:val="en-N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color w:val="FFFFFF" w:themeColor="background1"/>
                                <w:sz w:val="84"/>
                                <w:szCs w:val="84"/>
                                <w:lang w:val="en-NZ"/>
                              </w:rPr>
                              <w:t>NZSX: Company Details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17C439B0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28D53E50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2FAF03DE" wp14:editId="68343004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9FE7F" w14:textId="55F7EF38" w:rsidR="000F1DCE" w:rsidRPr="009A73C6" w:rsidRDefault="009A73C6" w:rsidP="000F1DCE">
                                  <w:pPr>
                                    <w:pStyle w:val="Subtitle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9A73C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NZ"/>
                                    </w:rPr>
                                    <w:t>INSERT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AF03DE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DREVSJ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6789FE7F" w14:textId="55F7EF38" w:rsidR="000F1DCE" w:rsidRPr="009A73C6" w:rsidRDefault="009A73C6" w:rsidP="000F1DCE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NZ"/>
                              </w:rPr>
                            </w:pPr>
                            <w:r w:rsidRPr="009A73C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NZ"/>
                              </w:rPr>
                              <w:t>INSERT DATE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55AAA0A2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5DE5D85F" w14:textId="7777777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3522F786" wp14:editId="197EA301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074A3" w14:textId="17515654" w:rsidR="00CB4A4D" w:rsidRPr="00C746BB" w:rsidRDefault="009A73C6" w:rsidP="00CB4A4D">
                                  <w:pPr>
                                    <w:pStyle w:val="Subtitle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</w:pPr>
                                  <w:r w:rsidRPr="00C746B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  <w:t>Published B</w:t>
                                  </w:r>
                                  <w:r w:rsidR="00CB4A4D" w:rsidRPr="00C746B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  <w:t xml:space="preserve">y: </w:t>
                                  </w:r>
                                  <w:r w:rsidRPr="00C746B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  <w:t>Group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22F786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AVIVpz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648074A3" w14:textId="17515654" w:rsidR="00CB4A4D" w:rsidRPr="00C746BB" w:rsidRDefault="009A73C6" w:rsidP="00CB4A4D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</w:pPr>
                            <w:r w:rsidRPr="00C746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  <w:t>Published B</w:t>
                            </w:r>
                            <w:r w:rsidR="00CB4A4D" w:rsidRPr="00C746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  <w:t xml:space="preserve">y: </w:t>
                            </w:r>
                            <w:r w:rsidRPr="00C746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  <w:t>Group 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14:paraId="0DE144D1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2A40103E" wp14:editId="76BBDACF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FC6318F" wp14:editId="0391A946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A5901F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" fillcolor="#94b6d2 [3204]" stroked="f" strokeweight="1pt"/>
                </w:pict>
              </mc:Fallback>
            </mc:AlternateContent>
          </w:r>
        </w:p>
        <w:p w14:paraId="110DB6DF" w14:textId="77777777" w:rsidR="001A4F7E" w:rsidRDefault="00CB4A4D" w:rsidP="006E0A79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5EC4B424" wp14:editId="3B3FC2B0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1C5A32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</w:p>
        <w:p w14:paraId="23113B15" w14:textId="77777777" w:rsidR="001A4F7E" w:rsidRDefault="001A4F7E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14:paraId="1080C116" w14:textId="77777777" w:rsidR="001A4F7E" w:rsidRDefault="006E715B" w:rsidP="006E0A79">
          <w:pPr>
            <w:spacing w:after="200"/>
            <w:rPr>
              <w:rFonts w:ascii="Times New Roman" w:hAnsi="Times New Roman"/>
            </w:rPr>
          </w:pPr>
        </w:p>
      </w:sdtContent>
    </w:sdt>
    <w:p w14:paraId="3FD7439E" w14:textId="367C295B" w:rsidR="00C746BB" w:rsidRPr="001A4F7E" w:rsidRDefault="001A4F7E" w:rsidP="006E0A79">
      <w:pPr>
        <w:spacing w:after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C746BB" w:rsidRPr="001A4F7E"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5C77A" w14:textId="77777777" w:rsidR="006E715B" w:rsidRDefault="006E715B">
      <w:pPr>
        <w:spacing w:after="0" w:line="240" w:lineRule="auto"/>
      </w:pPr>
      <w:r>
        <w:separator/>
      </w:r>
    </w:p>
  </w:endnote>
  <w:endnote w:type="continuationSeparator" w:id="0">
    <w:p w14:paraId="6B5A5BC7" w14:textId="77777777" w:rsidR="006E715B" w:rsidRDefault="006E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8786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6E8D4" w14:textId="29751638" w:rsidR="00C746BB" w:rsidRDefault="00C7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7C34F" w14:textId="77777777" w:rsidR="00C746BB" w:rsidRDefault="00C74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956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B3423" w14:textId="2CFDBB19" w:rsidR="00C746BB" w:rsidRDefault="00C7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E32C3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FBA07" w14:textId="77777777" w:rsidR="006E715B" w:rsidRDefault="006E715B">
      <w:pPr>
        <w:spacing w:after="0" w:line="240" w:lineRule="auto"/>
      </w:pPr>
      <w:r>
        <w:separator/>
      </w:r>
    </w:p>
  </w:footnote>
  <w:footnote w:type="continuationSeparator" w:id="0">
    <w:p w14:paraId="5C74DD0A" w14:textId="77777777" w:rsidR="006E715B" w:rsidRDefault="006E7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MbAwN7UwMbI0M7VU0lEKTi0uzszPAymwqAUAKELSWywAAAA="/>
  </w:docVars>
  <w:rsids>
    <w:rsidRoot w:val="009A73C6"/>
    <w:rsid w:val="00074E8B"/>
    <w:rsid w:val="000F0A5F"/>
    <w:rsid w:val="000F1DCE"/>
    <w:rsid w:val="00107BCB"/>
    <w:rsid w:val="0016270C"/>
    <w:rsid w:val="001A4F7E"/>
    <w:rsid w:val="00203C63"/>
    <w:rsid w:val="002E614D"/>
    <w:rsid w:val="0033156F"/>
    <w:rsid w:val="003B3056"/>
    <w:rsid w:val="003D2F00"/>
    <w:rsid w:val="004154B5"/>
    <w:rsid w:val="004716A6"/>
    <w:rsid w:val="004A10A1"/>
    <w:rsid w:val="004E4D8D"/>
    <w:rsid w:val="0051615D"/>
    <w:rsid w:val="00524BAA"/>
    <w:rsid w:val="005A12E6"/>
    <w:rsid w:val="005C5BDA"/>
    <w:rsid w:val="00601B5A"/>
    <w:rsid w:val="00616989"/>
    <w:rsid w:val="00623CBC"/>
    <w:rsid w:val="006E0A79"/>
    <w:rsid w:val="006E715B"/>
    <w:rsid w:val="007B346A"/>
    <w:rsid w:val="007D4220"/>
    <w:rsid w:val="008944E8"/>
    <w:rsid w:val="008B6519"/>
    <w:rsid w:val="00942CE0"/>
    <w:rsid w:val="00962160"/>
    <w:rsid w:val="00997C9F"/>
    <w:rsid w:val="009A73C6"/>
    <w:rsid w:val="009B065A"/>
    <w:rsid w:val="009C4FEF"/>
    <w:rsid w:val="00A362E1"/>
    <w:rsid w:val="00A86FD8"/>
    <w:rsid w:val="00AA1F13"/>
    <w:rsid w:val="00AF7D04"/>
    <w:rsid w:val="00B70300"/>
    <w:rsid w:val="00B93FDF"/>
    <w:rsid w:val="00BB0743"/>
    <w:rsid w:val="00BC5723"/>
    <w:rsid w:val="00C34D86"/>
    <w:rsid w:val="00C652B8"/>
    <w:rsid w:val="00C746BB"/>
    <w:rsid w:val="00C77D65"/>
    <w:rsid w:val="00C80AFE"/>
    <w:rsid w:val="00CB4A4D"/>
    <w:rsid w:val="00D3486E"/>
    <w:rsid w:val="00D73345"/>
    <w:rsid w:val="00DA7C93"/>
    <w:rsid w:val="00DE6F3F"/>
    <w:rsid w:val="00E0736E"/>
    <w:rsid w:val="00E31983"/>
    <w:rsid w:val="00E707C0"/>
    <w:rsid w:val="00EF0E81"/>
    <w:rsid w:val="00F07B0B"/>
    <w:rsid w:val="00F07EB5"/>
    <w:rsid w:val="00F31512"/>
    <w:rsid w:val="00F64386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1E6C62"/>
  <w15:docId w15:val="{D1AC8435-AD6E-4E01-BC0E-913813A8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79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548AB7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0865A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0865A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5593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5593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94B6D2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94B6D2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548AB7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94B6D2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94B6D2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85A22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68C8C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0865A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0865A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5593B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5593B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94B6D2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94B6D2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D804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BED3E4" w:themeColor="accent1" w:themeTint="99"/>
        <w:left w:val="single" w:sz="24" w:space="10" w:color="94B6D2" w:themeColor="accent1"/>
        <w:bottom w:val="single" w:sz="36" w:space="10" w:color="A5AB81" w:themeColor="accent3"/>
        <w:right w:val="single" w:sz="24" w:space="10" w:color="94B6D2" w:themeColor="accent1"/>
      </w:pBdr>
      <w:shd w:val="clear" w:color="auto" w:fill="94B6D2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94B6D2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94B6D2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355D7E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D804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9A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144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sonia</dc:creator>
  <cp:keywords/>
  <dc:description/>
  <cp:lastModifiedBy>Charlie Yang</cp:lastModifiedBy>
  <cp:revision>13</cp:revision>
  <dcterms:created xsi:type="dcterms:W3CDTF">2021-09-24T07:07:00Z</dcterms:created>
  <dcterms:modified xsi:type="dcterms:W3CDTF">2021-09-29T14:53:00Z</dcterms:modified>
</cp:coreProperties>
</file>